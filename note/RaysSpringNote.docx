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2630" w:rsidRDefault="002F2630" w:rsidP="00DC3049">
      <w:pPr>
        <w:widowControl/>
        <w:ind w:leftChars="50" w:left="120" w:firstLineChars="50" w:firstLine="120"/>
        <w:jc w:val="right"/>
        <w:rPr>
          <w:rFonts w:ascii="Arial Black" w:hAnsi="Arial Black"/>
        </w:rPr>
      </w:pPr>
    </w:p>
    <w:p w:rsidR="002F2630" w:rsidRDefault="002F2630" w:rsidP="002F2630"/>
    <w:p w:rsidR="002F2630" w:rsidRDefault="002F2630" w:rsidP="002F2630"/>
    <w:p w:rsidR="002F2630" w:rsidRDefault="002F2630" w:rsidP="002F2630"/>
    <w:p w:rsidR="002F2630" w:rsidRDefault="002F2630" w:rsidP="002F2630"/>
    <w:p w:rsidR="002F2630" w:rsidRDefault="002F2630" w:rsidP="002F2630"/>
    <w:p w:rsidR="00594062" w:rsidRDefault="007570FE" w:rsidP="002F2630">
      <w:pPr>
        <w:pStyle w:val="af8"/>
      </w:pPr>
      <w:r>
        <w:rPr>
          <w:rFonts w:hint="eastAsia"/>
        </w:rPr>
        <w:t>Rays</w:t>
      </w:r>
      <w:r>
        <w:t>'s</w:t>
      </w:r>
    </w:p>
    <w:p w:rsidR="00594062" w:rsidRDefault="00594062" w:rsidP="002F2630">
      <w:pPr>
        <w:pStyle w:val="af8"/>
      </w:pPr>
    </w:p>
    <w:p w:rsidR="00594062" w:rsidRDefault="007570FE" w:rsidP="002F2630">
      <w:pPr>
        <w:pStyle w:val="af8"/>
      </w:pPr>
      <w:r>
        <w:t>Personal Study Note</w:t>
      </w:r>
    </w:p>
    <w:p w:rsidR="00594062" w:rsidRDefault="00594062" w:rsidP="00594062">
      <w:pPr>
        <w:pStyle w:val="af8"/>
      </w:pPr>
    </w:p>
    <w:p w:rsidR="00594062" w:rsidRDefault="007570FE" w:rsidP="00594062">
      <w:pPr>
        <w:pStyle w:val="af8"/>
      </w:pPr>
      <w:r>
        <w:t>of</w:t>
      </w:r>
    </w:p>
    <w:p w:rsidR="00594062" w:rsidRDefault="00594062" w:rsidP="002F2630">
      <w:pPr>
        <w:pStyle w:val="af8"/>
      </w:pPr>
    </w:p>
    <w:p w:rsidR="002F2630" w:rsidRPr="004B416D" w:rsidRDefault="007570FE" w:rsidP="002F2630">
      <w:pPr>
        <w:pStyle w:val="af8"/>
        <w:rPr>
          <w:rFonts w:asciiTheme="majorEastAsia" w:eastAsiaTheme="majorEastAsia" w:hAnsiTheme="majorEastAsia"/>
          <w:szCs w:val="52"/>
        </w:rPr>
      </w:pPr>
      <w:r>
        <w:t>Spring</w:t>
      </w:r>
    </w:p>
    <w:p w:rsidR="002F2630" w:rsidRDefault="002F2630" w:rsidP="002F2630">
      <w:pPr>
        <w:rPr>
          <w:rFonts w:eastAsia="楷体_GB2312"/>
          <w:sz w:val="20"/>
        </w:rPr>
      </w:pPr>
    </w:p>
    <w:p w:rsidR="002F2630" w:rsidRDefault="002F2630" w:rsidP="002F2630">
      <w:pPr>
        <w:jc w:val="center"/>
      </w:pPr>
    </w:p>
    <w:p w:rsidR="00914D09" w:rsidRPr="00CE0837" w:rsidRDefault="002F2630" w:rsidP="00CE0837">
      <w:pPr>
        <w:widowControl/>
        <w:spacing w:line="240" w:lineRule="auto"/>
        <w:ind w:left="2940"/>
        <w:jc w:val="left"/>
        <w:rPr>
          <w:rFonts w:asciiTheme="minorEastAsia" w:eastAsiaTheme="minorEastAsia" w:hAnsiTheme="minorEastAsia"/>
          <w:b/>
          <w:sz w:val="21"/>
          <w:szCs w:val="21"/>
        </w:rPr>
      </w:pPr>
      <w:r>
        <w:br w:type="page"/>
      </w:r>
    </w:p>
    <w:p w:rsidR="00C27F8E" w:rsidRDefault="00C27F8E" w:rsidP="00C3407D">
      <w:pPr>
        <w:rPr>
          <w:b/>
          <w:bCs/>
          <w:caps/>
          <w:sz w:val="21"/>
        </w:rPr>
        <w:sectPr w:rsidR="00C27F8E" w:rsidSect="00C05BB8">
          <w:footerReference w:type="default" r:id="rId8"/>
          <w:headerReference w:type="first" r:id="rId9"/>
          <w:pgSz w:w="11906" w:h="16838" w:code="9"/>
          <w:pgMar w:top="1247" w:right="1531" w:bottom="1247" w:left="1531" w:header="851" w:footer="992" w:gutter="0"/>
          <w:pgNumType w:start="0"/>
          <w:cols w:space="425"/>
          <w:titlePg/>
          <w:docGrid w:type="lines" w:linePitch="312"/>
        </w:sectPr>
      </w:pPr>
    </w:p>
    <w:p w:rsidR="00C27F8E" w:rsidRDefault="00C27F8E" w:rsidP="00C27F8E">
      <w:pPr>
        <w:pStyle w:val="af6"/>
      </w:pPr>
      <w:bookmarkStart w:id="0" w:name="目录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  <w:bookmarkEnd w:id="0"/>
    </w:p>
    <w:p w:rsidR="008712D1" w:rsidRDefault="00C27F8E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r>
        <w:rPr>
          <w:sz w:val="21"/>
        </w:rPr>
        <w:fldChar w:fldCharType="begin"/>
      </w:r>
      <w:r>
        <w:rPr>
          <w:sz w:val="21"/>
        </w:rPr>
        <w:instrText xml:space="preserve"> TOC \o "1-5" \h \z </w:instrText>
      </w:r>
      <w:r>
        <w:rPr>
          <w:sz w:val="21"/>
        </w:rPr>
        <w:fldChar w:fldCharType="separate"/>
      </w:r>
      <w:hyperlink w:anchor="_Toc5973030" w:history="1">
        <w:r w:rsidR="008712D1" w:rsidRPr="00F95506">
          <w:rPr>
            <w:rStyle w:val="ab"/>
          </w:rPr>
          <w:t>1.</w:t>
        </w:r>
        <w:r w:rsidR="008712D1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8712D1" w:rsidRPr="00F95506">
          <w:rPr>
            <w:rStyle w:val="ab"/>
          </w:rPr>
          <w:t>装配</w:t>
        </w:r>
        <w:r w:rsidR="008712D1" w:rsidRPr="00F95506">
          <w:rPr>
            <w:rStyle w:val="ab"/>
          </w:rPr>
          <w:t>Bean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_Toc5973030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1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31" w:history="1">
        <w:r w:rsidR="008712D1" w:rsidRPr="00F95506">
          <w:rPr>
            <w:rStyle w:val="ab"/>
          </w:rPr>
          <w:t>1.1.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自动化装配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_Toc5973031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1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32" w:history="1">
        <w:r w:rsidR="008712D1" w:rsidRPr="00F95506">
          <w:rPr>
            <w:rStyle w:val="ab"/>
          </w:rPr>
          <w:t>1.2.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代码配置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_Toc5973032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1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33" w:history="1">
        <w:r w:rsidR="008712D1" w:rsidRPr="00F95506">
          <w:rPr>
            <w:rStyle w:val="ab"/>
          </w:rPr>
          <w:t>1.3.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XML</w:t>
        </w:r>
        <w:r w:rsidR="008712D1" w:rsidRPr="00F95506">
          <w:rPr>
            <w:rStyle w:val="ab"/>
          </w:rPr>
          <w:t>配置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_Toc5973033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2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34" w:history="1">
        <w:r w:rsidR="008712D1" w:rsidRPr="00F95506">
          <w:rPr>
            <w:rStyle w:val="ab"/>
          </w:rPr>
          <w:t>1.4.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导入和混合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_Toc5973034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2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973035" w:history="1">
        <w:r w:rsidR="008712D1" w:rsidRPr="00F95506">
          <w:rPr>
            <w:rStyle w:val="ab"/>
          </w:rPr>
          <w:t>1.4.1.</w:t>
        </w:r>
        <w:r w:rsidR="008712D1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8712D1" w:rsidRPr="00F95506">
          <w:rPr>
            <w:rStyle w:val="ab"/>
          </w:rPr>
          <w:t>代码配置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_Toc5973035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2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973036" w:history="1">
        <w:r w:rsidR="008712D1" w:rsidRPr="00F95506">
          <w:rPr>
            <w:rStyle w:val="ab"/>
          </w:rPr>
          <w:t>1.4.2.</w:t>
        </w:r>
        <w:r w:rsidR="008712D1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8712D1" w:rsidRPr="00F95506">
          <w:rPr>
            <w:rStyle w:val="ab"/>
          </w:rPr>
          <w:t>xml</w:t>
        </w:r>
        <w:r w:rsidR="008712D1" w:rsidRPr="00F95506">
          <w:rPr>
            <w:rStyle w:val="ab"/>
          </w:rPr>
          <w:t>配置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_Toc5973036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2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5973037" w:history="1">
        <w:r w:rsidR="008712D1" w:rsidRPr="00F95506">
          <w:rPr>
            <w:rStyle w:val="ab"/>
          </w:rPr>
          <w:t>2.</w:t>
        </w:r>
        <w:r w:rsidR="008712D1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8712D1" w:rsidRPr="00F95506">
          <w:rPr>
            <w:rStyle w:val="ab"/>
          </w:rPr>
          <w:t>高级装配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_Toc5973037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3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38" w:history="1">
        <w:r w:rsidR="008712D1" w:rsidRPr="00F95506">
          <w:rPr>
            <w:rStyle w:val="ab"/>
          </w:rPr>
          <w:t>2.1.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环境和</w:t>
        </w:r>
        <w:r w:rsidR="008712D1" w:rsidRPr="00F95506">
          <w:rPr>
            <w:rStyle w:val="ab"/>
          </w:rPr>
          <w:t>Profile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_Toc5973038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3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973039" w:history="1">
        <w:r w:rsidR="008712D1" w:rsidRPr="00F95506">
          <w:rPr>
            <w:rStyle w:val="ab"/>
          </w:rPr>
          <w:t>2.1.1.</w:t>
        </w:r>
        <w:r w:rsidR="008712D1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8712D1" w:rsidRPr="00F95506">
          <w:rPr>
            <w:rStyle w:val="ab"/>
          </w:rPr>
          <w:t>配置</w:t>
        </w:r>
        <w:r w:rsidR="008712D1" w:rsidRPr="00F95506">
          <w:rPr>
            <w:rStyle w:val="ab"/>
          </w:rPr>
          <w:t xml:space="preserve"> profile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_Toc5973039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3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973040" w:history="1">
        <w:r w:rsidR="008712D1" w:rsidRPr="00F95506">
          <w:rPr>
            <w:rStyle w:val="ab"/>
          </w:rPr>
          <w:t>2.1.2.</w:t>
        </w:r>
        <w:r w:rsidR="008712D1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8712D1" w:rsidRPr="00F95506">
          <w:rPr>
            <w:rStyle w:val="ab"/>
          </w:rPr>
          <w:t>激活</w:t>
        </w:r>
        <w:r w:rsidR="008712D1" w:rsidRPr="00F95506">
          <w:rPr>
            <w:rStyle w:val="ab"/>
          </w:rPr>
          <w:t xml:space="preserve"> profile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_Toc5973040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3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41" w:history="1">
        <w:r w:rsidR="008712D1" w:rsidRPr="00F95506">
          <w:rPr>
            <w:rStyle w:val="ab"/>
          </w:rPr>
          <w:t>2.2.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条件化的</w:t>
        </w:r>
        <w:r w:rsidR="008712D1" w:rsidRPr="00F95506">
          <w:rPr>
            <w:rStyle w:val="ab"/>
          </w:rPr>
          <w:t>bean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_Toc5973041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4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42" w:history="1">
        <w:r w:rsidR="008712D1" w:rsidRPr="00F95506">
          <w:rPr>
            <w:rStyle w:val="ab"/>
          </w:rPr>
          <w:t>2.3.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处理自动装配歧义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_Toc5973042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4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43" w:history="1">
        <w:r w:rsidR="008712D1" w:rsidRPr="00F95506">
          <w:rPr>
            <w:rStyle w:val="ab"/>
          </w:rPr>
          <w:t>2.4.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Bean</w:t>
        </w:r>
        <w:r w:rsidR="008712D1" w:rsidRPr="00F95506">
          <w:rPr>
            <w:rStyle w:val="ab"/>
          </w:rPr>
          <w:t>的作用域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_Toc5973043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4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44" w:history="1">
        <w:r w:rsidR="008712D1" w:rsidRPr="00F95506">
          <w:rPr>
            <w:rStyle w:val="ab"/>
          </w:rPr>
          <w:t>2.5.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运行时注入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_Toc5973044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5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973045" w:history="1">
        <w:r w:rsidR="008712D1" w:rsidRPr="00F95506">
          <w:rPr>
            <w:rStyle w:val="ab"/>
          </w:rPr>
          <w:t>2.5.1.</w:t>
        </w:r>
        <w:r w:rsidR="008712D1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8712D1" w:rsidRPr="00F95506">
          <w:rPr>
            <w:rStyle w:val="ab"/>
          </w:rPr>
          <w:t>注入外部的值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_Toc5973045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5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3"/>
        <w:tabs>
          <w:tab w:val="left" w:pos="1440"/>
          <w:tab w:val="right" w:leader="dot" w:pos="8834"/>
        </w:tabs>
        <w:rPr>
          <w:rFonts w:asciiTheme="minorHAnsi" w:eastAsiaTheme="minorEastAsia" w:hAnsiTheme="minorHAnsi" w:cstheme="minorBidi"/>
          <w:i w:val="0"/>
          <w:iCs w:val="0"/>
          <w:sz w:val="21"/>
          <w:szCs w:val="22"/>
        </w:rPr>
      </w:pPr>
      <w:hyperlink w:anchor="_Toc5973046" w:history="1">
        <w:r w:rsidR="008712D1" w:rsidRPr="00F95506">
          <w:rPr>
            <w:rStyle w:val="ab"/>
          </w:rPr>
          <w:t>2.5.2.</w:t>
        </w:r>
        <w:r w:rsidR="008712D1">
          <w:rPr>
            <w:rFonts w:asciiTheme="minorHAnsi" w:eastAsiaTheme="minorEastAsia" w:hAnsiTheme="minorHAnsi" w:cstheme="minorBidi"/>
            <w:i w:val="0"/>
            <w:iCs w:val="0"/>
            <w:sz w:val="21"/>
            <w:szCs w:val="22"/>
          </w:rPr>
          <w:tab/>
        </w:r>
        <w:r w:rsidR="008712D1" w:rsidRPr="00F95506">
          <w:rPr>
            <w:rStyle w:val="ab"/>
          </w:rPr>
          <w:t>SpringEL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_Toc5973046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5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1"/>
          <w:szCs w:val="22"/>
        </w:rPr>
      </w:pPr>
      <w:hyperlink w:anchor="_Toc5973047" w:history="1">
        <w:r w:rsidR="008712D1" w:rsidRPr="00F95506">
          <w:rPr>
            <w:rStyle w:val="ab"/>
          </w:rPr>
          <w:t>3.</w:t>
        </w:r>
        <w:r w:rsidR="008712D1">
          <w:rPr>
            <w:rFonts w:asciiTheme="minorHAnsi" w:eastAsiaTheme="minorEastAsia" w:hAnsiTheme="minorHAnsi" w:cstheme="minorBidi"/>
            <w:b w:val="0"/>
            <w:bCs w:val="0"/>
            <w:caps w:val="0"/>
            <w:sz w:val="21"/>
            <w:szCs w:val="22"/>
          </w:rPr>
          <w:tab/>
        </w:r>
        <w:r w:rsidR="008712D1" w:rsidRPr="00F95506">
          <w:rPr>
            <w:rStyle w:val="ab"/>
          </w:rPr>
          <w:t>面向切面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_Toc5973047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6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48" w:history="1">
        <w:r w:rsidR="008712D1" w:rsidRPr="00F95506">
          <w:rPr>
            <w:rStyle w:val="ab"/>
          </w:rPr>
          <w:t>3.1.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术语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_Toc5973048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6</w:t>
        </w:r>
        <w:r w:rsidR="008712D1">
          <w:rPr>
            <w:webHidden/>
          </w:rPr>
          <w:fldChar w:fldCharType="end"/>
        </w:r>
      </w:hyperlink>
    </w:p>
    <w:p w:rsidR="008712D1" w:rsidRDefault="00866D7B">
      <w:pPr>
        <w:pStyle w:val="TOC2"/>
        <w:tabs>
          <w:tab w:val="left" w:pos="960"/>
          <w:tab w:val="right" w:leader="dot" w:pos="8834"/>
        </w:tabs>
        <w:rPr>
          <w:rFonts w:asciiTheme="minorHAnsi" w:eastAsiaTheme="minorEastAsia" w:hAnsiTheme="minorHAnsi" w:cstheme="minorBidi"/>
          <w:smallCaps w:val="0"/>
          <w:sz w:val="21"/>
          <w:szCs w:val="22"/>
        </w:rPr>
      </w:pPr>
      <w:hyperlink w:anchor="_Toc5973049" w:history="1">
        <w:r w:rsidR="008712D1" w:rsidRPr="00F95506">
          <w:rPr>
            <w:rStyle w:val="ab"/>
          </w:rPr>
          <w:t>3.2.</w:t>
        </w:r>
        <w:r w:rsidR="008712D1">
          <w:rPr>
            <w:rFonts w:asciiTheme="minorHAnsi" w:eastAsiaTheme="minorEastAsia" w:hAnsiTheme="minorHAnsi" w:cstheme="minorBidi"/>
            <w:smallCaps w:val="0"/>
            <w:sz w:val="21"/>
            <w:szCs w:val="22"/>
          </w:rPr>
          <w:tab/>
        </w:r>
        <w:r w:rsidR="008712D1" w:rsidRPr="00F95506">
          <w:rPr>
            <w:rStyle w:val="ab"/>
          </w:rPr>
          <w:t>切点选择</w:t>
        </w:r>
        <w:r w:rsidR="008712D1">
          <w:rPr>
            <w:webHidden/>
          </w:rPr>
          <w:tab/>
        </w:r>
        <w:r w:rsidR="008712D1">
          <w:rPr>
            <w:webHidden/>
          </w:rPr>
          <w:fldChar w:fldCharType="begin"/>
        </w:r>
        <w:r w:rsidR="008712D1">
          <w:rPr>
            <w:webHidden/>
          </w:rPr>
          <w:instrText xml:space="preserve"> PAGEREF _Toc5973049 \h </w:instrText>
        </w:r>
        <w:r w:rsidR="008712D1">
          <w:rPr>
            <w:webHidden/>
          </w:rPr>
        </w:r>
        <w:r w:rsidR="008712D1">
          <w:rPr>
            <w:webHidden/>
          </w:rPr>
          <w:fldChar w:fldCharType="separate"/>
        </w:r>
        <w:r w:rsidR="008712D1">
          <w:rPr>
            <w:webHidden/>
          </w:rPr>
          <w:t>6</w:t>
        </w:r>
        <w:r w:rsidR="008712D1">
          <w:rPr>
            <w:webHidden/>
          </w:rPr>
          <w:fldChar w:fldCharType="end"/>
        </w:r>
      </w:hyperlink>
    </w:p>
    <w:p w:rsidR="003E31F2" w:rsidRDefault="00C27F8E" w:rsidP="00C27F8E">
      <w:r>
        <w:rPr>
          <w:b/>
          <w:bCs/>
          <w:caps/>
          <w:sz w:val="21"/>
        </w:rPr>
        <w:fldChar w:fldCharType="end"/>
      </w:r>
    </w:p>
    <w:p w:rsidR="00582B40" w:rsidRDefault="001755C9" w:rsidP="00B323BF">
      <w:pPr>
        <w:pStyle w:val="10"/>
      </w:pPr>
      <w:bookmarkStart w:id="1" w:name="_Toc5973030"/>
      <w:bookmarkStart w:id="2" w:name="_Toc290361011"/>
      <w:r>
        <w:rPr>
          <w:rFonts w:hint="eastAsia"/>
        </w:rPr>
        <w:lastRenderedPageBreak/>
        <w:t>装配Bean</w:t>
      </w:r>
      <w:bookmarkEnd w:id="1"/>
    </w:p>
    <w:p w:rsidR="001D0DEE" w:rsidRDefault="001660E8" w:rsidP="001D0DEE">
      <w:pPr>
        <w:pStyle w:val="20"/>
        <w:numPr>
          <w:ilvl w:val="1"/>
          <w:numId w:val="2"/>
        </w:numPr>
        <w:spacing w:before="100"/>
      </w:pPr>
      <w:bookmarkStart w:id="3" w:name="_Toc5973031"/>
      <w:bookmarkStart w:id="4" w:name="_Toc59447130"/>
      <w:r>
        <w:rPr>
          <w:rFonts w:hint="eastAsia"/>
        </w:rPr>
        <w:t>自动化装配</w:t>
      </w:r>
      <w:bookmarkEnd w:id="3"/>
    </w:p>
    <w:bookmarkEnd w:id="4"/>
    <w:p w:rsidR="00DA6DB6" w:rsidRPr="004C61F6" w:rsidRDefault="00DA6DB6" w:rsidP="00DA6DB6">
      <w:pPr>
        <w:spacing w:line="300" w:lineRule="auto"/>
        <w:rPr>
          <w:rFonts w:ascii="宋体" w:hAnsi="宋体"/>
          <w:szCs w:val="21"/>
        </w:rPr>
      </w:pPr>
      <w:r w:rsidRPr="004C61F6">
        <w:rPr>
          <w:rFonts w:ascii="宋体" w:hAnsi="宋体" w:hint="eastAsia"/>
          <w:szCs w:val="21"/>
        </w:rPr>
        <w:t>自动化装配的两大要素</w:t>
      </w:r>
    </w:p>
    <w:p w:rsidR="00DA6DB6" w:rsidRPr="003D3E0F" w:rsidRDefault="00DA6DB6" w:rsidP="0027677B">
      <w:pPr>
        <w:pStyle w:val="afb"/>
        <w:numPr>
          <w:ilvl w:val="0"/>
          <w:numId w:val="9"/>
        </w:numPr>
        <w:spacing w:line="300" w:lineRule="auto"/>
        <w:ind w:firstLineChars="0"/>
        <w:rPr>
          <w:rFonts w:ascii="宋体" w:hAnsi="宋体"/>
          <w:szCs w:val="21"/>
        </w:rPr>
      </w:pPr>
      <w:r w:rsidRPr="003D3E0F">
        <w:rPr>
          <w:rFonts w:ascii="宋体" w:hAnsi="宋体" w:hint="eastAsia"/>
          <w:szCs w:val="21"/>
        </w:rPr>
        <w:t>组件扫描（Component</w:t>
      </w:r>
      <w:r w:rsidRPr="003D3E0F">
        <w:rPr>
          <w:rFonts w:ascii="宋体" w:hAnsi="宋体"/>
          <w:szCs w:val="21"/>
        </w:rPr>
        <w:t xml:space="preserve"> </w:t>
      </w:r>
      <w:r w:rsidRPr="003D3E0F">
        <w:rPr>
          <w:rFonts w:ascii="宋体" w:hAnsi="宋体" w:hint="eastAsia"/>
          <w:szCs w:val="21"/>
        </w:rPr>
        <w:t>Scan）：自动发现Bean</w:t>
      </w:r>
    </w:p>
    <w:p w:rsidR="00DA6DB6" w:rsidRPr="003D3E0F" w:rsidRDefault="00DA6DB6" w:rsidP="0027677B">
      <w:pPr>
        <w:pStyle w:val="afb"/>
        <w:numPr>
          <w:ilvl w:val="0"/>
          <w:numId w:val="9"/>
        </w:numPr>
        <w:spacing w:line="300" w:lineRule="auto"/>
        <w:ind w:firstLineChars="0"/>
        <w:rPr>
          <w:rFonts w:ascii="宋体" w:hAnsi="宋体"/>
          <w:szCs w:val="21"/>
        </w:rPr>
      </w:pPr>
      <w:r w:rsidRPr="003D3E0F">
        <w:rPr>
          <w:rFonts w:ascii="宋体" w:hAnsi="宋体" w:hint="eastAsia"/>
          <w:szCs w:val="21"/>
        </w:rPr>
        <w:t>自动装配（Autowiring）：自动处理Bean之间的关系</w:t>
      </w:r>
    </w:p>
    <w:p w:rsidR="00DA6DB6" w:rsidRDefault="00DA6DB6" w:rsidP="00DA6DB6">
      <w:pPr>
        <w:rPr>
          <w:rFonts w:ascii="宋体" w:hAnsi="宋体"/>
          <w:szCs w:val="21"/>
        </w:rPr>
      </w:pPr>
      <w:r w:rsidRPr="003E2DCE">
        <w:rPr>
          <w:rFonts w:ascii="宋体" w:hAnsi="宋体" w:hint="eastAsia"/>
          <w:szCs w:val="21"/>
        </w:rPr>
        <w:t>1.组件扫描</w:t>
      </w:r>
    </w:p>
    <w:p w:rsidR="00DA6DB6" w:rsidRDefault="00DA6DB6" w:rsidP="00DA6DB6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 w:rsidRPr="00112DCF">
        <w:rPr>
          <w:rFonts w:ascii="宋体" w:hAnsi="宋体"/>
          <w:szCs w:val="21"/>
        </w:rPr>
        <w:t>@ComponentScan</w:t>
      </w:r>
      <w:r>
        <w:rPr>
          <w:rFonts w:ascii="宋体" w:hAnsi="宋体" w:hint="eastAsia"/>
          <w:szCs w:val="21"/>
        </w:rPr>
        <w:t>或者</w:t>
      </w:r>
      <w:r w:rsidRPr="00437D89">
        <w:rPr>
          <w:rFonts w:ascii="宋体" w:hAnsi="宋体"/>
          <w:szCs w:val="21"/>
        </w:rPr>
        <w:t>&lt;context:component-scan&gt;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开启自动扫描功能。</w:t>
      </w:r>
    </w:p>
    <w:p w:rsidR="00DA6DB6" w:rsidRDefault="00DA6DB6" w:rsidP="00DA6DB6">
      <w:p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 xml:space="preserve">使用 </w:t>
      </w:r>
      <w:r w:rsidRPr="00564B3C">
        <w:rPr>
          <w:rFonts w:ascii="宋体" w:hAnsi="宋体"/>
          <w:szCs w:val="21"/>
        </w:rPr>
        <w:t>@Component</w: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注解标记需要的Bean对应的类（或者使用JDI规范@Named）</w:t>
      </w:r>
    </w:p>
    <w:p w:rsidR="00DA6DB6" w:rsidRDefault="00DA6DB6" w:rsidP="00DA6DB6">
      <w:pPr>
        <w:rPr>
          <w:rFonts w:ascii="宋体" w:hAnsi="宋体"/>
          <w:szCs w:val="21"/>
        </w:rPr>
      </w:pPr>
      <w:r w:rsidRPr="008435D3">
        <w:rPr>
          <w:rFonts w:ascii="宋体" w:hAnsi="宋体" w:hint="eastAsia"/>
          <w:szCs w:val="21"/>
        </w:rPr>
        <w:t>2.自动装配</w:t>
      </w:r>
    </w:p>
    <w:p w:rsidR="00587367" w:rsidRPr="00DA6DB6" w:rsidRDefault="00DA6DB6" w:rsidP="00DA6DB6">
      <w:pPr>
        <w:pStyle w:val="Comment"/>
        <w:ind w:firstLineChars="200" w:firstLine="480"/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</w:pPr>
      <w:r w:rsidRPr="00DA6DB6"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  <w:t xml:space="preserve">@Autowired 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注解表明Bean和其他Bean的依赖关系，可以用于构造函数、set方法和直接用于属性（或者使用JDI规范</w:t>
      </w:r>
      <w:r w:rsidRPr="00DA6DB6">
        <w:rPr>
          <w:rFonts w:ascii="宋体" w:hAnsi="宋体"/>
          <w:i w:val="0"/>
          <w:noProof/>
          <w:color w:val="auto"/>
          <w:kern w:val="2"/>
          <w:sz w:val="24"/>
          <w:szCs w:val="21"/>
          <w:lang w:eastAsia="zh-CN"/>
        </w:rPr>
        <w:t>@Inject</w:t>
      </w:r>
      <w:r w:rsidRPr="00DA6DB6">
        <w:rPr>
          <w:rFonts w:ascii="宋体" w:hAnsi="宋体" w:hint="eastAsia"/>
          <w:i w:val="0"/>
          <w:noProof/>
          <w:color w:val="auto"/>
          <w:kern w:val="2"/>
          <w:sz w:val="24"/>
          <w:szCs w:val="21"/>
          <w:lang w:eastAsia="zh-CN"/>
        </w:rPr>
        <w:t>）。</w:t>
      </w:r>
    </w:p>
    <w:p w:rsidR="008650E2" w:rsidRDefault="008650E2">
      <w:pPr>
        <w:pStyle w:val="20"/>
      </w:pPr>
      <w:bookmarkStart w:id="5" w:name="_Toc5973032"/>
      <w:bookmarkStart w:id="6" w:name="_Toc59447133"/>
      <w:r>
        <w:rPr>
          <w:rFonts w:hint="eastAsia"/>
        </w:rPr>
        <w:t>代码配置</w:t>
      </w:r>
      <w:bookmarkEnd w:id="5"/>
    </w:p>
    <w:p w:rsidR="00755D3F" w:rsidRDefault="00337577" w:rsidP="0010237B">
      <w:pPr>
        <w:ind w:firstLineChars="200" w:firstLine="480"/>
      </w:pPr>
      <w:r>
        <w:rPr>
          <w:rFonts w:hint="eastAsia"/>
        </w:rPr>
        <w:t>使用第三方的</w:t>
      </w:r>
      <w:r>
        <w:rPr>
          <w:rFonts w:hint="eastAsia"/>
        </w:rPr>
        <w:t>jar</w:t>
      </w:r>
      <w:r>
        <w:rPr>
          <w:rFonts w:hint="eastAsia"/>
        </w:rPr>
        <w:t>包，</w:t>
      </w:r>
      <w:r w:rsidR="0053711A">
        <w:rPr>
          <w:rFonts w:hint="eastAsia"/>
        </w:rPr>
        <w:t>无法直接使用注解来</w:t>
      </w:r>
      <w:r w:rsidR="0013683B">
        <w:rPr>
          <w:rFonts w:hint="eastAsia"/>
        </w:rPr>
        <w:t>配置</w:t>
      </w:r>
      <w:r w:rsidR="00CC6E32">
        <w:rPr>
          <w:rFonts w:hint="eastAsia"/>
        </w:rPr>
        <w:t>。</w:t>
      </w:r>
      <w:r w:rsidR="00CC6E32">
        <w:rPr>
          <w:rFonts w:hint="eastAsia"/>
        </w:rPr>
        <w:t>JavaConfig</w:t>
      </w:r>
      <w:r w:rsidR="00CC6E32">
        <w:rPr>
          <w:rFonts w:hint="eastAsia"/>
        </w:rPr>
        <w:t>属于配置代码，</w:t>
      </w:r>
      <w:r w:rsidR="004D6442">
        <w:rPr>
          <w:rFonts w:hint="eastAsia"/>
        </w:rPr>
        <w:t>不应该夹杂业务</w:t>
      </w:r>
      <w:r w:rsidR="004B6B82">
        <w:rPr>
          <w:rFonts w:hint="eastAsia"/>
        </w:rPr>
        <w:t>，业务代码也不应该包含配置代码</w:t>
      </w:r>
      <w:r w:rsidR="004D6442">
        <w:rPr>
          <w:rFonts w:hint="eastAsia"/>
        </w:rPr>
        <w:t>。</w:t>
      </w:r>
    </w:p>
    <w:p w:rsidR="009162B6" w:rsidRDefault="009162B6" w:rsidP="00755D3F">
      <w:r>
        <w:rPr>
          <w:rFonts w:hint="eastAsia"/>
        </w:rPr>
        <w:t>1</w:t>
      </w:r>
      <w:r>
        <w:t>.</w:t>
      </w:r>
      <w:r>
        <w:rPr>
          <w:rFonts w:hint="eastAsia"/>
        </w:rPr>
        <w:t>启动代码配置</w:t>
      </w:r>
    </w:p>
    <w:p w:rsidR="00825EAA" w:rsidRDefault="007F10FD" w:rsidP="00D12564">
      <w:pPr>
        <w:ind w:firstLine="420"/>
      </w:pPr>
      <w:r>
        <w:rPr>
          <w:rFonts w:hint="eastAsia"/>
        </w:rPr>
        <w:t>为某个类添加注解</w:t>
      </w:r>
      <w:r w:rsidR="00825EAA" w:rsidRPr="00825EAA">
        <w:t>@Configuration</w:t>
      </w:r>
      <w:r>
        <w:rPr>
          <w:rFonts w:hint="eastAsia"/>
        </w:rPr>
        <w:t>，</w:t>
      </w:r>
      <w:r w:rsidR="00D911FD">
        <w:rPr>
          <w:rFonts w:hint="eastAsia"/>
        </w:rPr>
        <w:t>表明某个类是配置类。</w:t>
      </w:r>
      <w:bookmarkEnd w:id="2"/>
      <w:bookmarkEnd w:id="6"/>
    </w:p>
    <w:p w:rsidR="00C56DB0" w:rsidRDefault="00C56DB0" w:rsidP="00D12564">
      <w:pPr>
        <w:ind w:firstLine="420"/>
      </w:pPr>
    </w:p>
    <w:p w:rsidR="00235437" w:rsidRDefault="00235437" w:rsidP="00235437">
      <w:r>
        <w:rPr>
          <w:rFonts w:hint="eastAsia"/>
        </w:rPr>
        <w:t>2.</w:t>
      </w:r>
      <w:r w:rsidR="00443AED">
        <w:rPr>
          <w:rFonts w:hint="eastAsia"/>
        </w:rPr>
        <w:t>配置</w:t>
      </w:r>
      <w:r w:rsidR="00443AED">
        <w:rPr>
          <w:rFonts w:hint="eastAsia"/>
        </w:rPr>
        <w:t>Bean</w:t>
      </w:r>
    </w:p>
    <w:p w:rsidR="004922DD" w:rsidRDefault="004922DD" w:rsidP="00235437">
      <w:r>
        <w:rPr>
          <w:rFonts w:hint="eastAsia"/>
        </w:rPr>
        <w:t xml:space="preserve"> </w:t>
      </w:r>
      <w:r>
        <w:t xml:space="preserve">   </w:t>
      </w:r>
      <w:r w:rsidR="004A05C4">
        <w:rPr>
          <w:rFonts w:hint="eastAsia"/>
        </w:rPr>
        <w:t>编写方法创建并返回</w:t>
      </w:r>
      <w:r w:rsidR="004A05C4">
        <w:rPr>
          <w:rFonts w:hint="eastAsia"/>
        </w:rPr>
        <w:t>Bean</w:t>
      </w:r>
      <w:r w:rsidR="004A05C4">
        <w:rPr>
          <w:rFonts w:hint="eastAsia"/>
        </w:rPr>
        <w:t>，为方法添加</w:t>
      </w:r>
      <w:r w:rsidR="004A05C4" w:rsidRPr="004A05C4">
        <w:t>@Bean</w:t>
      </w:r>
      <w:r w:rsidR="00D87811">
        <w:rPr>
          <w:rFonts w:hint="eastAsia"/>
        </w:rPr>
        <w:t>注解</w:t>
      </w:r>
    </w:p>
    <w:p w:rsidR="002E6A8D" w:rsidRDefault="002E6A8D" w:rsidP="006F7A90">
      <w:pPr>
        <w:ind w:firstLineChars="200" w:firstLine="480"/>
      </w:pPr>
      <w:r>
        <w:rPr>
          <w:rFonts w:hint="eastAsia"/>
        </w:rPr>
        <w:t>@</w:t>
      </w:r>
      <w:r>
        <w:t>bean</w:t>
      </w:r>
    </w:p>
    <w:p w:rsidR="0058561B" w:rsidRDefault="00966A3E" w:rsidP="00235437">
      <w:r>
        <w:tab/>
      </w:r>
      <w:r w:rsidR="006F7A90">
        <w:t xml:space="preserve"> </w:t>
      </w:r>
      <w:r>
        <w:t>A bean1(){</w:t>
      </w:r>
      <w:r w:rsidR="0058561B">
        <w:t xml:space="preserve">  </w:t>
      </w:r>
      <w:r>
        <w:t>return new A()</w:t>
      </w:r>
      <w:r w:rsidR="002E6A8D">
        <w:t>;</w:t>
      </w:r>
      <w:r w:rsidR="0058561B">
        <w:t xml:space="preserve"> </w:t>
      </w:r>
      <w:r>
        <w:t>}</w:t>
      </w:r>
    </w:p>
    <w:p w:rsidR="00C34924" w:rsidRDefault="003447C9" w:rsidP="00235437">
      <w:r>
        <w:rPr>
          <w:rFonts w:hint="eastAsia"/>
        </w:rPr>
        <w:t>3</w:t>
      </w:r>
      <w:r w:rsidR="00C34924">
        <w:t>.</w:t>
      </w:r>
      <w:r w:rsidR="00C34924">
        <w:rPr>
          <w:rFonts w:hint="eastAsia"/>
        </w:rPr>
        <w:t>配置注入</w:t>
      </w:r>
    </w:p>
    <w:p w:rsidR="00D37AA4" w:rsidRDefault="003447C9" w:rsidP="00235437">
      <w:r>
        <w:tab/>
      </w:r>
      <w:r w:rsidR="00C27BD3">
        <w:rPr>
          <w:rFonts w:hint="eastAsia"/>
        </w:rPr>
        <w:t>在</w:t>
      </w:r>
      <w:r w:rsidR="006C29E5">
        <w:rPr>
          <w:rFonts w:hint="eastAsia"/>
        </w:rPr>
        <w:t>配置</w:t>
      </w:r>
      <w:r w:rsidR="006C29E5">
        <w:rPr>
          <w:rFonts w:hint="eastAsia"/>
        </w:rPr>
        <w:t>Bean</w:t>
      </w:r>
      <w:r w:rsidR="006C29E5">
        <w:rPr>
          <w:rFonts w:hint="eastAsia"/>
        </w:rPr>
        <w:t>的方法中，</w:t>
      </w:r>
      <w:r w:rsidR="009600C7">
        <w:rPr>
          <w:rFonts w:hint="eastAsia"/>
        </w:rPr>
        <w:t>加入</w:t>
      </w:r>
      <w:r w:rsidR="00BA2BDC">
        <w:rPr>
          <w:rFonts w:hint="eastAsia"/>
        </w:rPr>
        <w:t>对其他</w:t>
      </w:r>
      <w:r w:rsidR="00BA2BDC">
        <w:rPr>
          <w:rFonts w:hint="eastAsia"/>
        </w:rPr>
        <w:t>Bean</w:t>
      </w:r>
      <w:r w:rsidR="00BA2BDC">
        <w:rPr>
          <w:rFonts w:hint="eastAsia"/>
        </w:rPr>
        <w:t>的依赖即可</w:t>
      </w:r>
      <w:r w:rsidR="00703815">
        <w:rPr>
          <w:rFonts w:hint="eastAsia"/>
        </w:rPr>
        <w:t>有两种方式</w:t>
      </w:r>
      <w:r w:rsidR="00D37AA4">
        <w:rPr>
          <w:rFonts w:hint="eastAsia"/>
        </w:rPr>
        <w:t>：</w:t>
      </w:r>
    </w:p>
    <w:p w:rsidR="00C47A05" w:rsidRDefault="00C47A05" w:rsidP="00235437">
      <w:r>
        <w:rPr>
          <w:rFonts w:hint="eastAsia"/>
        </w:rPr>
        <w:t>一种是配置方法</w:t>
      </w:r>
      <w:r w:rsidR="00AA6976">
        <w:rPr>
          <w:rFonts w:hint="eastAsia"/>
        </w:rPr>
        <w:t>依赖</w:t>
      </w:r>
      <w:r>
        <w:rPr>
          <w:rFonts w:hint="eastAsia"/>
        </w:rPr>
        <w:t>其他</w:t>
      </w:r>
      <w:r>
        <w:rPr>
          <w:rFonts w:hint="eastAsia"/>
        </w:rPr>
        <w:t>Bean</w:t>
      </w:r>
      <w:r>
        <w:rPr>
          <w:rFonts w:hint="eastAsia"/>
        </w:rPr>
        <w:t>的</w:t>
      </w:r>
      <w:r w:rsidR="00584E71">
        <w:rPr>
          <w:rFonts w:hint="eastAsia"/>
        </w:rPr>
        <w:t>配置</w:t>
      </w:r>
      <w:r>
        <w:rPr>
          <w:rFonts w:hint="eastAsia"/>
        </w:rPr>
        <w:t>方法</w:t>
      </w:r>
    </w:p>
    <w:p w:rsidR="006F6B1D" w:rsidRDefault="006F6B1D" w:rsidP="007D7024">
      <w:pPr>
        <w:ind w:firstLineChars="200" w:firstLine="480"/>
      </w:pPr>
      <w:r>
        <w:t>B bean2() { return new B(bean1());}</w:t>
      </w:r>
    </w:p>
    <w:p w:rsidR="006F6B1D" w:rsidRDefault="006F6B1D" w:rsidP="00235437">
      <w:r>
        <w:rPr>
          <w:rFonts w:hint="eastAsia"/>
        </w:rPr>
        <w:t>一种是配置方法</w:t>
      </w:r>
      <w:r w:rsidR="0003072D">
        <w:rPr>
          <w:rFonts w:hint="eastAsia"/>
        </w:rPr>
        <w:t>依赖</w:t>
      </w:r>
      <w:r>
        <w:rPr>
          <w:rFonts w:hint="eastAsia"/>
        </w:rPr>
        <w:t>其他的</w:t>
      </w:r>
      <w:r>
        <w:rPr>
          <w:rFonts w:hint="eastAsia"/>
        </w:rPr>
        <w:t>Bean</w:t>
      </w:r>
      <w:r>
        <w:rPr>
          <w:rFonts w:hint="eastAsia"/>
        </w:rPr>
        <w:t>的</w:t>
      </w:r>
      <w:r w:rsidR="0068612C">
        <w:rPr>
          <w:rFonts w:hint="eastAsia"/>
        </w:rPr>
        <w:t>参数</w:t>
      </w:r>
      <w:r w:rsidR="005941FB">
        <w:rPr>
          <w:rFonts w:hint="eastAsia"/>
        </w:rPr>
        <w:t>传入</w:t>
      </w:r>
    </w:p>
    <w:p w:rsidR="007D7024" w:rsidRDefault="007D7024" w:rsidP="007D7024">
      <w:pPr>
        <w:ind w:firstLineChars="200" w:firstLine="480"/>
      </w:pPr>
      <w:r>
        <w:t>B bean2(</w:t>
      </w:r>
      <w:r w:rsidR="00A37424">
        <w:t>A a</w:t>
      </w:r>
      <w:r>
        <w:t>) { return</w:t>
      </w:r>
      <w:r w:rsidR="00A37424">
        <w:t xml:space="preserve"> new B(a); </w:t>
      </w:r>
      <w:r>
        <w:t>}</w:t>
      </w:r>
    </w:p>
    <w:p w:rsidR="00881C1C" w:rsidRPr="006F6B1D" w:rsidRDefault="00881C1C" w:rsidP="007D7024">
      <w:pPr>
        <w:ind w:firstLineChars="200" w:firstLine="480"/>
      </w:pPr>
    </w:p>
    <w:p w:rsidR="008E45A9" w:rsidRDefault="008E45A9">
      <w:pPr>
        <w:pStyle w:val="20"/>
      </w:pPr>
      <w:bookmarkStart w:id="7" w:name="_Toc5973033"/>
      <w:r>
        <w:rPr>
          <w:rFonts w:hint="eastAsia"/>
        </w:rPr>
        <w:lastRenderedPageBreak/>
        <w:t>X</w:t>
      </w:r>
      <w:r>
        <w:t>ML</w:t>
      </w:r>
      <w:r>
        <w:rPr>
          <w:rFonts w:hint="eastAsia"/>
        </w:rPr>
        <w:t>配置</w:t>
      </w:r>
      <w:bookmarkEnd w:id="7"/>
    </w:p>
    <w:p w:rsidR="00E00AD3" w:rsidRPr="00E00AD3" w:rsidRDefault="00E00AD3" w:rsidP="00E00AD3">
      <w:r>
        <w:rPr>
          <w:rFonts w:hint="eastAsia"/>
        </w:rPr>
        <w:t>新的</w:t>
      </w:r>
      <w:r>
        <w:rPr>
          <w:rFonts w:hint="eastAsia"/>
        </w:rPr>
        <w:t>Spring</w:t>
      </w:r>
      <w:r>
        <w:rPr>
          <w:rFonts w:hint="eastAsia"/>
        </w:rPr>
        <w:t>项目应该尽量不再使用</w:t>
      </w:r>
      <w:r>
        <w:rPr>
          <w:rFonts w:hint="eastAsia"/>
        </w:rPr>
        <w:t>xml</w:t>
      </w:r>
      <w:r>
        <w:rPr>
          <w:rFonts w:hint="eastAsia"/>
        </w:rPr>
        <w:t>配置，了解</w:t>
      </w:r>
      <w:r>
        <w:rPr>
          <w:rFonts w:hint="eastAsia"/>
        </w:rPr>
        <w:t>xml</w:t>
      </w:r>
      <w:r>
        <w:rPr>
          <w:rFonts w:hint="eastAsia"/>
        </w:rPr>
        <w:t>配置应该用于维护</w:t>
      </w:r>
      <w:r w:rsidR="00F0035C">
        <w:rPr>
          <w:rFonts w:hint="eastAsia"/>
        </w:rPr>
        <w:t>旧项目。</w:t>
      </w:r>
    </w:p>
    <w:p w:rsidR="00250394" w:rsidRDefault="00487EB3" w:rsidP="00250394">
      <w:r>
        <w:rPr>
          <w:rFonts w:hint="eastAsia"/>
        </w:rPr>
        <w:t>1.</w:t>
      </w:r>
      <w:r>
        <w:rPr>
          <w:rFonts w:hint="eastAsia"/>
        </w:rPr>
        <w:t>规范</w:t>
      </w:r>
    </w:p>
    <w:p w:rsidR="000526B9" w:rsidRDefault="000526B9" w:rsidP="0025039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Spring</w:t>
      </w:r>
      <w:r>
        <w:rPr>
          <w:rFonts w:hint="eastAsia"/>
        </w:rPr>
        <w:t>的配置</w:t>
      </w:r>
      <w:r>
        <w:rPr>
          <w:rFonts w:hint="eastAsia"/>
        </w:rPr>
        <w:t>xml</w:t>
      </w:r>
      <w:r>
        <w:rPr>
          <w:rFonts w:hint="eastAsia"/>
        </w:rPr>
        <w:t>文件以</w:t>
      </w:r>
      <w:r>
        <w:t>&lt;beans&gt;</w:t>
      </w:r>
      <w:r>
        <w:rPr>
          <w:rFonts w:hint="eastAsia"/>
        </w:rPr>
        <w:t>元素为根</w:t>
      </w:r>
      <w:r w:rsidR="00C96F53">
        <w:rPr>
          <w:rFonts w:hint="eastAsia"/>
        </w:rPr>
        <w:t>，并且需要在</w:t>
      </w:r>
      <w:r w:rsidR="00C96F53">
        <w:rPr>
          <w:rFonts w:hint="eastAsia"/>
        </w:rPr>
        <w:t>xml</w:t>
      </w:r>
      <w:r w:rsidR="00C96F53">
        <w:rPr>
          <w:rFonts w:hint="eastAsia"/>
        </w:rPr>
        <w:t>顶部声明</w:t>
      </w:r>
      <w:r w:rsidR="00335AE1">
        <w:rPr>
          <w:rFonts w:hint="eastAsia"/>
        </w:rPr>
        <w:t>多个</w:t>
      </w:r>
      <w:r w:rsidR="00335AE1">
        <w:rPr>
          <w:rFonts w:hint="eastAsia"/>
        </w:rPr>
        <w:t>xml</w:t>
      </w:r>
      <w:r w:rsidR="00335AE1">
        <w:rPr>
          <w:rFonts w:hint="eastAsia"/>
        </w:rPr>
        <w:t>模式</w:t>
      </w:r>
      <w:r w:rsidR="002C04C0">
        <w:rPr>
          <w:rFonts w:hint="eastAsia"/>
        </w:rPr>
        <w:t>（</w:t>
      </w:r>
      <w:r w:rsidR="002C04C0">
        <w:rPr>
          <w:rFonts w:hint="eastAsia"/>
        </w:rPr>
        <w:t>XSD</w:t>
      </w:r>
      <w:r w:rsidR="002C04C0">
        <w:rPr>
          <w:rFonts w:hint="eastAsia"/>
        </w:rPr>
        <w:t>）文件</w:t>
      </w:r>
      <w:r w:rsidR="008A2731">
        <w:rPr>
          <w:rFonts w:hint="eastAsia"/>
        </w:rPr>
        <w:t>。</w:t>
      </w:r>
    </w:p>
    <w:p w:rsidR="009F7B62" w:rsidRDefault="009F7B62" w:rsidP="00250394">
      <w:r>
        <w:rPr>
          <w:rFonts w:hint="eastAsia"/>
        </w:rPr>
        <w:t>2.</w:t>
      </w:r>
      <w:r>
        <w:rPr>
          <w:rFonts w:hint="eastAsia"/>
        </w:rPr>
        <w:t>配置</w:t>
      </w:r>
      <w:r w:rsidR="00D5386E">
        <w:rPr>
          <w:rFonts w:hint="eastAsia"/>
        </w:rPr>
        <w:t>&lt;</w:t>
      </w:r>
      <w:r>
        <w:rPr>
          <w:rFonts w:hint="eastAsia"/>
        </w:rPr>
        <w:t>bean</w:t>
      </w:r>
      <w:r w:rsidR="00D5386E">
        <w:t>&gt;</w:t>
      </w:r>
    </w:p>
    <w:p w:rsidR="00517364" w:rsidRDefault="00517364" w:rsidP="00250394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使用</w:t>
      </w:r>
      <w:r>
        <w:rPr>
          <w:rFonts w:hint="eastAsia"/>
        </w:rPr>
        <w:t xml:space="preserve"> &lt;</w:t>
      </w:r>
      <w:r>
        <w:t xml:space="preserve">bean&gt; </w:t>
      </w:r>
      <w:r>
        <w:rPr>
          <w:rFonts w:hint="eastAsia"/>
        </w:rPr>
        <w:t>元素配置</w:t>
      </w:r>
      <w:r>
        <w:rPr>
          <w:rFonts w:hint="eastAsia"/>
        </w:rPr>
        <w:t>Bean</w:t>
      </w:r>
    </w:p>
    <w:p w:rsidR="00E659C2" w:rsidRDefault="00B7276B" w:rsidP="00250394">
      <w:r>
        <w:rPr>
          <w:rFonts w:hint="eastAsia"/>
        </w:rPr>
        <w:t>3.</w:t>
      </w:r>
      <w:r>
        <w:rPr>
          <w:rFonts w:hint="eastAsia"/>
        </w:rPr>
        <w:t>配置</w:t>
      </w:r>
      <w:r w:rsidR="002335E7">
        <w:rPr>
          <w:rFonts w:hint="eastAsia"/>
        </w:rPr>
        <w:t>依赖</w:t>
      </w:r>
    </w:p>
    <w:p w:rsidR="00206599" w:rsidRDefault="00E659C2" w:rsidP="00250394">
      <w:r>
        <w:t xml:space="preserve">    </w:t>
      </w:r>
      <w:r w:rsidR="00761541" w:rsidRPr="00761541">
        <w:t>&lt;constructor-arg&gt;</w:t>
      </w:r>
      <w:r w:rsidR="00547455">
        <w:t xml:space="preserve"> </w:t>
      </w:r>
      <w:r w:rsidR="00CD38FE">
        <w:rPr>
          <w:rFonts w:hint="eastAsia"/>
        </w:rPr>
        <w:t>或</w:t>
      </w:r>
      <w:r w:rsidR="00CD38FE">
        <w:rPr>
          <w:rFonts w:hint="eastAsia"/>
        </w:rPr>
        <w:t xml:space="preserve"> </w:t>
      </w:r>
      <w:r w:rsidR="00547455">
        <w:rPr>
          <w:rFonts w:hint="eastAsia"/>
        </w:rPr>
        <w:t>-c</w:t>
      </w:r>
      <w:r w:rsidR="00547455">
        <w:t xml:space="preserve"> </w:t>
      </w:r>
      <w:r w:rsidR="00547455">
        <w:rPr>
          <w:rFonts w:hint="eastAsia"/>
        </w:rPr>
        <w:t>标签</w:t>
      </w:r>
      <w:r w:rsidR="00234D21">
        <w:rPr>
          <w:rFonts w:hint="eastAsia"/>
        </w:rPr>
        <w:t>配置构造器依赖</w:t>
      </w:r>
    </w:p>
    <w:p w:rsidR="00FB1868" w:rsidRPr="00250394" w:rsidRDefault="00206599" w:rsidP="00250394">
      <w:r>
        <w:t xml:space="preserve">    </w:t>
      </w:r>
      <w:r w:rsidR="00CD38FE" w:rsidRPr="00CD38FE">
        <w:t>&lt;property&gt;</w:t>
      </w:r>
      <w:r w:rsidR="00CD38FE">
        <w:t xml:space="preserve"> </w:t>
      </w:r>
      <w:r w:rsidR="00CD38FE">
        <w:rPr>
          <w:rFonts w:hint="eastAsia"/>
        </w:rPr>
        <w:t>或</w:t>
      </w:r>
      <w:r w:rsidR="00CD38FE">
        <w:rPr>
          <w:rFonts w:hint="eastAsia"/>
        </w:rPr>
        <w:t xml:space="preserve"> -p</w:t>
      </w:r>
      <w:r w:rsidR="004C0207">
        <w:t xml:space="preserve"> </w:t>
      </w:r>
      <w:r w:rsidR="00675FAA">
        <w:rPr>
          <w:rFonts w:hint="eastAsia"/>
        </w:rPr>
        <w:t>配置属性</w:t>
      </w:r>
      <w:r w:rsidR="00C14C90">
        <w:rPr>
          <w:rFonts w:hint="eastAsia"/>
        </w:rPr>
        <w:t>依赖</w:t>
      </w:r>
    </w:p>
    <w:p w:rsidR="008F0319" w:rsidRDefault="008F0319">
      <w:pPr>
        <w:pStyle w:val="20"/>
      </w:pPr>
      <w:bookmarkStart w:id="8" w:name="_Toc5973034"/>
      <w:r>
        <w:rPr>
          <w:rFonts w:hint="eastAsia"/>
        </w:rPr>
        <w:t>导入和混合</w:t>
      </w:r>
      <w:bookmarkEnd w:id="8"/>
    </w:p>
    <w:p w:rsidR="008D19EC" w:rsidRDefault="00044A75" w:rsidP="008D19EC">
      <w:pPr>
        <w:pStyle w:val="30"/>
      </w:pPr>
      <w:bookmarkStart w:id="9" w:name="_Toc5973035"/>
      <w:r>
        <w:rPr>
          <w:rFonts w:hint="eastAsia"/>
        </w:rPr>
        <w:t>代码配置</w:t>
      </w:r>
      <w:bookmarkEnd w:id="9"/>
    </w:p>
    <w:p w:rsidR="009955FD" w:rsidRDefault="003234A3" w:rsidP="009955FD">
      <w:pPr>
        <w:ind w:left="420"/>
      </w:pPr>
      <w:r w:rsidRPr="003234A3">
        <w:t>@Import</w:t>
      </w:r>
      <w:r w:rsidR="00E71B0B">
        <w:t xml:space="preserve"> </w:t>
      </w:r>
      <w:r w:rsidR="00E71B0B">
        <w:rPr>
          <w:rFonts w:hint="eastAsia"/>
        </w:rPr>
        <w:t>引入其他配置类</w:t>
      </w:r>
    </w:p>
    <w:p w:rsidR="00722C90" w:rsidRPr="009955FD" w:rsidRDefault="00722C90" w:rsidP="009955FD">
      <w:pPr>
        <w:ind w:left="420"/>
      </w:pPr>
      <w:r>
        <w:rPr>
          <w:rFonts w:hint="eastAsia"/>
        </w:rPr>
        <w:t>@ImportResource</w:t>
      </w:r>
      <w:r w:rsidR="00FC0291">
        <w:t xml:space="preserve"> </w:t>
      </w:r>
      <w:r w:rsidR="00FC0291">
        <w:rPr>
          <w:rFonts w:hint="eastAsia"/>
        </w:rPr>
        <w:t>引入</w:t>
      </w:r>
      <w:r w:rsidR="00FD5932">
        <w:rPr>
          <w:rFonts w:hint="eastAsia"/>
        </w:rPr>
        <w:t>配置</w:t>
      </w:r>
      <w:r w:rsidR="006A11AF">
        <w:rPr>
          <w:rFonts w:hint="eastAsia"/>
        </w:rPr>
        <w:t>文件</w:t>
      </w:r>
    </w:p>
    <w:p w:rsidR="002D585B" w:rsidRDefault="002D585B">
      <w:pPr>
        <w:pStyle w:val="30"/>
      </w:pPr>
      <w:bookmarkStart w:id="10" w:name="_Toc5973036"/>
      <w:r>
        <w:rPr>
          <w:rFonts w:hint="eastAsia"/>
        </w:rPr>
        <w:t>xml配置</w:t>
      </w:r>
      <w:bookmarkEnd w:id="10"/>
    </w:p>
    <w:p w:rsidR="00F26A04" w:rsidRDefault="00F26A04" w:rsidP="00F26A04">
      <w:pPr>
        <w:ind w:left="420"/>
      </w:pPr>
      <w:r>
        <w:rPr>
          <w:rFonts w:hint="eastAsia"/>
        </w:rPr>
        <w:t>&lt;</w:t>
      </w:r>
      <w:r>
        <w:t xml:space="preserve">Import &gt; </w:t>
      </w:r>
      <w:r>
        <w:rPr>
          <w:rFonts w:hint="eastAsia"/>
        </w:rPr>
        <w:t>元素</w:t>
      </w:r>
      <w:r w:rsidR="00164FE1">
        <w:rPr>
          <w:rFonts w:hint="eastAsia"/>
        </w:rPr>
        <w:t>引入其他配置文件</w:t>
      </w:r>
    </w:p>
    <w:p w:rsidR="00E1629B" w:rsidRPr="00F26A04" w:rsidRDefault="00E1629B" w:rsidP="00F26A04">
      <w:pPr>
        <w:ind w:left="420"/>
      </w:pPr>
      <w:r>
        <w:rPr>
          <w:rFonts w:hint="eastAsia"/>
        </w:rPr>
        <w:t>&lt;</w:t>
      </w:r>
      <w:r>
        <w:t xml:space="preserve">bean &gt; </w:t>
      </w:r>
      <w:r>
        <w:rPr>
          <w:rFonts w:hint="eastAsia"/>
        </w:rPr>
        <w:t>元素</w:t>
      </w:r>
      <w:r w:rsidR="002E0B59">
        <w:rPr>
          <w:rFonts w:hint="eastAsia"/>
        </w:rPr>
        <w:t>直接</w:t>
      </w:r>
      <w:r w:rsidR="001F0D76">
        <w:rPr>
          <w:rFonts w:hint="eastAsia"/>
        </w:rPr>
        <w:t>将</w:t>
      </w:r>
      <w:r w:rsidR="00C61991">
        <w:rPr>
          <w:rFonts w:hint="eastAsia"/>
        </w:rPr>
        <w:t>配置类作为</w:t>
      </w:r>
      <w:r w:rsidR="00C61991">
        <w:rPr>
          <w:rFonts w:hint="eastAsia"/>
        </w:rPr>
        <w:t>Bean</w:t>
      </w:r>
      <w:r w:rsidR="00C61991">
        <w:rPr>
          <w:rFonts w:hint="eastAsia"/>
        </w:rPr>
        <w:t>配置</w:t>
      </w:r>
    </w:p>
    <w:p w:rsidR="006B1EEE" w:rsidRDefault="00307900">
      <w:pPr>
        <w:pStyle w:val="10"/>
      </w:pPr>
      <w:bookmarkStart w:id="11" w:name="_Toc5973037"/>
      <w:r>
        <w:rPr>
          <w:rFonts w:hint="eastAsia"/>
        </w:rPr>
        <w:lastRenderedPageBreak/>
        <w:t>高级装配</w:t>
      </w:r>
      <w:bookmarkEnd w:id="11"/>
    </w:p>
    <w:p w:rsidR="00BC367C" w:rsidRDefault="00EC595C" w:rsidP="00BC367C">
      <w:pPr>
        <w:pStyle w:val="20"/>
      </w:pPr>
      <w:bookmarkStart w:id="12" w:name="_Toc5973038"/>
      <w:r>
        <w:rPr>
          <w:rFonts w:hint="eastAsia"/>
        </w:rPr>
        <w:t>环境和Profile</w:t>
      </w:r>
      <w:bookmarkEnd w:id="12"/>
    </w:p>
    <w:p w:rsidR="00FD5C98" w:rsidRDefault="00E5712E" w:rsidP="00FD5C98">
      <w:r>
        <w:rPr>
          <w:rFonts w:hint="eastAsia"/>
        </w:rPr>
        <w:t>对于同一个</w:t>
      </w:r>
      <w:r w:rsidR="00431B53">
        <w:rPr>
          <w:rFonts w:hint="eastAsia"/>
        </w:rPr>
        <w:t>bean</w:t>
      </w:r>
      <w:r w:rsidR="002B33A6">
        <w:rPr>
          <w:rFonts w:hint="eastAsia"/>
        </w:rPr>
        <w:t>，希望在不同的</w:t>
      </w:r>
      <w:r w:rsidR="00BA066D">
        <w:rPr>
          <w:rFonts w:hint="eastAsia"/>
        </w:rPr>
        <w:t>场景下使用不同的配置</w:t>
      </w:r>
      <w:r w:rsidR="00C06B68">
        <w:rPr>
          <w:rFonts w:hint="eastAsia"/>
        </w:rPr>
        <w:t>方案</w:t>
      </w:r>
      <w:r w:rsidR="00796329">
        <w:rPr>
          <w:rFonts w:hint="eastAsia"/>
        </w:rPr>
        <w:t>，可以使用</w:t>
      </w:r>
      <w:r w:rsidR="00796329">
        <w:rPr>
          <w:rFonts w:hint="eastAsia"/>
        </w:rPr>
        <w:t>profi</w:t>
      </w:r>
      <w:r w:rsidR="006B7D8E">
        <w:rPr>
          <w:rFonts w:hint="eastAsia"/>
        </w:rPr>
        <w:t>le</w:t>
      </w:r>
      <w:r w:rsidR="006B7D8E">
        <w:rPr>
          <w:rFonts w:hint="eastAsia"/>
        </w:rPr>
        <w:t>功能</w:t>
      </w:r>
      <w:r w:rsidR="00A537B4">
        <w:rPr>
          <w:rFonts w:hint="eastAsia"/>
        </w:rPr>
        <w:t>。</w:t>
      </w:r>
    </w:p>
    <w:p w:rsidR="00B37EEB" w:rsidRPr="00FD5C98" w:rsidRDefault="001223CF" w:rsidP="00FD5C98">
      <w:r>
        <w:rPr>
          <w:rFonts w:hint="eastAsia"/>
        </w:rPr>
        <w:t>常见的场景就是数据源的配置</w:t>
      </w:r>
      <w:r w:rsidR="00031D0E">
        <w:rPr>
          <w:rFonts w:hint="eastAsia"/>
        </w:rPr>
        <w:t>，就算</w:t>
      </w:r>
      <w:r w:rsidR="00652B1B">
        <w:rPr>
          <w:rFonts w:hint="eastAsia"/>
        </w:rPr>
        <w:t>在普通情况下，也会有生产和测环境的区别，这时候数据源</w:t>
      </w:r>
      <w:r w:rsidR="00E85087">
        <w:rPr>
          <w:rFonts w:hint="eastAsia"/>
        </w:rPr>
        <w:t>会希望使用不同的</w:t>
      </w:r>
      <w:r w:rsidR="00160903">
        <w:rPr>
          <w:rFonts w:hint="eastAsia"/>
        </w:rPr>
        <w:t>地址、用户名等</w:t>
      </w:r>
      <w:r w:rsidR="006976DB">
        <w:rPr>
          <w:rFonts w:hint="eastAsia"/>
        </w:rPr>
        <w:t>。</w:t>
      </w:r>
    </w:p>
    <w:p w:rsidR="001A6F9B" w:rsidRDefault="001A6F9B" w:rsidP="001A6F9B">
      <w:pPr>
        <w:pStyle w:val="30"/>
      </w:pPr>
      <w:bookmarkStart w:id="13" w:name="_Toc5973039"/>
      <w:r>
        <w:rPr>
          <w:rFonts w:hint="eastAsia"/>
        </w:rPr>
        <w:t>配置 profile</w:t>
      </w:r>
      <w:bookmarkEnd w:id="13"/>
    </w:p>
    <w:p w:rsidR="00B23BBF" w:rsidRDefault="00B23BBF" w:rsidP="00B23BBF">
      <w:r w:rsidRPr="00650B83">
        <w:t>@Profile</w:t>
      </w:r>
      <w:r>
        <w:rPr>
          <w:rFonts w:hint="eastAsia"/>
        </w:rPr>
        <w:t>注解，可以用于类、配置方法表明配置的生效范围。</w:t>
      </w:r>
    </w:p>
    <w:p w:rsidR="00B23BBF" w:rsidRDefault="00B23BBF" w:rsidP="00B23BBF">
      <w:r>
        <w:rPr>
          <w:rFonts w:hint="eastAsia"/>
        </w:rPr>
        <w:t>如</w:t>
      </w:r>
      <w:r>
        <w:rPr>
          <w:rFonts w:hint="eastAsia"/>
        </w:rPr>
        <w:t xml:space="preserve"> @Profile</w:t>
      </w:r>
      <w:r>
        <w:t xml:space="preserve">("dev") </w:t>
      </w:r>
      <w:r>
        <w:rPr>
          <w:rFonts w:hint="eastAsia"/>
        </w:rPr>
        <w:t>表明在</w:t>
      </w:r>
      <w:r>
        <w:rPr>
          <w:rFonts w:hint="eastAsia"/>
        </w:rPr>
        <w:t xml:space="preserve"> dev</w:t>
      </w:r>
      <w:r>
        <w:t xml:space="preserve"> </w:t>
      </w:r>
      <w:r>
        <w:rPr>
          <w:rFonts w:hint="eastAsia"/>
        </w:rPr>
        <w:t>profile</w:t>
      </w:r>
      <w:r>
        <w:t xml:space="preserve"> </w:t>
      </w:r>
      <w:r>
        <w:rPr>
          <w:rFonts w:hint="eastAsia"/>
        </w:rPr>
        <w:t>激活后生效。</w:t>
      </w:r>
    </w:p>
    <w:p w:rsidR="00B23BBF" w:rsidRPr="00B23BBF" w:rsidRDefault="00B23BBF" w:rsidP="00B23BBF">
      <w:r>
        <w:rPr>
          <w:rFonts w:hint="eastAsia"/>
        </w:rPr>
        <w:t>在</w:t>
      </w:r>
      <w:r>
        <w:rPr>
          <w:rFonts w:hint="eastAsia"/>
        </w:rPr>
        <w:t>xml</w:t>
      </w:r>
      <w:r>
        <w:rPr>
          <w:rFonts w:hint="eastAsia"/>
        </w:rPr>
        <w:t>中使用</w:t>
      </w:r>
      <w:r>
        <w:rPr>
          <w:rFonts w:hint="eastAsia"/>
        </w:rPr>
        <w:t xml:space="preserve"> </w:t>
      </w:r>
      <w:r w:rsidRPr="001E3495">
        <w:t>&lt;beans&gt;</w:t>
      </w:r>
      <w:r>
        <w:t xml:space="preserve"> </w:t>
      </w:r>
      <w:r>
        <w:rPr>
          <w:rFonts w:hint="eastAsia"/>
        </w:rPr>
        <w:t>元素的</w:t>
      </w:r>
      <w:r>
        <w:rPr>
          <w:rFonts w:hint="eastAsia"/>
        </w:rPr>
        <w:t xml:space="preserve"> </w:t>
      </w:r>
      <w:r w:rsidRPr="001E3495">
        <w:t>profile</w:t>
      </w:r>
      <w:r>
        <w:t xml:space="preserve"> </w:t>
      </w:r>
      <w:r>
        <w:rPr>
          <w:rFonts w:hint="eastAsia"/>
        </w:rPr>
        <w:t>可以配置生效范围。也可以再</w:t>
      </w:r>
      <w:r>
        <w:rPr>
          <w:rFonts w:hint="eastAsia"/>
        </w:rPr>
        <w:t xml:space="preserve"> </w:t>
      </w:r>
      <w:r w:rsidRPr="0087607F">
        <w:t>&lt;beans&gt;</w:t>
      </w:r>
      <w:r>
        <w:t xml:space="preserve"> </w:t>
      </w:r>
      <w:r>
        <w:rPr>
          <w:rFonts w:hint="eastAsia"/>
        </w:rPr>
        <w:t>中嵌套</w:t>
      </w:r>
      <w:r>
        <w:rPr>
          <w:rFonts w:hint="eastAsia"/>
        </w:rPr>
        <w:t xml:space="preserve"> </w:t>
      </w:r>
      <w:r w:rsidRPr="0087607F">
        <w:t>&lt;beans&gt;</w:t>
      </w:r>
      <w:r>
        <w:t xml:space="preserve"> </w:t>
      </w:r>
      <w:r>
        <w:rPr>
          <w:rFonts w:hint="eastAsia"/>
        </w:rPr>
        <w:t>而不用创建多个文件来配置生效范围。</w:t>
      </w:r>
    </w:p>
    <w:p w:rsidR="00DA1ED1" w:rsidRDefault="00DA1ED1">
      <w:pPr>
        <w:pStyle w:val="30"/>
      </w:pPr>
      <w:bookmarkStart w:id="14" w:name="_Toc5973040"/>
      <w:r>
        <w:rPr>
          <w:rFonts w:hint="eastAsia"/>
        </w:rPr>
        <w:t>激活 profile</w:t>
      </w:r>
      <w:bookmarkEnd w:id="14"/>
    </w:p>
    <w:p w:rsidR="00AC4F6B" w:rsidRDefault="00121645" w:rsidP="003B6B44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依赖两个属性</w:t>
      </w:r>
      <w:r w:rsidR="00C20091">
        <w:rPr>
          <w:rFonts w:hint="eastAsia"/>
        </w:rPr>
        <w:t>来</w:t>
      </w:r>
      <w:r w:rsidR="008A5A9D">
        <w:rPr>
          <w:rFonts w:hint="eastAsia"/>
        </w:rPr>
        <w:t>确定当前的</w:t>
      </w:r>
      <w:r w:rsidR="008A5A9D">
        <w:rPr>
          <w:rFonts w:hint="eastAsia"/>
        </w:rPr>
        <w:t xml:space="preserve"> profile</w:t>
      </w:r>
      <w:r w:rsidR="00BD6283">
        <w:rPr>
          <w:rFonts w:hint="eastAsia"/>
        </w:rPr>
        <w:t>：</w:t>
      </w:r>
    </w:p>
    <w:p w:rsidR="00236A06" w:rsidRDefault="00EB5E82" w:rsidP="00AC4F6B">
      <w:pPr>
        <w:ind w:firstLine="420"/>
      </w:pPr>
      <w:r w:rsidRPr="00EB5E82">
        <w:rPr>
          <w:rFonts w:hint="eastAsia"/>
        </w:rPr>
        <w:t>spring.profiles.active</w:t>
      </w:r>
      <w:r w:rsidRPr="00EB5E82">
        <w:rPr>
          <w:rFonts w:hint="eastAsia"/>
        </w:rPr>
        <w:t>和</w:t>
      </w:r>
      <w:r w:rsidRPr="00EB5E82">
        <w:rPr>
          <w:rFonts w:hint="eastAsia"/>
        </w:rPr>
        <w:t>spring.profiles.default</w:t>
      </w:r>
    </w:p>
    <w:p w:rsidR="00F86C7C" w:rsidRDefault="00CD1F5B" w:rsidP="00CE4D86">
      <w:r>
        <w:rPr>
          <w:rFonts w:hint="eastAsia"/>
        </w:rPr>
        <w:t>优先使用</w:t>
      </w:r>
      <w:r>
        <w:rPr>
          <w:rFonts w:hint="eastAsia"/>
        </w:rPr>
        <w:t xml:space="preserve"> active</w:t>
      </w:r>
      <w:r>
        <w:t xml:space="preserve"> </w:t>
      </w:r>
      <w:r>
        <w:rPr>
          <w:rFonts w:hint="eastAsia"/>
        </w:rPr>
        <w:t>若该值没有设置</w:t>
      </w:r>
      <w:r w:rsidR="006A7301">
        <w:rPr>
          <w:rFonts w:hint="eastAsia"/>
        </w:rPr>
        <w:t>则使用</w:t>
      </w:r>
      <w:r w:rsidR="006A7301">
        <w:rPr>
          <w:rFonts w:hint="eastAsia"/>
        </w:rPr>
        <w:t>default</w:t>
      </w:r>
      <w:r w:rsidR="006A7301">
        <w:rPr>
          <w:rFonts w:hint="eastAsia"/>
        </w:rPr>
        <w:t>，若</w:t>
      </w:r>
      <w:r w:rsidR="006A7301">
        <w:rPr>
          <w:rFonts w:hint="eastAsia"/>
        </w:rPr>
        <w:t>defaul</w:t>
      </w:r>
      <w:r w:rsidR="00CE1C92">
        <w:rPr>
          <w:rFonts w:hint="eastAsia"/>
        </w:rPr>
        <w:t>t</w:t>
      </w:r>
      <w:r w:rsidR="00560877">
        <w:rPr>
          <w:rFonts w:hint="eastAsia"/>
        </w:rPr>
        <w:t>也没有设置，则只创建不包含</w:t>
      </w:r>
      <w:r w:rsidR="00560877">
        <w:rPr>
          <w:rFonts w:hint="eastAsia"/>
        </w:rPr>
        <w:t xml:space="preserve"> profile</w:t>
      </w:r>
      <w:r w:rsidR="00560877">
        <w:t xml:space="preserve"> </w:t>
      </w:r>
      <w:r w:rsidR="00560877">
        <w:rPr>
          <w:rFonts w:hint="eastAsia"/>
        </w:rPr>
        <w:t>的</w:t>
      </w:r>
      <w:r w:rsidR="00560877">
        <w:rPr>
          <w:rFonts w:hint="eastAsia"/>
        </w:rPr>
        <w:t>bean</w:t>
      </w:r>
      <w:r w:rsidR="00A63F9D">
        <w:rPr>
          <w:rFonts w:hint="eastAsia"/>
        </w:rPr>
        <w:t>。</w:t>
      </w:r>
    </w:p>
    <w:p w:rsidR="00A63F9D" w:rsidRDefault="00306682" w:rsidP="00CE4D86">
      <w:r>
        <w:rPr>
          <w:rFonts w:hint="eastAsia"/>
        </w:rPr>
        <w:t xml:space="preserve"> </w:t>
      </w:r>
      <w:r>
        <w:t xml:space="preserve">   </w:t>
      </w:r>
      <w:r w:rsidR="007233E1">
        <w:rPr>
          <w:rFonts w:hint="eastAsia"/>
        </w:rPr>
        <w:t>这两个属性的设置方式有多种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DispatcherServlet</w:t>
      </w:r>
      <w:r>
        <w:rPr>
          <w:rFonts w:hint="eastAsia"/>
        </w:rPr>
        <w:t>的初始化参数；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Web</w:t>
      </w:r>
      <w:r>
        <w:rPr>
          <w:rFonts w:hint="eastAsia"/>
        </w:rPr>
        <w:t>应用的上下文参数；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JNDI</w:t>
      </w:r>
      <w:r>
        <w:rPr>
          <w:rFonts w:hint="eastAsia"/>
        </w:rPr>
        <w:t>条目；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作为环境变量；</w:t>
      </w:r>
    </w:p>
    <w:p w:rsidR="00367372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作为</w:t>
      </w:r>
      <w:r>
        <w:rPr>
          <w:rFonts w:hint="eastAsia"/>
        </w:rPr>
        <w:t>JVM</w:t>
      </w:r>
      <w:r>
        <w:rPr>
          <w:rFonts w:hint="eastAsia"/>
        </w:rPr>
        <w:t>的系统属性；</w:t>
      </w:r>
    </w:p>
    <w:p w:rsidR="00B108B3" w:rsidRDefault="00367372" w:rsidP="0027677B">
      <w:pPr>
        <w:pStyle w:val="afb"/>
        <w:numPr>
          <w:ilvl w:val="0"/>
          <w:numId w:val="10"/>
        </w:numPr>
        <w:ind w:firstLineChars="0"/>
      </w:pPr>
      <w:r>
        <w:rPr>
          <w:rFonts w:hint="eastAsia"/>
        </w:rPr>
        <w:t>在集成测试类上，使用</w:t>
      </w:r>
      <w:r>
        <w:rPr>
          <w:rFonts w:hint="eastAsia"/>
        </w:rPr>
        <w:t>@ActiveProfiles</w:t>
      </w:r>
      <w:r>
        <w:rPr>
          <w:rFonts w:hint="eastAsia"/>
        </w:rPr>
        <w:t>注解设置。</w:t>
      </w:r>
    </w:p>
    <w:p w:rsidR="00B108B3" w:rsidRDefault="00B108B3" w:rsidP="00B108B3">
      <w:r>
        <w:rPr>
          <w:rFonts w:hint="eastAsia"/>
        </w:rPr>
        <w:t>可以同时激活多个</w:t>
      </w:r>
      <w:r>
        <w:rPr>
          <w:rFonts w:hint="eastAsia"/>
        </w:rPr>
        <w:t>profile</w:t>
      </w:r>
      <w:r>
        <w:rPr>
          <w:rFonts w:hint="eastAsia"/>
        </w:rPr>
        <w:t>，一般用于多个</w:t>
      </w:r>
      <w:r>
        <w:rPr>
          <w:rFonts w:hint="eastAsia"/>
        </w:rPr>
        <w:t>profile</w:t>
      </w:r>
      <w:r>
        <w:rPr>
          <w:rFonts w:hint="eastAsia"/>
        </w:rPr>
        <w:t>彼此无关的场景可能需要。</w:t>
      </w:r>
    </w:p>
    <w:p w:rsidR="00B129E5" w:rsidRDefault="00B129E5" w:rsidP="00B108B3"/>
    <w:p w:rsidR="00B129E5" w:rsidRDefault="00B129E5" w:rsidP="00B108B3"/>
    <w:p w:rsidR="00B129E5" w:rsidRDefault="00B129E5" w:rsidP="00B108B3"/>
    <w:p w:rsidR="00B129E5" w:rsidRPr="003B6B44" w:rsidRDefault="00B129E5" w:rsidP="00B108B3"/>
    <w:p w:rsidR="004619C9" w:rsidRDefault="00D6501A" w:rsidP="004619C9">
      <w:pPr>
        <w:pStyle w:val="20"/>
      </w:pPr>
      <w:bookmarkStart w:id="15" w:name="_Toc5973041"/>
      <w:r>
        <w:rPr>
          <w:rFonts w:hint="eastAsia"/>
        </w:rPr>
        <w:lastRenderedPageBreak/>
        <w:t>条件化的bean</w:t>
      </w:r>
      <w:bookmarkEnd w:id="15"/>
    </w:p>
    <w:p w:rsidR="0014113A" w:rsidRPr="0014113A" w:rsidRDefault="0014113A" w:rsidP="0014113A">
      <w:r w:rsidRPr="0014113A">
        <w:t>@Conditional</w:t>
      </w:r>
      <w:r w:rsidR="005B4879">
        <w:t xml:space="preserve"> </w:t>
      </w:r>
      <w:r w:rsidR="00873040">
        <w:rPr>
          <w:rFonts w:hint="eastAsia"/>
        </w:rPr>
        <w:t>注解用于</w:t>
      </w:r>
      <w:r w:rsidR="007051F3">
        <w:rPr>
          <w:rFonts w:hint="eastAsia"/>
        </w:rPr>
        <w:t>特殊场景，</w:t>
      </w:r>
      <w:r w:rsidR="00EC1407">
        <w:rPr>
          <w:rFonts w:hint="eastAsia"/>
        </w:rPr>
        <w:t>只有</w:t>
      </w:r>
      <w:r w:rsidR="00873040">
        <w:rPr>
          <w:rFonts w:hint="eastAsia"/>
        </w:rPr>
        <w:t>当某个条件符合时才创建某个</w:t>
      </w:r>
      <w:r w:rsidR="00873040">
        <w:rPr>
          <w:rFonts w:hint="eastAsia"/>
        </w:rPr>
        <w:t>Bean</w:t>
      </w:r>
      <w:r w:rsidR="00651528">
        <w:rPr>
          <w:rFonts w:hint="eastAsia"/>
        </w:rPr>
        <w:t>。</w:t>
      </w:r>
      <w:r w:rsidR="00FD0B85">
        <w:rPr>
          <w:rFonts w:hint="eastAsia"/>
        </w:rPr>
        <w:t>该注解使用</w:t>
      </w:r>
      <w:r w:rsidR="00BE481E">
        <w:rPr>
          <w:rFonts w:hint="eastAsia"/>
        </w:rPr>
        <w:t xml:space="preserve"> </w:t>
      </w:r>
      <w:r w:rsidR="00FD0B85" w:rsidRPr="00FD0B85">
        <w:t>Condition</w:t>
      </w:r>
      <w:r w:rsidR="00FD0B85">
        <w:t xml:space="preserve"> </w:t>
      </w:r>
      <w:r w:rsidR="00FD0B85">
        <w:rPr>
          <w:rFonts w:hint="eastAsia"/>
        </w:rPr>
        <w:t>接口进行条件比对</w:t>
      </w:r>
      <w:r w:rsidR="00863C9C">
        <w:rPr>
          <w:rFonts w:hint="eastAsia"/>
        </w:rPr>
        <w:t>。</w:t>
      </w:r>
    </w:p>
    <w:p w:rsidR="003930EE" w:rsidRPr="003930EE" w:rsidRDefault="003930EE" w:rsidP="003930EE">
      <w:pPr>
        <w:autoSpaceDE w:val="0"/>
        <w:autoSpaceDN w:val="0"/>
        <w:adjustRightInd w:val="0"/>
        <w:spacing w:line="240" w:lineRule="auto"/>
        <w:jc w:val="left"/>
        <w:rPr>
          <w:rStyle w:val="aff"/>
        </w:rPr>
      </w:pPr>
      <w:r w:rsidRPr="003930EE">
        <w:rPr>
          <w:rStyle w:val="aff"/>
        </w:rPr>
        <w:t>public interface Condition {</w:t>
      </w:r>
    </w:p>
    <w:p w:rsidR="003930EE" w:rsidRPr="003930EE" w:rsidRDefault="003930EE" w:rsidP="003930EE">
      <w:pPr>
        <w:autoSpaceDE w:val="0"/>
        <w:autoSpaceDN w:val="0"/>
        <w:adjustRightInd w:val="0"/>
        <w:spacing w:line="240" w:lineRule="auto"/>
        <w:jc w:val="left"/>
        <w:rPr>
          <w:rStyle w:val="aff"/>
        </w:rPr>
      </w:pPr>
      <w:r w:rsidRPr="003930EE">
        <w:rPr>
          <w:rStyle w:val="aff"/>
        </w:rPr>
        <w:tab/>
        <w:t>boolean matches(ConditionContext context, AnnotatedTypeMetadata metadata);</w:t>
      </w:r>
    </w:p>
    <w:p w:rsidR="003930EE" w:rsidRPr="003930EE" w:rsidRDefault="003930EE" w:rsidP="003930EE">
      <w:pPr>
        <w:rPr>
          <w:i/>
          <w:iCs/>
          <w:color w:val="404040" w:themeColor="text1" w:themeTint="BF"/>
        </w:rPr>
      </w:pPr>
      <w:r w:rsidRPr="003930EE">
        <w:rPr>
          <w:rStyle w:val="aff"/>
        </w:rPr>
        <w:t>}</w:t>
      </w:r>
    </w:p>
    <w:p w:rsidR="003930EE" w:rsidRDefault="003930EE" w:rsidP="003930EE">
      <w:r>
        <w:rPr>
          <w:rFonts w:hint="eastAsia"/>
        </w:rPr>
        <w:t>任何实现该接口的方法都可以用于</w:t>
      </w:r>
      <w:r w:rsidR="00FB0DFF">
        <w:rPr>
          <w:rFonts w:hint="eastAsia"/>
        </w:rPr>
        <w:t>条件比对</w:t>
      </w:r>
      <w:r w:rsidR="00955FC4">
        <w:rPr>
          <w:rFonts w:hint="eastAsia"/>
        </w:rPr>
        <w:t>，只有</w:t>
      </w:r>
      <w:r w:rsidR="00955FC4">
        <w:rPr>
          <w:rFonts w:hint="eastAsia"/>
        </w:rPr>
        <w:t>matches</w:t>
      </w:r>
      <w:r w:rsidR="00955FC4">
        <w:rPr>
          <w:rFonts w:hint="eastAsia"/>
        </w:rPr>
        <w:t>方法返回</w:t>
      </w:r>
      <w:r w:rsidR="00955FC4">
        <w:rPr>
          <w:rFonts w:hint="eastAsia"/>
        </w:rPr>
        <w:t>true</w:t>
      </w:r>
      <w:r w:rsidR="00955FC4">
        <w:rPr>
          <w:rFonts w:hint="eastAsia"/>
        </w:rPr>
        <w:t>时，才创建</w:t>
      </w:r>
      <w:r w:rsidR="00C83100">
        <w:rPr>
          <w:rFonts w:hint="eastAsia"/>
        </w:rPr>
        <w:t>bean</w:t>
      </w:r>
      <w:r w:rsidR="00C83100">
        <w:rPr>
          <w:rFonts w:hint="eastAsia"/>
        </w:rPr>
        <w:t>。</w:t>
      </w:r>
      <w:r w:rsidR="00C83100">
        <w:rPr>
          <w:rFonts w:hint="eastAsia"/>
        </w:rPr>
        <w:t>matches</w:t>
      </w:r>
      <w:r w:rsidR="00C83100">
        <w:rPr>
          <w:rFonts w:hint="eastAsia"/>
        </w:rPr>
        <w:t>方法的参数</w:t>
      </w:r>
      <w:r w:rsidR="00301221">
        <w:rPr>
          <w:rFonts w:hint="eastAsia"/>
        </w:rPr>
        <w:t xml:space="preserve"> </w:t>
      </w:r>
      <w:r w:rsidR="00301221" w:rsidRPr="00301221">
        <w:t>ConditionContext</w:t>
      </w:r>
      <w:r w:rsidR="00BB5AB0">
        <w:t xml:space="preserve"> </w:t>
      </w:r>
      <w:r w:rsidR="00BB5AB0">
        <w:rPr>
          <w:rFonts w:hint="eastAsia"/>
        </w:rPr>
        <w:t>也是一个接口</w:t>
      </w:r>
      <w:r w:rsidR="00351697">
        <w:rPr>
          <w:rFonts w:hint="eastAsia"/>
        </w:rPr>
        <w:t>，大致方法如下：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getRegistry()</w:t>
      </w:r>
      <w:r>
        <w:rPr>
          <w:rFonts w:hint="eastAsia"/>
        </w:rPr>
        <w:t>返回的</w:t>
      </w:r>
      <w:r>
        <w:rPr>
          <w:rFonts w:hint="eastAsia"/>
        </w:rPr>
        <w:t>BeanDefinitionRegistry</w:t>
      </w:r>
      <w:r>
        <w:rPr>
          <w:rFonts w:hint="eastAsia"/>
        </w:rPr>
        <w:t>检查</w:t>
      </w:r>
      <w:r>
        <w:rPr>
          <w:rFonts w:hint="eastAsia"/>
        </w:rPr>
        <w:t>bean</w:t>
      </w:r>
      <w:r>
        <w:rPr>
          <w:rFonts w:hint="eastAsia"/>
        </w:rPr>
        <w:t>定义；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getBeanFactory()</w:t>
      </w:r>
      <w:r>
        <w:rPr>
          <w:rFonts w:hint="eastAsia"/>
        </w:rPr>
        <w:t>返回的</w:t>
      </w:r>
      <w:r>
        <w:rPr>
          <w:rFonts w:hint="eastAsia"/>
        </w:rPr>
        <w:t>ConfigurableListableBeanFactory</w:t>
      </w:r>
      <w:r>
        <w:rPr>
          <w:rFonts w:hint="eastAsia"/>
        </w:rPr>
        <w:t>检查</w:t>
      </w:r>
      <w:r>
        <w:rPr>
          <w:rFonts w:hint="eastAsia"/>
        </w:rPr>
        <w:t>bean</w:t>
      </w:r>
      <w:r>
        <w:rPr>
          <w:rFonts w:hint="eastAsia"/>
        </w:rPr>
        <w:t>是</w:t>
      </w:r>
    </w:p>
    <w:p w:rsidR="0088554B" w:rsidRDefault="0088554B" w:rsidP="0088554B">
      <w:pPr>
        <w:pStyle w:val="afb"/>
        <w:ind w:left="840" w:firstLineChars="0" w:firstLine="0"/>
      </w:pPr>
      <w:r>
        <w:rPr>
          <w:rFonts w:hint="eastAsia"/>
        </w:rPr>
        <w:t>否存在，甚至探查</w:t>
      </w:r>
      <w:r>
        <w:rPr>
          <w:rFonts w:hint="eastAsia"/>
        </w:rPr>
        <w:t>bean</w:t>
      </w:r>
      <w:r>
        <w:rPr>
          <w:rFonts w:hint="eastAsia"/>
        </w:rPr>
        <w:t>的属性；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getEnvironment()</w:t>
      </w:r>
      <w:r>
        <w:rPr>
          <w:rFonts w:hint="eastAsia"/>
        </w:rPr>
        <w:t>返回的</w:t>
      </w:r>
      <w:r>
        <w:rPr>
          <w:rFonts w:hint="eastAsia"/>
        </w:rPr>
        <w:t>Environment</w:t>
      </w:r>
      <w:r>
        <w:rPr>
          <w:rFonts w:hint="eastAsia"/>
        </w:rPr>
        <w:t>检查环境变量是否存在以及它的值是什么；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读取并探查</w:t>
      </w:r>
      <w:r>
        <w:rPr>
          <w:rFonts w:hint="eastAsia"/>
        </w:rPr>
        <w:t>getResourceLoader()</w:t>
      </w:r>
      <w:r>
        <w:rPr>
          <w:rFonts w:hint="eastAsia"/>
        </w:rPr>
        <w:t>返回的</w:t>
      </w:r>
      <w:r>
        <w:rPr>
          <w:rFonts w:hint="eastAsia"/>
        </w:rPr>
        <w:t>ResourceLoader</w:t>
      </w:r>
      <w:r>
        <w:rPr>
          <w:rFonts w:hint="eastAsia"/>
        </w:rPr>
        <w:t>所加载的资源；</w:t>
      </w:r>
    </w:p>
    <w:p w:rsidR="0088554B" w:rsidRDefault="0088554B" w:rsidP="0027677B">
      <w:pPr>
        <w:pStyle w:val="afb"/>
        <w:numPr>
          <w:ilvl w:val="0"/>
          <w:numId w:val="11"/>
        </w:numPr>
        <w:ind w:firstLineChars="0"/>
      </w:pPr>
      <w:r>
        <w:rPr>
          <w:rFonts w:hint="eastAsia"/>
        </w:rPr>
        <w:t>借助</w:t>
      </w:r>
      <w:r>
        <w:rPr>
          <w:rFonts w:hint="eastAsia"/>
        </w:rPr>
        <w:t>getClassLoader()</w:t>
      </w:r>
      <w:r>
        <w:rPr>
          <w:rFonts w:hint="eastAsia"/>
        </w:rPr>
        <w:t>返回的</w:t>
      </w:r>
      <w:r>
        <w:rPr>
          <w:rFonts w:hint="eastAsia"/>
        </w:rPr>
        <w:t>ClassLoader</w:t>
      </w:r>
      <w:r>
        <w:rPr>
          <w:rFonts w:hint="eastAsia"/>
        </w:rPr>
        <w:t>加载并检查类是否存在。</w:t>
      </w:r>
    </w:p>
    <w:p w:rsidR="00703835" w:rsidRPr="00C10526" w:rsidRDefault="00703835" w:rsidP="0071370D">
      <w:pPr>
        <w:pStyle w:val="afb"/>
        <w:ind w:firstLine="480"/>
      </w:pPr>
      <w:r w:rsidRPr="00703835">
        <w:t>AnnotatedTypeMetadata</w:t>
      </w:r>
      <w:r w:rsidR="00E6267D">
        <w:t xml:space="preserve"> </w:t>
      </w:r>
      <w:r w:rsidR="00E6267D">
        <w:rPr>
          <w:rFonts w:hint="eastAsia"/>
        </w:rPr>
        <w:t>也是一个接口，可以用来检查要配置的</w:t>
      </w:r>
      <w:r w:rsidR="00E6267D">
        <w:rPr>
          <w:rFonts w:hint="eastAsia"/>
        </w:rPr>
        <w:t>bean</w:t>
      </w:r>
      <w:r w:rsidR="00E6267D">
        <w:rPr>
          <w:rFonts w:hint="eastAsia"/>
        </w:rPr>
        <w:t>是否包含其他注解</w:t>
      </w:r>
      <w:r w:rsidR="00422B2B">
        <w:rPr>
          <w:rFonts w:hint="eastAsia"/>
        </w:rPr>
        <w:t>。</w:t>
      </w:r>
      <w:r w:rsidR="009D4200">
        <w:rPr>
          <w:rFonts w:hint="eastAsia"/>
        </w:rPr>
        <w:t>在</w:t>
      </w:r>
      <w:r w:rsidR="009D4200">
        <w:rPr>
          <w:rFonts w:hint="eastAsia"/>
        </w:rPr>
        <w:t>Spring</w:t>
      </w:r>
      <w:r w:rsidR="009D4200">
        <w:t xml:space="preserve"> </w:t>
      </w:r>
      <w:r w:rsidR="009D4200">
        <w:rPr>
          <w:rFonts w:hint="eastAsia"/>
        </w:rPr>
        <w:t>4</w:t>
      </w:r>
      <w:r w:rsidR="009D4200">
        <w:t xml:space="preserve"> </w:t>
      </w:r>
      <w:r w:rsidR="009D4200">
        <w:rPr>
          <w:rFonts w:hint="eastAsia"/>
        </w:rPr>
        <w:t>之后的</w:t>
      </w:r>
      <w:r w:rsidR="009D4200">
        <w:rPr>
          <w:rFonts w:hint="eastAsia"/>
        </w:rPr>
        <w:t>profile</w:t>
      </w:r>
      <w:r w:rsidR="00987EFF">
        <w:t xml:space="preserve"> </w:t>
      </w:r>
      <w:r w:rsidR="00987EFF">
        <w:rPr>
          <w:rFonts w:hint="eastAsia"/>
        </w:rPr>
        <w:t>的代码也重构为基于</w:t>
      </w:r>
      <w:r w:rsidR="0076397D">
        <w:rPr>
          <w:rFonts w:hint="eastAsia"/>
        </w:rPr>
        <w:t>Conditional</w:t>
      </w:r>
      <w:r w:rsidR="0076397D">
        <w:rPr>
          <w:rFonts w:hint="eastAsia"/>
        </w:rPr>
        <w:t>来创建。</w:t>
      </w:r>
    </w:p>
    <w:p w:rsidR="0044749F" w:rsidRDefault="0044749F">
      <w:pPr>
        <w:pStyle w:val="20"/>
      </w:pPr>
      <w:bookmarkStart w:id="16" w:name="_Toc5973042"/>
      <w:r>
        <w:rPr>
          <w:rFonts w:hint="eastAsia"/>
        </w:rPr>
        <w:t>处理自动装配</w:t>
      </w:r>
      <w:r w:rsidR="00D03CB9">
        <w:rPr>
          <w:rFonts w:hint="eastAsia"/>
        </w:rPr>
        <w:t>歧义</w:t>
      </w:r>
      <w:bookmarkEnd w:id="16"/>
    </w:p>
    <w:p w:rsidR="002146BC" w:rsidRDefault="00727C2C" w:rsidP="002146BC">
      <w:r>
        <w:rPr>
          <w:rFonts w:hint="eastAsia"/>
        </w:rPr>
        <w:t>Spring</w:t>
      </w:r>
      <w:r>
        <w:rPr>
          <w:rFonts w:hint="eastAsia"/>
        </w:rPr>
        <w:t>在处理自动装配时，若没有</w:t>
      </w:r>
      <w:r w:rsidR="00874378">
        <w:rPr>
          <w:rFonts w:hint="eastAsia"/>
        </w:rPr>
        <w:t>无歧义的选项时，会抛出</w:t>
      </w:r>
      <w:r w:rsidR="005C2CA5" w:rsidRPr="005C2CA5">
        <w:t>NoUniqueBeanDefinitionException</w:t>
      </w:r>
      <w:r w:rsidR="00FA64B5">
        <w:rPr>
          <w:rFonts w:hint="eastAsia"/>
        </w:rPr>
        <w:t>，</w:t>
      </w:r>
    </w:p>
    <w:p w:rsidR="00BF7053" w:rsidRDefault="003A040C" w:rsidP="002146BC">
      <w:r w:rsidRPr="003A040C">
        <w:t>@Primary</w:t>
      </w:r>
      <w:r w:rsidR="003E2507">
        <w:t xml:space="preserve"> </w:t>
      </w:r>
      <w:r w:rsidR="00313923">
        <w:rPr>
          <w:rFonts w:hint="eastAsia"/>
        </w:rPr>
        <w:t>用于</w:t>
      </w:r>
      <w:r w:rsidR="00313923">
        <w:rPr>
          <w:rFonts w:hint="eastAsia"/>
        </w:rPr>
        <w:t>Bean</w:t>
      </w:r>
      <w:r w:rsidR="00313923">
        <w:t xml:space="preserve"> </w:t>
      </w:r>
      <w:r w:rsidR="00313923">
        <w:rPr>
          <w:rFonts w:hint="eastAsia"/>
        </w:rPr>
        <w:t>定义</w:t>
      </w:r>
      <w:r w:rsidR="008A08A5">
        <w:rPr>
          <w:rFonts w:hint="eastAsia"/>
        </w:rPr>
        <w:t>，标记该</w:t>
      </w:r>
      <w:r w:rsidR="008A08A5">
        <w:rPr>
          <w:rFonts w:hint="eastAsia"/>
        </w:rPr>
        <w:t>Bean</w:t>
      </w:r>
      <w:r w:rsidR="008A08A5">
        <w:rPr>
          <w:rFonts w:hint="eastAsia"/>
        </w:rPr>
        <w:t>是首选</w:t>
      </w:r>
      <w:r w:rsidR="008A08A5">
        <w:rPr>
          <w:rFonts w:hint="eastAsia"/>
        </w:rPr>
        <w:t>Bean</w:t>
      </w:r>
    </w:p>
    <w:p w:rsidR="006A502A" w:rsidRPr="00A65D76" w:rsidRDefault="00A65D76" w:rsidP="002146BC">
      <w:r w:rsidRPr="00A65D76">
        <w:t>@Qualifier</w:t>
      </w:r>
      <w:r w:rsidR="00B15427">
        <w:t xml:space="preserve"> </w:t>
      </w:r>
      <w:r w:rsidR="002E61ED">
        <w:rPr>
          <w:rFonts w:hint="eastAsia"/>
        </w:rPr>
        <w:t>用于</w:t>
      </w:r>
      <w:r w:rsidR="00B57BE1">
        <w:rPr>
          <w:rFonts w:hint="eastAsia"/>
        </w:rPr>
        <w:t>注入</w:t>
      </w:r>
      <w:r w:rsidR="008B24F3">
        <w:rPr>
          <w:rFonts w:hint="eastAsia"/>
        </w:rPr>
        <w:t>定义</w:t>
      </w:r>
      <w:r w:rsidR="00512B35">
        <w:rPr>
          <w:rFonts w:hint="eastAsia"/>
        </w:rPr>
        <w:t>，标记</w:t>
      </w:r>
      <w:r w:rsidR="00353FBB">
        <w:rPr>
          <w:rFonts w:hint="eastAsia"/>
        </w:rPr>
        <w:t>将注入的值首选某个</w:t>
      </w:r>
      <w:r w:rsidR="00353FBB">
        <w:rPr>
          <w:rFonts w:hint="eastAsia"/>
        </w:rPr>
        <w:t>Bean</w:t>
      </w:r>
    </w:p>
    <w:p w:rsidR="00804379" w:rsidRDefault="00804379">
      <w:pPr>
        <w:pStyle w:val="20"/>
      </w:pPr>
      <w:bookmarkStart w:id="17" w:name="_Toc5973043"/>
      <w:r>
        <w:rPr>
          <w:rFonts w:hint="eastAsia"/>
        </w:rPr>
        <w:t>Bean的作用域</w:t>
      </w:r>
      <w:bookmarkEnd w:id="17"/>
    </w:p>
    <w:p w:rsidR="00811D02" w:rsidRDefault="003A3C3C" w:rsidP="00811D02">
      <w:r>
        <w:rPr>
          <w:rFonts w:hint="eastAsia"/>
        </w:rPr>
        <w:t>默认情况下</w:t>
      </w:r>
      <w:r>
        <w:rPr>
          <w:rFonts w:hint="eastAsia"/>
        </w:rPr>
        <w:t>Spring</w:t>
      </w:r>
      <w:r>
        <w:rPr>
          <w:rFonts w:hint="eastAsia"/>
        </w:rPr>
        <w:t>的所有的</w:t>
      </w:r>
      <w:r>
        <w:rPr>
          <w:rFonts w:hint="eastAsia"/>
        </w:rPr>
        <w:t>Bean</w:t>
      </w:r>
      <w:r>
        <w:rPr>
          <w:rFonts w:hint="eastAsia"/>
        </w:rPr>
        <w:t>均为单例模式。</w:t>
      </w:r>
    </w:p>
    <w:p w:rsidR="00972DE4" w:rsidRDefault="00972DE4" w:rsidP="00811D02">
      <w:r>
        <w:rPr>
          <w:rFonts w:hint="eastAsia"/>
        </w:rPr>
        <w:t>Spring</w:t>
      </w:r>
      <w:r>
        <w:rPr>
          <w:rFonts w:hint="eastAsia"/>
        </w:rPr>
        <w:t>定义的作用域有：</w:t>
      </w:r>
    </w:p>
    <w:p w:rsidR="00972DE4" w:rsidRDefault="008E317D" w:rsidP="00811D02">
      <w:r>
        <w:tab/>
      </w:r>
      <w:r>
        <w:rPr>
          <w:rFonts w:hint="eastAsia"/>
        </w:rPr>
        <w:t>单例</w:t>
      </w:r>
      <w:r w:rsidR="009312FC">
        <w:rPr>
          <w:rFonts w:hint="eastAsia"/>
        </w:rPr>
        <w:t>：</w:t>
      </w:r>
      <w:r w:rsidR="00D93E3C">
        <w:rPr>
          <w:rFonts w:hint="eastAsia"/>
        </w:rPr>
        <w:t>整个应用中，只创建一个</w:t>
      </w:r>
    </w:p>
    <w:p w:rsidR="008E317D" w:rsidRDefault="008E317D" w:rsidP="00811D02">
      <w:r>
        <w:tab/>
      </w:r>
      <w:r>
        <w:rPr>
          <w:rFonts w:hint="eastAsia"/>
        </w:rPr>
        <w:t>原型</w:t>
      </w:r>
      <w:r w:rsidR="00FD7923">
        <w:rPr>
          <w:rFonts w:hint="eastAsia"/>
        </w:rPr>
        <w:t>：</w:t>
      </w:r>
      <w:r w:rsidR="00193CC2">
        <w:rPr>
          <w:rFonts w:hint="eastAsia"/>
        </w:rPr>
        <w:t>每次注入或获取均创建新的对象</w:t>
      </w:r>
      <w:r w:rsidR="00911A65">
        <w:rPr>
          <w:rFonts w:hint="eastAsia"/>
        </w:rPr>
        <w:t>。</w:t>
      </w:r>
    </w:p>
    <w:p w:rsidR="00AD629C" w:rsidRDefault="00AD629C" w:rsidP="00811D02">
      <w:r>
        <w:tab/>
      </w:r>
      <w:r w:rsidR="00281E92">
        <w:rPr>
          <w:rFonts w:hint="eastAsia"/>
        </w:rPr>
        <w:t>会话</w:t>
      </w:r>
      <w:r w:rsidR="00E62D43">
        <w:rPr>
          <w:rFonts w:hint="eastAsia"/>
        </w:rPr>
        <w:t>：</w:t>
      </w:r>
      <w:r w:rsidR="00E62D43">
        <w:rPr>
          <w:rFonts w:hint="eastAsia"/>
        </w:rPr>
        <w:t>web</w:t>
      </w:r>
      <w:r w:rsidR="00E62D43">
        <w:rPr>
          <w:rFonts w:hint="eastAsia"/>
        </w:rPr>
        <w:t>应用中，每个会话中只有</w:t>
      </w:r>
      <w:r w:rsidR="00B23E76">
        <w:rPr>
          <w:rFonts w:hint="eastAsia"/>
        </w:rPr>
        <w:t>一个</w:t>
      </w:r>
      <w:r w:rsidR="00D71F60">
        <w:rPr>
          <w:rFonts w:hint="eastAsia"/>
        </w:rPr>
        <w:t>。</w:t>
      </w:r>
    </w:p>
    <w:p w:rsidR="00281E92" w:rsidRDefault="00281E92" w:rsidP="00811D02">
      <w:r>
        <w:tab/>
      </w:r>
      <w:r>
        <w:rPr>
          <w:rFonts w:hint="eastAsia"/>
        </w:rPr>
        <w:t>请求</w:t>
      </w:r>
      <w:r w:rsidR="009105AA">
        <w:rPr>
          <w:rFonts w:hint="eastAsia"/>
        </w:rPr>
        <w:t>：</w:t>
      </w:r>
      <w:r w:rsidR="009105AA">
        <w:rPr>
          <w:rFonts w:hint="eastAsia"/>
        </w:rPr>
        <w:t>web</w:t>
      </w:r>
      <w:r w:rsidR="009105AA">
        <w:rPr>
          <w:rFonts w:hint="eastAsia"/>
        </w:rPr>
        <w:t>应用中，每次请求只有一个</w:t>
      </w:r>
      <w:r w:rsidR="00D71F60">
        <w:rPr>
          <w:rFonts w:hint="eastAsia"/>
        </w:rPr>
        <w:t>。</w:t>
      </w:r>
    </w:p>
    <w:p w:rsidR="00564434" w:rsidRPr="00811D02" w:rsidRDefault="000D3E77" w:rsidP="00811D02">
      <w:r>
        <w:rPr>
          <w:rFonts w:hint="eastAsia"/>
        </w:rPr>
        <w:lastRenderedPageBreak/>
        <w:t>使用</w:t>
      </w:r>
      <w:r>
        <w:rPr>
          <w:rFonts w:hint="eastAsia"/>
        </w:rPr>
        <w:t xml:space="preserve"> </w:t>
      </w:r>
      <w:r w:rsidRPr="000D3E77">
        <w:t>@Scope</w:t>
      </w:r>
      <w:r>
        <w:rPr>
          <w:rFonts w:hint="eastAsia"/>
        </w:rPr>
        <w:t>注解，并配置</w:t>
      </w:r>
      <w:r w:rsidR="00022C72" w:rsidRPr="00022C72">
        <w:t>ConfigurableBeanFactory</w:t>
      </w:r>
      <w:r w:rsidR="00022C72">
        <w:rPr>
          <w:rFonts w:hint="eastAsia"/>
        </w:rPr>
        <w:t>中的常量，可以设置</w:t>
      </w:r>
      <w:r w:rsidR="00E15282">
        <w:rPr>
          <w:rFonts w:hint="eastAsia"/>
        </w:rPr>
        <w:t>Bean</w:t>
      </w:r>
      <w:r w:rsidR="00E15282">
        <w:rPr>
          <w:rFonts w:hint="eastAsia"/>
        </w:rPr>
        <w:t>的作用域。</w:t>
      </w:r>
    </w:p>
    <w:p w:rsidR="00C550E0" w:rsidRDefault="00C550E0">
      <w:pPr>
        <w:pStyle w:val="20"/>
      </w:pPr>
      <w:bookmarkStart w:id="18" w:name="_Toc5973044"/>
      <w:r>
        <w:rPr>
          <w:rFonts w:hint="eastAsia"/>
        </w:rPr>
        <w:t>运行时注入</w:t>
      </w:r>
      <w:bookmarkEnd w:id="18"/>
    </w:p>
    <w:p w:rsidR="00032221" w:rsidRPr="00032221" w:rsidRDefault="00032221" w:rsidP="00032221"/>
    <w:p w:rsidR="00032221" w:rsidRDefault="00290FE8" w:rsidP="00032221">
      <w:pPr>
        <w:pStyle w:val="30"/>
      </w:pPr>
      <w:bookmarkStart w:id="19" w:name="_Toc5973045"/>
      <w:r>
        <w:rPr>
          <w:rFonts w:hint="eastAsia"/>
        </w:rPr>
        <w:t>注入外部的值</w:t>
      </w:r>
      <w:bookmarkEnd w:id="19"/>
    </w:p>
    <w:p w:rsidR="00BF77CA" w:rsidRDefault="00BF77CA" w:rsidP="00BF77CA">
      <w:r>
        <w:rPr>
          <w:rFonts w:hint="eastAsia"/>
        </w:rPr>
        <w:t>1.</w:t>
      </w:r>
      <w:r>
        <w:t xml:space="preserve"> </w:t>
      </w:r>
      <w:r w:rsidR="00866E86">
        <w:rPr>
          <w:rFonts w:hint="eastAsia"/>
        </w:rPr>
        <w:t>使用</w:t>
      </w:r>
      <w:r w:rsidR="00CC1068">
        <w:rPr>
          <w:rFonts w:hint="eastAsia"/>
        </w:rPr>
        <w:t xml:space="preserve"> </w:t>
      </w:r>
      <w:r w:rsidR="00CC1068" w:rsidRPr="00CC1068">
        <w:t>@PropertySource</w:t>
      </w:r>
      <w:r w:rsidR="00CC1068">
        <w:t xml:space="preserve"> </w:t>
      </w:r>
      <w:r w:rsidR="00CC1068">
        <w:rPr>
          <w:rFonts w:hint="eastAsia"/>
        </w:rPr>
        <w:t>声明外部属性文件</w:t>
      </w:r>
      <w:r w:rsidR="00CC3EEE">
        <w:rPr>
          <w:rFonts w:hint="eastAsia"/>
        </w:rPr>
        <w:t>，使用</w:t>
      </w:r>
      <w:r w:rsidR="00765711">
        <w:rPr>
          <w:rFonts w:hint="eastAsia"/>
        </w:rPr>
        <w:t xml:space="preserve"> </w:t>
      </w:r>
      <w:r w:rsidR="00765711" w:rsidRPr="00765711">
        <w:t>Environment</w:t>
      </w:r>
      <w:r w:rsidR="00765711">
        <w:t xml:space="preserve"> </w:t>
      </w:r>
      <w:r w:rsidR="00765711">
        <w:rPr>
          <w:rFonts w:hint="eastAsia"/>
        </w:rPr>
        <w:t>类来检索属性值。</w:t>
      </w:r>
    </w:p>
    <w:p w:rsidR="00EA4C37" w:rsidRDefault="00EA4C37" w:rsidP="00BF77CA">
      <w:r>
        <w:rPr>
          <w:rFonts w:hint="eastAsia"/>
        </w:rPr>
        <w:t>2.</w:t>
      </w:r>
      <w:r>
        <w:t xml:space="preserve"> </w:t>
      </w:r>
      <w:r w:rsidR="0093114B">
        <w:rPr>
          <w:rFonts w:hint="eastAsia"/>
        </w:rPr>
        <w:t>属性占位符</w:t>
      </w:r>
    </w:p>
    <w:p w:rsidR="00661833" w:rsidRDefault="00661833" w:rsidP="00BF77CA">
      <w:r>
        <w:tab/>
      </w:r>
      <w:r w:rsidR="00926827">
        <w:rPr>
          <w:rFonts w:hint="eastAsia"/>
        </w:rPr>
        <w:t>在配置中</w:t>
      </w:r>
      <w:r w:rsidR="00444531">
        <w:rPr>
          <w:rFonts w:hint="eastAsia"/>
        </w:rPr>
        <w:t>使用</w:t>
      </w:r>
      <w:r w:rsidR="00170898">
        <w:rPr>
          <w:rFonts w:hint="eastAsia"/>
        </w:rPr>
        <w:t xml:space="preserve"> </w:t>
      </w:r>
      <w:r w:rsidR="008712D1">
        <w:t>@Value("</w:t>
      </w:r>
      <w:r w:rsidR="00170898" w:rsidRPr="00170898">
        <w:t>${ ... }</w:t>
      </w:r>
      <w:r w:rsidR="008712D1">
        <w:t>")</w:t>
      </w:r>
      <w:r w:rsidR="00170898">
        <w:t xml:space="preserve"> </w:t>
      </w:r>
      <w:r w:rsidR="00170898">
        <w:rPr>
          <w:rFonts w:hint="eastAsia"/>
        </w:rPr>
        <w:t>表明该</w:t>
      </w:r>
      <w:r w:rsidR="00874AD6">
        <w:rPr>
          <w:rFonts w:hint="eastAsia"/>
        </w:rPr>
        <w:t>处是</w:t>
      </w:r>
      <w:r w:rsidR="00170898">
        <w:rPr>
          <w:rFonts w:hint="eastAsia"/>
        </w:rPr>
        <w:t>一个属性</w:t>
      </w:r>
      <w:r w:rsidR="00391126">
        <w:rPr>
          <w:rFonts w:hint="eastAsia"/>
        </w:rPr>
        <w:t>的值</w:t>
      </w:r>
    </w:p>
    <w:p w:rsidR="006178D3" w:rsidRDefault="006178D3" w:rsidP="007866F2">
      <w:r>
        <w:tab/>
      </w:r>
      <w:r w:rsidR="00C564A3">
        <w:rPr>
          <w:rFonts w:hint="eastAsia"/>
        </w:rPr>
        <w:t>然后</w:t>
      </w:r>
      <w:r w:rsidR="00C564A3">
        <w:rPr>
          <w:rFonts w:hint="eastAsia"/>
        </w:rPr>
        <w:t xml:space="preserve"> </w:t>
      </w:r>
      <w:r w:rsidR="00C564A3">
        <w:rPr>
          <w:rFonts w:hint="eastAsia"/>
        </w:rPr>
        <w:t>配置</w:t>
      </w:r>
      <w:r w:rsidR="00A3369A">
        <w:rPr>
          <w:rFonts w:hint="eastAsia"/>
        </w:rPr>
        <w:t xml:space="preserve"> </w:t>
      </w:r>
      <w:r w:rsidR="007866F2">
        <w:t>PropertyPlaceholderConfigurer bean</w:t>
      </w:r>
      <w:r w:rsidR="007866F2">
        <w:rPr>
          <w:rFonts w:hint="eastAsia"/>
        </w:rPr>
        <w:t>或</w:t>
      </w:r>
      <w:r w:rsidR="007866F2">
        <w:rPr>
          <w:rFonts w:hint="eastAsia"/>
        </w:rPr>
        <w:t>PropertySourcesPlaceholderConfigurer</w:t>
      </w:r>
      <w:r w:rsidR="005F581E">
        <w:t xml:space="preserve"> </w:t>
      </w:r>
      <w:r w:rsidR="005F581E">
        <w:rPr>
          <w:rFonts w:hint="eastAsia"/>
        </w:rPr>
        <w:t>来处理</w:t>
      </w:r>
      <w:r w:rsidR="00080C52">
        <w:rPr>
          <w:rFonts w:hint="eastAsia"/>
        </w:rPr>
        <w:t>处理占位符</w:t>
      </w:r>
      <w:r w:rsidR="004F121B">
        <w:rPr>
          <w:rFonts w:hint="eastAsia"/>
        </w:rPr>
        <w:t>。</w:t>
      </w:r>
    </w:p>
    <w:p w:rsidR="004F121B" w:rsidRPr="00BF77CA" w:rsidRDefault="00A26F62" w:rsidP="007866F2">
      <w:r>
        <w:rPr>
          <w:rFonts w:hint="eastAsia"/>
        </w:rPr>
        <w:t xml:space="preserve"> </w:t>
      </w:r>
      <w:r>
        <w:t xml:space="preserve">   </w:t>
      </w:r>
    </w:p>
    <w:p w:rsidR="00110391" w:rsidRDefault="00110391">
      <w:pPr>
        <w:pStyle w:val="30"/>
      </w:pPr>
      <w:bookmarkStart w:id="20" w:name="_Toc5973046"/>
      <w:r>
        <w:rPr>
          <w:rFonts w:hint="eastAsia"/>
        </w:rPr>
        <w:t>SpringEL</w:t>
      </w:r>
      <w:bookmarkEnd w:id="20"/>
    </w:p>
    <w:p w:rsidR="00B4103A" w:rsidRPr="00B4103A" w:rsidRDefault="00B4103A" w:rsidP="00B4103A">
      <w:r>
        <w:rPr>
          <w:rFonts w:hint="eastAsia"/>
        </w:rPr>
        <w:t>略</w:t>
      </w:r>
    </w:p>
    <w:p w:rsidR="006A59C6" w:rsidRDefault="006A59C6">
      <w:pPr>
        <w:pStyle w:val="10"/>
      </w:pPr>
      <w:bookmarkStart w:id="21" w:name="_Toc5973047"/>
      <w:r>
        <w:rPr>
          <w:rFonts w:hint="eastAsia"/>
        </w:rPr>
        <w:lastRenderedPageBreak/>
        <w:t>面向切面</w:t>
      </w:r>
      <w:bookmarkEnd w:id="21"/>
    </w:p>
    <w:p w:rsidR="00E933DE" w:rsidRPr="006039AB" w:rsidRDefault="006039AB" w:rsidP="006039AB">
      <w:pPr>
        <w:pStyle w:val="20"/>
      </w:pPr>
      <w:bookmarkStart w:id="22" w:name="_Toc5973048"/>
      <w:r>
        <w:rPr>
          <w:rFonts w:hint="eastAsia"/>
        </w:rPr>
        <w:t>术语</w:t>
      </w:r>
      <w:bookmarkEnd w:id="22"/>
    </w:p>
    <w:p w:rsidR="0094532D" w:rsidRDefault="0094532D" w:rsidP="0094532D">
      <w:pPr>
        <w:pStyle w:val="30"/>
      </w:pPr>
      <w:bookmarkStart w:id="23" w:name="_Toc5973049"/>
      <w:r>
        <w:rPr>
          <w:rFonts w:hint="eastAsia"/>
        </w:rPr>
        <w:t>术语</w:t>
      </w:r>
    </w:p>
    <w:p w:rsidR="00121B50" w:rsidRDefault="00121B50" w:rsidP="00121B50">
      <w:r>
        <w:rPr>
          <w:rFonts w:hint="eastAsia"/>
        </w:rPr>
        <w:t>面向切面：希望程序在某处做某事，将这些期望统一管理则形成切面。</w:t>
      </w:r>
    </w:p>
    <w:p w:rsidR="00121B50" w:rsidRDefault="00121B50" w:rsidP="00121B50">
      <w:pPr>
        <w:pStyle w:val="afb"/>
        <w:numPr>
          <w:ilvl w:val="0"/>
          <w:numId w:val="13"/>
        </w:numPr>
        <w:ind w:firstLineChars="0"/>
      </w:pPr>
      <w:r w:rsidRPr="007603A8">
        <w:rPr>
          <w:rFonts w:hint="eastAsia"/>
          <w:b/>
        </w:rPr>
        <w:t>通知</w:t>
      </w:r>
      <w:r w:rsidRPr="007603A8">
        <w:rPr>
          <w:rFonts w:hint="eastAsia"/>
          <w:b/>
        </w:rPr>
        <w:t>Advice</w:t>
      </w:r>
      <w:r>
        <w:rPr>
          <w:rFonts w:hint="eastAsia"/>
        </w:rPr>
        <w:t>，就是希望做的事情，</w:t>
      </w:r>
      <w:r>
        <w:rPr>
          <w:rFonts w:hint="eastAsia"/>
        </w:rPr>
        <w:t>Spring</w:t>
      </w:r>
      <w:r>
        <w:rPr>
          <w:rFonts w:hint="eastAsia"/>
        </w:rPr>
        <w:t>切面中有</w:t>
      </w:r>
      <w:r>
        <w:rPr>
          <w:rFonts w:hint="eastAsia"/>
        </w:rPr>
        <w:t>5</w:t>
      </w:r>
      <w:r>
        <w:rPr>
          <w:rFonts w:hint="eastAsia"/>
        </w:rPr>
        <w:t>种通知：</w:t>
      </w:r>
    </w:p>
    <w:p w:rsidR="00121B50" w:rsidRPr="00011E48" w:rsidRDefault="00121B50" w:rsidP="00121B50">
      <w:r>
        <w:tab/>
      </w: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前置、</w:t>
      </w: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后置、</w:t>
      </w: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返回、</w:t>
      </w: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异常、</w:t>
      </w: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环绕</w:t>
      </w:r>
    </w:p>
    <w:p w:rsidR="00121B50" w:rsidRDefault="00121B50" w:rsidP="00121B50">
      <w:r>
        <w:rPr>
          <w:rFonts w:hint="eastAsia"/>
        </w:rPr>
        <w:t>从定义可以看出</w:t>
      </w:r>
      <w:r>
        <w:rPr>
          <w:rFonts w:hint="eastAsia"/>
        </w:rPr>
        <w:t>Spring</w:t>
      </w:r>
      <w:r>
        <w:rPr>
          <w:rFonts w:hint="eastAsia"/>
        </w:rPr>
        <w:t>的通知和</w:t>
      </w:r>
      <w:r>
        <w:rPr>
          <w:rFonts w:hint="eastAsia"/>
        </w:rPr>
        <w:t>Method</w:t>
      </w:r>
      <w:r>
        <w:rPr>
          <w:rFonts w:hint="eastAsia"/>
        </w:rPr>
        <w:t>是密切相关的，实际上就是在方法执行过程中寻找时机完成功能。</w:t>
      </w:r>
    </w:p>
    <w:p w:rsidR="00121B50" w:rsidRDefault="00121B50" w:rsidP="00121B50">
      <w:pPr>
        <w:pStyle w:val="afb"/>
        <w:numPr>
          <w:ilvl w:val="0"/>
          <w:numId w:val="12"/>
        </w:numPr>
        <w:ind w:firstLineChars="0"/>
      </w:pPr>
      <w:r w:rsidRPr="007603A8">
        <w:rPr>
          <w:rFonts w:hint="eastAsia"/>
          <w:b/>
        </w:rPr>
        <w:t>连接点</w:t>
      </w:r>
      <w:r w:rsidRPr="007603A8">
        <w:rPr>
          <w:rFonts w:hint="eastAsia"/>
          <w:b/>
        </w:rPr>
        <w:t>Join</w:t>
      </w:r>
      <w:r w:rsidRPr="007603A8">
        <w:rPr>
          <w:b/>
        </w:rPr>
        <w:t xml:space="preserve"> </w:t>
      </w:r>
      <w:r w:rsidRPr="007603A8">
        <w:rPr>
          <w:rFonts w:hint="eastAsia"/>
          <w:b/>
        </w:rPr>
        <w:t>Point</w:t>
      </w:r>
      <w:r>
        <w:rPr>
          <w:rFonts w:hint="eastAsia"/>
        </w:rPr>
        <w:t>，可以运行通知的时机</w:t>
      </w:r>
    </w:p>
    <w:p w:rsidR="00121B50" w:rsidRDefault="00121B50" w:rsidP="00121B50">
      <w:pPr>
        <w:pStyle w:val="afb"/>
        <w:numPr>
          <w:ilvl w:val="0"/>
          <w:numId w:val="12"/>
        </w:numPr>
        <w:ind w:firstLineChars="0"/>
      </w:pPr>
      <w:r w:rsidRPr="007603A8">
        <w:rPr>
          <w:rFonts w:hint="eastAsia"/>
          <w:b/>
        </w:rPr>
        <w:t>切点</w:t>
      </w:r>
      <w:r w:rsidRPr="007603A8">
        <w:rPr>
          <w:rFonts w:hint="eastAsia"/>
          <w:b/>
        </w:rPr>
        <w:t>Point</w:t>
      </w:r>
      <w:r w:rsidRPr="007603A8">
        <w:rPr>
          <w:b/>
        </w:rPr>
        <w:t>Cut</w:t>
      </w:r>
      <w:r>
        <w:rPr>
          <w:rFonts w:hint="eastAsia"/>
        </w:rPr>
        <w:t>，需要运行通知的时机，就是某处</w:t>
      </w:r>
    </w:p>
    <w:p w:rsidR="00121B50" w:rsidRDefault="00121B50" w:rsidP="00121B50">
      <w:pPr>
        <w:pStyle w:val="afb"/>
        <w:numPr>
          <w:ilvl w:val="0"/>
          <w:numId w:val="12"/>
        </w:numPr>
        <w:ind w:firstLineChars="0"/>
      </w:pPr>
      <w:r w:rsidRPr="007603A8">
        <w:rPr>
          <w:rFonts w:hint="eastAsia"/>
          <w:b/>
        </w:rPr>
        <w:t>引入</w:t>
      </w:r>
      <w:r>
        <w:rPr>
          <w:rFonts w:hint="eastAsia"/>
        </w:rPr>
        <w:t>，向现有的类添加新方法或属性。</w:t>
      </w:r>
    </w:p>
    <w:p w:rsidR="00121B50" w:rsidRDefault="00121B50" w:rsidP="00121B50">
      <w:pPr>
        <w:pStyle w:val="afb"/>
        <w:numPr>
          <w:ilvl w:val="0"/>
          <w:numId w:val="12"/>
        </w:numPr>
        <w:ind w:firstLineChars="0"/>
      </w:pPr>
      <w:r w:rsidRPr="007603A8">
        <w:rPr>
          <w:rFonts w:hint="eastAsia"/>
          <w:b/>
        </w:rPr>
        <w:t>织入</w:t>
      </w:r>
      <w:r>
        <w:rPr>
          <w:rFonts w:hint="eastAsia"/>
        </w:rPr>
        <w:t>，实现新的切面功能，必然要对已经存在的代码进行修改，不过这种修改是模式化的。织入大致可以在以下几个阶段：</w:t>
      </w:r>
    </w:p>
    <w:p w:rsidR="00121B50" w:rsidRDefault="00121B50" w:rsidP="00121B50">
      <w:r>
        <w:tab/>
      </w:r>
      <w:r>
        <w:tab/>
      </w:r>
      <w:r>
        <w:rPr>
          <w:rFonts w:hint="eastAsia"/>
        </w:rPr>
        <w:t>编译器：编译类的时候，加入切面的代码，这时候需要特殊的编译器。</w:t>
      </w:r>
    </w:p>
    <w:p w:rsidR="00121B50" w:rsidRDefault="00121B50" w:rsidP="00121B50">
      <w:r>
        <w:tab/>
      </w:r>
      <w:r>
        <w:tab/>
      </w:r>
      <w:r>
        <w:rPr>
          <w:rFonts w:hint="eastAsia"/>
        </w:rPr>
        <w:t>类加载期：加载类的时候，加入切面的代码，需要特殊的加载器（</w:t>
      </w:r>
      <w:r>
        <w:rPr>
          <w:rFonts w:hint="eastAsia"/>
        </w:rPr>
        <w:t>ClassLoader</w:t>
      </w:r>
      <w:r>
        <w:rPr>
          <w:rFonts w:hint="eastAsia"/>
        </w:rPr>
        <w:t>）</w:t>
      </w:r>
    </w:p>
    <w:p w:rsidR="00121B50" w:rsidRPr="00121B50" w:rsidRDefault="00121B50" w:rsidP="00121B50">
      <w:r>
        <w:tab/>
      </w:r>
      <w:r>
        <w:tab/>
      </w:r>
      <w:r>
        <w:rPr>
          <w:rFonts w:hint="eastAsia"/>
        </w:rPr>
        <w:t>运行期：应用运行的时候，加入切面的代码，一般是通过动态代理实现。</w:t>
      </w:r>
      <w:r>
        <w:rPr>
          <w:rFonts w:hint="eastAsia"/>
        </w:rPr>
        <w:t>Spring</w:t>
      </w:r>
      <w:r>
        <w:rPr>
          <w:rFonts w:hint="eastAsia"/>
        </w:rPr>
        <w:t>就是基于该方式。</w:t>
      </w:r>
    </w:p>
    <w:p w:rsidR="00E0638C" w:rsidRDefault="005E490F" w:rsidP="00E0638C">
      <w:pPr>
        <w:pStyle w:val="30"/>
      </w:pPr>
      <w:r>
        <w:rPr>
          <w:rFonts w:hint="eastAsia"/>
        </w:rPr>
        <w:t>动态代理</w:t>
      </w:r>
    </w:p>
    <w:p w:rsidR="008E1241" w:rsidRDefault="005B7BAE" w:rsidP="000D455D">
      <w:pPr>
        <w:ind w:firstLineChars="200" w:firstLine="480"/>
      </w:pPr>
      <w:r>
        <w:rPr>
          <w:rFonts w:hint="eastAsia"/>
        </w:rPr>
        <w:t>代理</w:t>
      </w:r>
      <w:r w:rsidR="00E00399">
        <w:rPr>
          <w:rFonts w:hint="eastAsia"/>
        </w:rPr>
        <w:t>是一种设计模式</w:t>
      </w:r>
      <w:r w:rsidR="00E0666D">
        <w:rPr>
          <w:rFonts w:hint="eastAsia"/>
        </w:rPr>
        <w:t>，</w:t>
      </w:r>
      <w:r w:rsidR="00925C92">
        <w:rPr>
          <w:rFonts w:hint="eastAsia"/>
        </w:rPr>
        <w:t xml:space="preserve"> </w:t>
      </w:r>
      <w:r w:rsidR="001B3B73">
        <w:rPr>
          <w:rFonts w:hint="eastAsia"/>
        </w:rPr>
        <w:t>java</w:t>
      </w:r>
      <w:r w:rsidR="001B3B73">
        <w:rPr>
          <w:rFonts w:hint="eastAsia"/>
        </w:rPr>
        <w:t>为代理提供</w:t>
      </w:r>
      <w:r w:rsidR="006233CE">
        <w:rPr>
          <w:rFonts w:hint="eastAsia"/>
        </w:rPr>
        <w:t>了</w:t>
      </w:r>
      <w:r w:rsidR="001B3B73">
        <w:rPr>
          <w:rFonts w:hint="eastAsia"/>
        </w:rPr>
        <w:t>动态代理的</w:t>
      </w:r>
      <w:r w:rsidR="006233CE">
        <w:rPr>
          <w:rFonts w:hint="eastAsia"/>
        </w:rPr>
        <w:t>语法</w:t>
      </w:r>
      <w:r w:rsidR="001B3B73">
        <w:rPr>
          <w:rFonts w:hint="eastAsia"/>
        </w:rPr>
        <w:t>支持</w:t>
      </w:r>
      <w:r w:rsidR="003B3FEE">
        <w:rPr>
          <w:rFonts w:hint="eastAsia"/>
        </w:rPr>
        <w:t>。</w:t>
      </w:r>
    </w:p>
    <w:p w:rsidR="0075341B" w:rsidRDefault="00CC71FC" w:rsidP="000D455D">
      <w:pPr>
        <w:ind w:firstLineChars="200" w:firstLine="480"/>
      </w:pPr>
      <w:r>
        <w:rPr>
          <w:rFonts w:hint="eastAsia"/>
        </w:rPr>
        <w:t>假设</w:t>
      </w:r>
      <w:r w:rsidR="00450062">
        <w:rPr>
          <w:rFonts w:hint="eastAsia"/>
        </w:rPr>
        <w:t>一个</w:t>
      </w:r>
      <w:r w:rsidR="00235072">
        <w:rPr>
          <w:rFonts w:hint="eastAsia"/>
        </w:rPr>
        <w:t>类</w:t>
      </w:r>
      <w:r w:rsidR="00235072">
        <w:rPr>
          <w:rFonts w:hint="eastAsia"/>
        </w:rPr>
        <w:t>Impl</w:t>
      </w:r>
      <w:r w:rsidR="00235072">
        <w:rPr>
          <w:rFonts w:hint="eastAsia"/>
        </w:rPr>
        <w:t>实现了接口</w:t>
      </w:r>
      <w:r w:rsidR="00235072">
        <w:rPr>
          <w:rFonts w:hint="eastAsia"/>
        </w:rPr>
        <w:t>I</w:t>
      </w:r>
      <w:r w:rsidR="00235072">
        <w:t>ntf</w:t>
      </w:r>
      <w:r w:rsidR="009E73E9">
        <w:rPr>
          <w:rFonts w:hint="eastAsia"/>
        </w:rPr>
        <w:t>，</w:t>
      </w:r>
      <w:r w:rsidR="0078102F">
        <w:rPr>
          <w:rFonts w:hint="eastAsia"/>
        </w:rPr>
        <w:t>现在要</w:t>
      </w:r>
      <w:r w:rsidR="00E846A3">
        <w:rPr>
          <w:rFonts w:hint="eastAsia"/>
        </w:rPr>
        <w:t>实现</w:t>
      </w:r>
      <w:r w:rsidR="00F9529C">
        <w:rPr>
          <w:rFonts w:hint="eastAsia"/>
        </w:rPr>
        <w:t>代理</w:t>
      </w:r>
      <w:r w:rsidR="00E50CD8">
        <w:rPr>
          <w:rFonts w:hint="eastAsia"/>
        </w:rPr>
        <w:t>Impl</w:t>
      </w:r>
      <w:r w:rsidR="00C715A6">
        <w:rPr>
          <w:rFonts w:hint="eastAsia"/>
        </w:rPr>
        <w:t>，可以有两种方式</w:t>
      </w:r>
      <w:r w:rsidR="00E65D8F">
        <w:rPr>
          <w:rFonts w:hint="eastAsia"/>
        </w:rPr>
        <w:t>：</w:t>
      </w:r>
    </w:p>
    <w:p w:rsidR="00A73BE4" w:rsidRDefault="00A73BE4" w:rsidP="000D455D">
      <w:pPr>
        <w:ind w:firstLineChars="200" w:firstLine="480"/>
      </w:pPr>
      <w:r>
        <w:rPr>
          <w:rFonts w:hint="eastAsia"/>
        </w:rPr>
        <w:t>1.</w:t>
      </w:r>
      <w:r w:rsidR="00EF0C9E">
        <w:t xml:space="preserve"> </w:t>
      </w:r>
      <w:r w:rsidR="00EF0C9E">
        <w:rPr>
          <w:rFonts w:hint="eastAsia"/>
        </w:rPr>
        <w:t>编写类</w:t>
      </w:r>
      <w:r w:rsidR="00877978">
        <w:rPr>
          <w:rFonts w:hint="eastAsia"/>
        </w:rPr>
        <w:t>I</w:t>
      </w:r>
      <w:r w:rsidR="00877978">
        <w:t>ntf</w:t>
      </w:r>
      <w:r w:rsidR="00877978">
        <w:rPr>
          <w:rFonts w:hint="eastAsia"/>
        </w:rPr>
        <w:t>Proxy</w:t>
      </w:r>
      <w:r w:rsidR="00824D6C">
        <w:rPr>
          <w:rFonts w:hint="eastAsia"/>
        </w:rPr>
        <w:t>，</w:t>
      </w:r>
      <w:r w:rsidR="00A54E05">
        <w:rPr>
          <w:rFonts w:hint="eastAsia"/>
        </w:rPr>
        <w:t>添加成员</w:t>
      </w:r>
      <w:r w:rsidR="00A54E05">
        <w:rPr>
          <w:rFonts w:hint="eastAsia"/>
        </w:rPr>
        <w:t>I</w:t>
      </w:r>
      <w:r w:rsidR="00A54E05">
        <w:t>mpl</w:t>
      </w:r>
      <w:r w:rsidR="00A575BA">
        <w:rPr>
          <w:rFonts w:hint="eastAsia"/>
        </w:rPr>
        <w:t>并实现接口</w:t>
      </w:r>
      <w:r w:rsidR="00082C2A">
        <w:rPr>
          <w:rFonts w:hint="eastAsia"/>
        </w:rPr>
        <w:t>Intf</w:t>
      </w:r>
      <w:r w:rsidR="005C3B3B">
        <w:rPr>
          <w:rFonts w:hint="eastAsia"/>
        </w:rPr>
        <w:t>。</w:t>
      </w:r>
      <w:r w:rsidR="00DF5F5E">
        <w:rPr>
          <w:rFonts w:hint="eastAsia"/>
        </w:rPr>
        <w:t>然后在每个</w:t>
      </w:r>
      <w:r w:rsidR="00DF5F5E">
        <w:rPr>
          <w:rFonts w:hint="eastAsia"/>
        </w:rPr>
        <w:t>Intf</w:t>
      </w:r>
      <w:r w:rsidR="00DF5F5E">
        <w:rPr>
          <w:rFonts w:hint="eastAsia"/>
        </w:rPr>
        <w:t>方法实现中</w:t>
      </w:r>
      <w:r w:rsidR="00314598">
        <w:rPr>
          <w:rFonts w:hint="eastAsia"/>
        </w:rPr>
        <w:t>，使用</w:t>
      </w:r>
      <w:r w:rsidR="00EC2AEA">
        <w:rPr>
          <w:rFonts w:hint="eastAsia"/>
        </w:rPr>
        <w:t>Impl</w:t>
      </w:r>
      <w:r w:rsidR="00EC2AEA">
        <w:rPr>
          <w:rFonts w:hint="eastAsia"/>
        </w:rPr>
        <w:t>调用</w:t>
      </w:r>
      <w:r w:rsidR="00725E75">
        <w:rPr>
          <w:rFonts w:hint="eastAsia"/>
        </w:rPr>
        <w:t>对应的方法</w:t>
      </w:r>
      <w:r w:rsidR="008B7C1F">
        <w:rPr>
          <w:rFonts w:hint="eastAsia"/>
        </w:rPr>
        <w:t>。</w:t>
      </w:r>
      <w:r w:rsidR="000B4DDF">
        <w:rPr>
          <w:rFonts w:hint="eastAsia"/>
        </w:rPr>
        <w:t>直接创建类</w:t>
      </w:r>
      <w:r w:rsidR="000B4DDF">
        <w:rPr>
          <w:rFonts w:hint="eastAsia"/>
        </w:rPr>
        <w:t>I</w:t>
      </w:r>
      <w:r w:rsidR="000B4DDF">
        <w:t>ntfProxy</w:t>
      </w:r>
      <w:r w:rsidR="000B4DDF">
        <w:rPr>
          <w:rFonts w:hint="eastAsia"/>
        </w:rPr>
        <w:t>对象，</w:t>
      </w:r>
      <w:r w:rsidR="00D202ED">
        <w:rPr>
          <w:rFonts w:hint="eastAsia"/>
        </w:rPr>
        <w:t>就得到了</w:t>
      </w:r>
      <w:r w:rsidR="00D202ED">
        <w:rPr>
          <w:rFonts w:hint="eastAsia"/>
        </w:rPr>
        <w:t>I</w:t>
      </w:r>
      <w:r w:rsidR="009C3C3C">
        <w:rPr>
          <w:rFonts w:hint="eastAsia"/>
        </w:rPr>
        <w:t>mpl</w:t>
      </w:r>
      <w:r w:rsidR="009C3C3C">
        <w:rPr>
          <w:rFonts w:hint="eastAsia"/>
        </w:rPr>
        <w:t>的代理，</w:t>
      </w:r>
      <w:r w:rsidR="009B134D">
        <w:rPr>
          <w:rFonts w:hint="eastAsia"/>
        </w:rPr>
        <w:t>这就是静态代理。</w:t>
      </w:r>
    </w:p>
    <w:p w:rsidR="00C0670A" w:rsidRDefault="00E60842" w:rsidP="00FD0BAB">
      <w:pPr>
        <w:ind w:firstLineChars="200" w:firstLine="480"/>
      </w:pPr>
      <w:r>
        <w:rPr>
          <w:rFonts w:hint="eastAsia"/>
        </w:rPr>
        <w:t>2</w:t>
      </w:r>
      <w:r w:rsidR="0086225E">
        <w:rPr>
          <w:rFonts w:hint="eastAsia"/>
        </w:rPr>
        <w:t>.</w:t>
      </w:r>
      <w:r w:rsidR="0086225E">
        <w:t xml:space="preserve"> </w:t>
      </w:r>
      <w:r w:rsidR="0086225E">
        <w:rPr>
          <w:rFonts w:hint="eastAsia"/>
        </w:rPr>
        <w:t>编写</w:t>
      </w:r>
      <w:r w:rsidR="00335C4C">
        <w:rPr>
          <w:rFonts w:hint="eastAsia"/>
        </w:rPr>
        <w:t>类</w:t>
      </w:r>
      <w:r w:rsidR="00EF3A2D">
        <w:rPr>
          <w:rFonts w:hint="eastAsia"/>
        </w:rPr>
        <w:t>Intf</w:t>
      </w:r>
      <w:r w:rsidR="00EF3A2D">
        <w:t>Handler</w:t>
      </w:r>
      <w:r w:rsidR="00485D05">
        <w:rPr>
          <w:rFonts w:hint="eastAsia"/>
        </w:rPr>
        <w:t>实现</w:t>
      </w:r>
      <w:r w:rsidR="00BD21D1">
        <w:rPr>
          <w:rFonts w:hint="eastAsia"/>
        </w:rPr>
        <w:t>I</w:t>
      </w:r>
      <w:r w:rsidR="00BD21D1">
        <w:t>nvocation</w:t>
      </w:r>
      <w:r w:rsidR="00BD21D1">
        <w:rPr>
          <w:rFonts w:hint="eastAsia"/>
        </w:rPr>
        <w:t>Handler</w:t>
      </w:r>
      <w:r w:rsidR="00501D99">
        <w:rPr>
          <w:rFonts w:hint="eastAsia"/>
        </w:rPr>
        <w:t>接口</w:t>
      </w:r>
      <w:r w:rsidR="000813EF">
        <w:rPr>
          <w:rFonts w:hint="eastAsia"/>
        </w:rPr>
        <w:t>，</w:t>
      </w:r>
      <w:r w:rsidR="00164C6E">
        <w:rPr>
          <w:rFonts w:hint="eastAsia"/>
        </w:rPr>
        <w:t>添加成员</w:t>
      </w:r>
      <w:r w:rsidR="0097494D">
        <w:rPr>
          <w:rFonts w:hint="eastAsia"/>
        </w:rPr>
        <w:t>Impl</w:t>
      </w:r>
      <w:r w:rsidR="000A07B7">
        <w:rPr>
          <w:rFonts w:hint="eastAsia"/>
        </w:rPr>
        <w:t>。</w:t>
      </w:r>
      <w:r w:rsidR="006568AA">
        <w:rPr>
          <w:rFonts w:hint="eastAsia"/>
        </w:rPr>
        <w:t>在</w:t>
      </w:r>
      <w:r w:rsidR="006568AA">
        <w:rPr>
          <w:rFonts w:hint="eastAsia"/>
        </w:rPr>
        <w:t>invoke</w:t>
      </w:r>
      <w:r w:rsidR="00810804">
        <w:rPr>
          <w:rFonts w:hint="eastAsia"/>
        </w:rPr>
        <w:t>方法中使用</w:t>
      </w:r>
      <w:r w:rsidR="00131053">
        <w:rPr>
          <w:rFonts w:hint="eastAsia"/>
        </w:rPr>
        <w:t>m</w:t>
      </w:r>
      <w:r w:rsidR="00131053">
        <w:t>ethod.invoke(implObj, args)</w:t>
      </w:r>
      <w:r w:rsidR="00F35C73">
        <w:rPr>
          <w:rFonts w:hint="eastAsia"/>
        </w:rPr>
        <w:t>来调用</w:t>
      </w:r>
      <w:r w:rsidR="000C263E">
        <w:rPr>
          <w:rFonts w:hint="eastAsia"/>
        </w:rPr>
        <w:t>Impl</w:t>
      </w:r>
      <w:r w:rsidR="000C263E">
        <w:rPr>
          <w:rFonts w:hint="eastAsia"/>
        </w:rPr>
        <w:t>的方法</w:t>
      </w:r>
      <w:r w:rsidR="00585A39">
        <w:rPr>
          <w:rFonts w:hint="eastAsia"/>
        </w:rPr>
        <w:t>。</w:t>
      </w:r>
      <w:r w:rsidR="00890A55">
        <w:rPr>
          <w:rFonts w:hint="eastAsia"/>
        </w:rPr>
        <w:t>使用</w:t>
      </w:r>
      <w:r w:rsidR="00890A55">
        <w:rPr>
          <w:rFonts w:hint="eastAsia"/>
        </w:rPr>
        <w:t>Proxy</w:t>
      </w:r>
      <w:r w:rsidR="007F4B40">
        <w:t>.</w:t>
      </w:r>
      <w:r w:rsidR="00B5476E" w:rsidRPr="00F55425">
        <w:t xml:space="preserve"> newProxyInstance</w:t>
      </w:r>
      <w:r w:rsidR="00F82E5E">
        <w:rPr>
          <w:rFonts w:hint="eastAsia"/>
        </w:rPr>
        <w:t>创建</w:t>
      </w:r>
      <w:r w:rsidR="00F82E5E">
        <w:rPr>
          <w:rFonts w:hint="eastAsia"/>
        </w:rPr>
        <w:t>I</w:t>
      </w:r>
      <w:r w:rsidR="00F82E5E">
        <w:t>mpl</w:t>
      </w:r>
      <w:r w:rsidR="00F82E5E">
        <w:rPr>
          <w:rFonts w:hint="eastAsia"/>
        </w:rPr>
        <w:t>的代理对象，</w:t>
      </w:r>
      <w:r w:rsidR="00CE2004">
        <w:rPr>
          <w:rFonts w:hint="eastAsia"/>
        </w:rPr>
        <w:t>这就是动态代理。</w:t>
      </w:r>
    </w:p>
    <w:p w:rsidR="00C3742B" w:rsidRPr="005B7BAE" w:rsidRDefault="00C3742B" w:rsidP="00FD0BAB">
      <w:pPr>
        <w:ind w:firstLineChars="200" w:firstLine="480"/>
      </w:pPr>
      <w:r>
        <w:rPr>
          <w:rFonts w:hint="eastAsia"/>
        </w:rPr>
        <w:t>动态代理和静态代理的区别在于</w:t>
      </w:r>
      <w:r w:rsidR="00ED0B56">
        <w:rPr>
          <w:rFonts w:hint="eastAsia"/>
        </w:rPr>
        <w:t>，动态代理</w:t>
      </w:r>
      <w:r w:rsidR="00B17B4D">
        <w:rPr>
          <w:rFonts w:hint="eastAsia"/>
        </w:rPr>
        <w:t>不需要预先实现</w:t>
      </w:r>
      <w:r w:rsidR="00912DBB">
        <w:rPr>
          <w:rFonts w:hint="eastAsia"/>
        </w:rPr>
        <w:t>被</w:t>
      </w:r>
      <w:r w:rsidR="00A94C24">
        <w:rPr>
          <w:rFonts w:hint="eastAsia"/>
        </w:rPr>
        <w:t>代理</w:t>
      </w:r>
      <w:r w:rsidR="00912DBB">
        <w:rPr>
          <w:rFonts w:hint="eastAsia"/>
        </w:rPr>
        <w:t>对象</w:t>
      </w:r>
      <w:r w:rsidR="00494430">
        <w:rPr>
          <w:rFonts w:hint="eastAsia"/>
        </w:rPr>
        <w:t>的</w:t>
      </w:r>
      <w:r w:rsidR="00BC52A5">
        <w:rPr>
          <w:rFonts w:hint="eastAsia"/>
        </w:rPr>
        <w:t>接口</w:t>
      </w:r>
      <w:r w:rsidR="00AC015B">
        <w:rPr>
          <w:rFonts w:hint="eastAsia"/>
        </w:rPr>
        <w:t>，</w:t>
      </w:r>
      <w:r w:rsidR="00A461BD">
        <w:rPr>
          <w:rFonts w:hint="eastAsia"/>
        </w:rPr>
        <w:t>一个</w:t>
      </w:r>
      <w:r w:rsidR="00590E2E">
        <w:rPr>
          <w:rFonts w:hint="eastAsia"/>
        </w:rPr>
        <w:t>动态代理</w:t>
      </w:r>
      <w:r w:rsidR="00624261">
        <w:rPr>
          <w:rFonts w:hint="eastAsia"/>
        </w:rPr>
        <w:t>的</w:t>
      </w:r>
      <w:r w:rsidR="0030456A">
        <w:rPr>
          <w:rFonts w:hint="eastAsia"/>
        </w:rPr>
        <w:t>调用可以</w:t>
      </w:r>
      <w:r w:rsidR="00F406D0">
        <w:rPr>
          <w:rFonts w:hint="eastAsia"/>
        </w:rPr>
        <w:t>为任何接口的对象提供代理支持</w:t>
      </w:r>
      <w:r w:rsidR="00CF4BA7">
        <w:rPr>
          <w:rFonts w:hint="eastAsia"/>
        </w:rPr>
        <w:t>。</w:t>
      </w:r>
    </w:p>
    <w:p w:rsidR="003B04A9" w:rsidRDefault="003B04A9">
      <w:pPr>
        <w:pStyle w:val="30"/>
      </w:pPr>
      <w:r>
        <w:rPr>
          <w:rFonts w:hint="eastAsia"/>
        </w:rPr>
        <w:lastRenderedPageBreak/>
        <w:t>Spring</w:t>
      </w:r>
      <w:r>
        <w:t>AOP</w:t>
      </w:r>
    </w:p>
    <w:p w:rsidR="004F25BE" w:rsidRDefault="00D753D7" w:rsidP="007711C1">
      <w:pPr>
        <w:ind w:firstLine="420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是基于</w:t>
      </w:r>
      <w:r w:rsidR="009C500C">
        <w:rPr>
          <w:rFonts w:hint="eastAsia"/>
        </w:rPr>
        <w:t>动态代理完成的</w:t>
      </w:r>
      <w:r w:rsidR="00233335">
        <w:rPr>
          <w:rFonts w:hint="eastAsia"/>
        </w:rPr>
        <w:t>，</w:t>
      </w:r>
      <w:r w:rsidR="00FF3BE0">
        <w:rPr>
          <w:rFonts w:hint="eastAsia"/>
        </w:rPr>
        <w:t>java</w:t>
      </w:r>
      <w:r w:rsidR="00FF3BE0">
        <w:t xml:space="preserve"> </w:t>
      </w:r>
      <w:r w:rsidR="00FF3BE0">
        <w:rPr>
          <w:rFonts w:hint="eastAsia"/>
        </w:rPr>
        <w:t>中动态代理的</w:t>
      </w:r>
      <w:r w:rsidR="002D448F">
        <w:rPr>
          <w:rFonts w:hint="eastAsia"/>
        </w:rPr>
        <w:t>核心功能就是拦截方法调用</w:t>
      </w:r>
      <w:r w:rsidR="00215DE6">
        <w:rPr>
          <w:rFonts w:hint="eastAsia"/>
        </w:rPr>
        <w:t>，因此</w:t>
      </w:r>
      <w:r w:rsidR="00215DE6">
        <w:rPr>
          <w:rFonts w:hint="eastAsia"/>
        </w:rPr>
        <w:t>SpringAOP</w:t>
      </w:r>
      <w:r w:rsidR="00215DE6">
        <w:rPr>
          <w:rFonts w:hint="eastAsia"/>
        </w:rPr>
        <w:t>也是</w:t>
      </w:r>
      <w:r w:rsidR="002511A6">
        <w:rPr>
          <w:rFonts w:hint="eastAsia"/>
        </w:rPr>
        <w:t>在方法拦截的基础上完成。</w:t>
      </w:r>
    </w:p>
    <w:p w:rsidR="005577DA" w:rsidRDefault="00A05F7B" w:rsidP="007711C1">
      <w:pPr>
        <w:ind w:firstLine="420"/>
      </w:pPr>
      <w:r>
        <w:rPr>
          <w:rFonts w:hint="eastAsia"/>
        </w:rPr>
        <w:t>切面</w:t>
      </w:r>
      <w:r w:rsidR="00663C65">
        <w:rPr>
          <w:rFonts w:hint="eastAsia"/>
        </w:rPr>
        <w:t>实际上是需要添加的功能，表现在代码中也只是一个方法。</w:t>
      </w:r>
      <w:r w:rsidR="0064755D">
        <w:rPr>
          <w:rFonts w:hint="eastAsia"/>
        </w:rPr>
        <w:t>因此</w:t>
      </w:r>
      <w:r w:rsidR="0064755D">
        <w:rPr>
          <w:rFonts w:hint="eastAsia"/>
        </w:rPr>
        <w:t>Spring</w:t>
      </w:r>
      <w:r w:rsidR="0064755D">
        <w:rPr>
          <w:rFonts w:hint="eastAsia"/>
        </w:rPr>
        <w:t>的</w:t>
      </w:r>
      <w:r w:rsidR="0064755D">
        <w:rPr>
          <w:rFonts w:hint="eastAsia"/>
        </w:rPr>
        <w:t>AOP</w:t>
      </w:r>
      <w:r w:rsidR="0064755D">
        <w:rPr>
          <w:rFonts w:hint="eastAsia"/>
        </w:rPr>
        <w:t>的过程就是</w:t>
      </w:r>
      <w:r w:rsidR="000B13AC">
        <w:rPr>
          <w:rFonts w:hint="eastAsia"/>
        </w:rPr>
        <w:t>，</w:t>
      </w:r>
      <w:r w:rsidR="00950AC4">
        <w:rPr>
          <w:rFonts w:hint="eastAsia"/>
        </w:rPr>
        <w:t>先有业务方法，然后</w:t>
      </w:r>
      <w:r w:rsidR="00D83C77">
        <w:rPr>
          <w:rFonts w:hint="eastAsia"/>
        </w:rPr>
        <w:t>有切面方法，然后确定</w:t>
      </w:r>
      <w:r w:rsidR="00F828A2">
        <w:rPr>
          <w:rFonts w:hint="eastAsia"/>
        </w:rPr>
        <w:t>切面方法</w:t>
      </w:r>
      <w:r w:rsidR="00850BA3">
        <w:rPr>
          <w:rFonts w:hint="eastAsia"/>
        </w:rPr>
        <w:t>是</w:t>
      </w:r>
      <w:r w:rsidR="00F828A2">
        <w:rPr>
          <w:rFonts w:hint="eastAsia"/>
        </w:rPr>
        <w:t>在业务方法执行前、执行后或者异常后</w:t>
      </w:r>
      <w:r w:rsidR="003609A7">
        <w:rPr>
          <w:rFonts w:hint="eastAsia"/>
        </w:rPr>
        <w:t>来</w:t>
      </w:r>
      <w:r w:rsidR="00F828A2">
        <w:rPr>
          <w:rFonts w:hint="eastAsia"/>
        </w:rPr>
        <w:t>执行。</w:t>
      </w:r>
    </w:p>
    <w:p w:rsidR="00AD385C" w:rsidRPr="00AD385C" w:rsidRDefault="0021570E" w:rsidP="007711C1">
      <w:pPr>
        <w:ind w:firstLine="420"/>
      </w:pPr>
      <w:r>
        <w:rPr>
          <w:rFonts w:hint="eastAsia"/>
        </w:rPr>
        <w:t>基于动态代理实现的过程</w:t>
      </w:r>
      <w:r w:rsidR="00BE4E25">
        <w:rPr>
          <w:rFonts w:hint="eastAsia"/>
        </w:rPr>
        <w:t>是这样的</w:t>
      </w:r>
      <w:r>
        <w:rPr>
          <w:rFonts w:hint="eastAsia"/>
        </w:rPr>
        <w:t>，</w:t>
      </w:r>
      <w:r w:rsidR="00D25BF0">
        <w:rPr>
          <w:rFonts w:hint="eastAsia"/>
        </w:rPr>
        <w:t>业务</w:t>
      </w:r>
      <w:r w:rsidR="00D25BF0">
        <w:rPr>
          <w:rFonts w:hint="eastAsia"/>
        </w:rPr>
        <w:t>Bean</w:t>
      </w:r>
      <w:r w:rsidR="008C6963">
        <w:rPr>
          <w:rFonts w:hint="eastAsia"/>
        </w:rPr>
        <w:t>作为</w:t>
      </w:r>
      <w:r w:rsidR="00D25BF0">
        <w:rPr>
          <w:rFonts w:hint="eastAsia"/>
        </w:rPr>
        <w:t>被代理对象</w:t>
      </w:r>
      <w:r w:rsidR="00287682">
        <w:rPr>
          <w:rFonts w:hint="eastAsia"/>
        </w:rPr>
        <w:t>，切面成为代理</w:t>
      </w:r>
      <w:r w:rsidR="007F71BB">
        <w:rPr>
          <w:rFonts w:hint="eastAsia"/>
        </w:rPr>
        <w:t>，</w:t>
      </w:r>
      <w:r w:rsidR="00FA239B">
        <w:rPr>
          <w:rFonts w:hint="eastAsia"/>
        </w:rPr>
        <w:t>对</w:t>
      </w:r>
      <w:r w:rsidR="00675B5A">
        <w:rPr>
          <w:rFonts w:hint="eastAsia"/>
        </w:rPr>
        <w:t>业务</w:t>
      </w:r>
      <w:r w:rsidR="00675B5A">
        <w:rPr>
          <w:rFonts w:hint="eastAsia"/>
        </w:rPr>
        <w:t>Bean</w:t>
      </w:r>
      <w:r w:rsidR="00675B5A">
        <w:rPr>
          <w:rFonts w:hint="eastAsia"/>
        </w:rPr>
        <w:t>的方法</w:t>
      </w:r>
      <w:r w:rsidR="00CC2E8E">
        <w:rPr>
          <w:rFonts w:hint="eastAsia"/>
        </w:rPr>
        <w:t>调用</w:t>
      </w:r>
      <w:r w:rsidR="00BD4A41">
        <w:rPr>
          <w:rFonts w:hint="eastAsia"/>
        </w:rPr>
        <w:t>都会被代理拦截</w:t>
      </w:r>
      <w:r w:rsidR="00675B5A">
        <w:rPr>
          <w:rFonts w:hint="eastAsia"/>
        </w:rPr>
        <w:t>。</w:t>
      </w:r>
      <w:r w:rsidR="00A97BE0">
        <w:rPr>
          <w:rFonts w:hint="eastAsia"/>
        </w:rPr>
        <w:t>代码实现上</w:t>
      </w:r>
      <w:r w:rsidR="00A97BE0">
        <w:rPr>
          <w:rFonts w:hint="eastAsia"/>
        </w:rPr>
        <w:t>Spring</w:t>
      </w:r>
      <w:r w:rsidR="00B20B9E">
        <w:rPr>
          <w:rFonts w:hint="eastAsia"/>
        </w:rPr>
        <w:t>使用</w:t>
      </w:r>
      <w:r w:rsidR="001C10BC" w:rsidRPr="003F4CC6">
        <w:t>ReflectiveMethodInvocation</w:t>
      </w:r>
      <w:r w:rsidR="000078C9">
        <w:rPr>
          <w:rFonts w:hint="eastAsia"/>
        </w:rPr>
        <w:t>接管</w:t>
      </w:r>
      <w:r w:rsidR="004E1273">
        <w:rPr>
          <w:rFonts w:hint="eastAsia"/>
        </w:rPr>
        <w:t>方法调用，然后</w:t>
      </w:r>
      <w:r w:rsidR="002E300C">
        <w:rPr>
          <w:rFonts w:hint="eastAsia"/>
        </w:rPr>
        <w:t>递归执行</w:t>
      </w:r>
      <w:r w:rsidR="002E300C">
        <w:rPr>
          <w:rFonts w:hint="eastAsia"/>
        </w:rPr>
        <w:t>p</w:t>
      </w:r>
      <w:r w:rsidR="002E300C">
        <w:t>roceed</w:t>
      </w:r>
      <w:r w:rsidR="002E300C">
        <w:rPr>
          <w:rFonts w:hint="eastAsia"/>
        </w:rPr>
        <w:t>方法</w:t>
      </w:r>
      <w:r w:rsidR="00200BDF">
        <w:rPr>
          <w:rFonts w:hint="eastAsia"/>
        </w:rPr>
        <w:t>，每层递归会执行不同的</w:t>
      </w:r>
      <w:r w:rsidR="00200BDF">
        <w:rPr>
          <w:rFonts w:hint="eastAsia"/>
        </w:rPr>
        <w:t>I</w:t>
      </w:r>
      <w:r w:rsidR="00200BDF">
        <w:t>nvocation</w:t>
      </w:r>
      <w:r w:rsidR="00200BDF">
        <w:rPr>
          <w:rFonts w:hint="eastAsia"/>
        </w:rPr>
        <w:t>，而</w:t>
      </w:r>
      <w:r w:rsidR="00750F88">
        <w:rPr>
          <w:rFonts w:hint="eastAsia"/>
        </w:rPr>
        <w:t>前置、后置</w:t>
      </w:r>
      <w:r w:rsidR="00283E06">
        <w:rPr>
          <w:rFonts w:hint="eastAsia"/>
        </w:rPr>
        <w:t>等通知</w:t>
      </w:r>
      <w:r w:rsidR="00B164B8">
        <w:rPr>
          <w:rFonts w:hint="eastAsia"/>
        </w:rPr>
        <w:t>的区别就在于</w:t>
      </w:r>
      <w:r w:rsidR="00304CD7">
        <w:rPr>
          <w:rFonts w:hint="eastAsia"/>
        </w:rPr>
        <w:t>是递归前还是递归后执行</w:t>
      </w:r>
      <w:r w:rsidR="00690E31">
        <w:rPr>
          <w:rFonts w:hint="eastAsia"/>
        </w:rPr>
        <w:t>。</w:t>
      </w:r>
    </w:p>
    <w:p w:rsidR="002F59BB" w:rsidRPr="002F59BB" w:rsidRDefault="00F67A12" w:rsidP="002F59BB">
      <w:r>
        <w:object w:dxaOrig="10111" w:dyaOrig="3751">
          <v:shape id="_x0000_i1026" type="#_x0000_t75" style="width:442.05pt;height:164.05pt" o:ole="">
            <v:imagedata r:id="rId10" o:title=""/>
          </v:shape>
          <o:OLEObject Type="Embed" ProgID="Visio.Drawing.15" ShapeID="_x0000_i1026" DrawAspect="Content" ObjectID="_1616962775" r:id="rId11"/>
        </w:object>
      </w:r>
    </w:p>
    <w:p w:rsidR="00D841C1" w:rsidRDefault="00D841C1">
      <w:pPr>
        <w:pStyle w:val="20"/>
      </w:pPr>
      <w:r>
        <w:rPr>
          <w:rFonts w:hint="eastAsia"/>
        </w:rPr>
        <w:t>切点选择</w:t>
      </w:r>
      <w:bookmarkEnd w:id="23"/>
    </w:p>
    <w:p w:rsidR="00F053ED" w:rsidRDefault="00CB69F9" w:rsidP="00D139E7">
      <w:pPr>
        <w:ind w:firstLineChars="200" w:firstLine="480"/>
      </w:pPr>
      <w:r>
        <w:rPr>
          <w:rFonts w:hint="eastAsia"/>
        </w:rPr>
        <w:t>前面已经介绍了</w:t>
      </w:r>
      <w:r w:rsidR="00A91271">
        <w:rPr>
          <w:rFonts w:hint="eastAsia"/>
        </w:rPr>
        <w:t>连接点和切点</w:t>
      </w:r>
      <w:r w:rsidR="007D3E48">
        <w:rPr>
          <w:rFonts w:hint="eastAsia"/>
        </w:rPr>
        <w:t>，</w:t>
      </w:r>
      <w:r w:rsidR="005B66A8">
        <w:rPr>
          <w:rFonts w:hint="eastAsia"/>
        </w:rPr>
        <w:t>在</w:t>
      </w:r>
      <w:r w:rsidR="005B66A8">
        <w:rPr>
          <w:rFonts w:hint="eastAsia"/>
        </w:rPr>
        <w:t>Spring</w:t>
      </w:r>
      <w:r w:rsidR="005B66A8">
        <w:rPr>
          <w:rFonts w:hint="eastAsia"/>
        </w:rPr>
        <w:t>中切点实际上就是方法</w:t>
      </w:r>
      <w:r w:rsidR="00B42351">
        <w:rPr>
          <w:rFonts w:hint="eastAsia"/>
        </w:rPr>
        <w:t>。</w:t>
      </w:r>
      <w:r w:rsidR="0003258B">
        <w:rPr>
          <w:rFonts w:hint="eastAsia"/>
        </w:rPr>
        <w:t>Spring</w:t>
      </w:r>
      <w:r w:rsidR="0003258B">
        <w:rPr>
          <w:rFonts w:hint="eastAsia"/>
        </w:rPr>
        <w:t>的</w:t>
      </w:r>
      <w:r w:rsidR="006734E1">
        <w:rPr>
          <w:rFonts w:hint="eastAsia"/>
        </w:rPr>
        <w:t>切点指示器是</w:t>
      </w:r>
      <w:r w:rsidR="006734E1">
        <w:rPr>
          <w:rFonts w:hint="eastAsia"/>
        </w:rPr>
        <w:t>AspectJ</w:t>
      </w:r>
      <w:r w:rsidR="00316BC6">
        <w:rPr>
          <w:rFonts w:hint="eastAsia"/>
        </w:rPr>
        <w:t>的一个子集</w:t>
      </w:r>
      <w:r w:rsidR="00853B5F">
        <w:rPr>
          <w:rFonts w:hint="eastAsia"/>
        </w:rPr>
        <w:t>，具体如下：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4819"/>
      </w:tblGrid>
      <w:tr w:rsidR="007063D7" w:rsidTr="001B2CEA">
        <w:trPr>
          <w:jc w:val="center"/>
        </w:trPr>
        <w:tc>
          <w:tcPr>
            <w:tcW w:w="2122" w:type="dxa"/>
            <w:shd w:val="clear" w:color="auto" w:fill="D9D9D9" w:themeFill="background1" w:themeFillShade="D9"/>
          </w:tcPr>
          <w:p w:rsidR="007063D7" w:rsidRDefault="007063D7" w:rsidP="0047193B">
            <w:pPr>
              <w:jc w:val="center"/>
            </w:pPr>
            <w:r>
              <w:rPr>
                <w:rFonts w:hint="eastAsia"/>
              </w:rPr>
              <w:t>指示器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7063D7" w:rsidRDefault="007147AF" w:rsidP="0047193B">
            <w:pPr>
              <w:pStyle w:val="afa"/>
            </w:pPr>
            <w:r>
              <w:rPr>
                <w:rFonts w:hint="eastAsia"/>
              </w:rPr>
              <w:t>描述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47193B" w:rsidP="003910C9">
            <w:r>
              <w:rPr>
                <w:rFonts w:hint="eastAsia"/>
              </w:rPr>
              <w:t>args</w:t>
            </w:r>
            <w:r>
              <w:t>()</w:t>
            </w:r>
          </w:p>
        </w:tc>
        <w:tc>
          <w:tcPr>
            <w:tcW w:w="4819" w:type="dxa"/>
          </w:tcPr>
          <w:p w:rsidR="007063D7" w:rsidRDefault="00DE7704" w:rsidP="003910C9">
            <w:r>
              <w:rPr>
                <w:rFonts w:hint="eastAsia"/>
              </w:rPr>
              <w:t>指定</w:t>
            </w:r>
            <w:r w:rsidR="009861B2">
              <w:rPr>
                <w:rFonts w:hint="eastAsia"/>
              </w:rPr>
              <w:t>切点的</w:t>
            </w:r>
            <w:r w:rsidR="00D145EB">
              <w:rPr>
                <w:rFonts w:hint="eastAsia"/>
              </w:rPr>
              <w:t>参数类型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0647A8" w:rsidP="003910C9">
            <w:r>
              <w:rPr>
                <w:rFonts w:hint="eastAsia"/>
              </w:rPr>
              <w:t>@args</w:t>
            </w:r>
            <w:r w:rsidR="005F57B2">
              <w:t>()</w:t>
            </w:r>
          </w:p>
        </w:tc>
        <w:tc>
          <w:tcPr>
            <w:tcW w:w="4819" w:type="dxa"/>
          </w:tcPr>
          <w:p w:rsidR="007063D7" w:rsidRDefault="00DE7704" w:rsidP="003910C9">
            <w:r>
              <w:rPr>
                <w:rFonts w:hint="eastAsia"/>
              </w:rPr>
              <w:t>指定</w:t>
            </w:r>
            <w:r w:rsidR="00FA6F7D">
              <w:rPr>
                <w:rFonts w:hint="eastAsia"/>
              </w:rPr>
              <w:t>切点的</w:t>
            </w:r>
            <w:r w:rsidR="00293A7E">
              <w:rPr>
                <w:rFonts w:hint="eastAsia"/>
              </w:rPr>
              <w:t>参数</w:t>
            </w:r>
            <w:r w:rsidR="000332E5">
              <w:rPr>
                <w:rFonts w:hint="eastAsia"/>
              </w:rPr>
              <w:t>的</w:t>
            </w:r>
            <w:r w:rsidR="00293A7E">
              <w:rPr>
                <w:rFonts w:hint="eastAsia"/>
              </w:rPr>
              <w:t>类</w:t>
            </w:r>
            <w:r w:rsidR="00040C8F">
              <w:rPr>
                <w:rFonts w:hint="eastAsia"/>
              </w:rPr>
              <w:t>型</w:t>
            </w:r>
            <w:r w:rsidR="00E72EB8">
              <w:rPr>
                <w:rFonts w:hint="eastAsia"/>
              </w:rPr>
              <w:t>包含指定注解</w:t>
            </w:r>
            <w:r w:rsidR="003A4F6F">
              <w:t xml:space="preserve"> 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F37053" w:rsidP="003910C9">
            <w:r>
              <w:rPr>
                <w:rFonts w:hint="eastAsia"/>
              </w:rPr>
              <w:t>exe</w:t>
            </w:r>
            <w:r>
              <w:t>cution</w:t>
            </w:r>
            <w:r w:rsidR="00B55F4B">
              <w:t>()</w:t>
            </w:r>
          </w:p>
        </w:tc>
        <w:tc>
          <w:tcPr>
            <w:tcW w:w="4819" w:type="dxa"/>
          </w:tcPr>
          <w:p w:rsidR="007063D7" w:rsidRPr="00F37053" w:rsidRDefault="0041341C" w:rsidP="003910C9">
            <w:r>
              <w:rPr>
                <w:rFonts w:hint="eastAsia"/>
              </w:rPr>
              <w:t>指定</w:t>
            </w:r>
            <w:r w:rsidR="00507D17">
              <w:rPr>
                <w:rFonts w:hint="eastAsia"/>
              </w:rPr>
              <w:t>切点</w:t>
            </w:r>
            <w:r>
              <w:rPr>
                <w:rFonts w:hint="eastAsia"/>
              </w:rPr>
              <w:t>方法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A04D49" w:rsidP="003910C9">
            <w:r>
              <w:rPr>
                <w:rFonts w:hint="eastAsia"/>
              </w:rPr>
              <w:t>this</w:t>
            </w:r>
            <w:r>
              <w:t>()</w:t>
            </w:r>
          </w:p>
        </w:tc>
        <w:tc>
          <w:tcPr>
            <w:tcW w:w="4819" w:type="dxa"/>
          </w:tcPr>
          <w:p w:rsidR="007063D7" w:rsidRDefault="007D3DB4" w:rsidP="003910C9">
            <w:r>
              <w:rPr>
                <w:rFonts w:hint="eastAsia"/>
              </w:rPr>
              <w:t>指定切点</w:t>
            </w:r>
            <w:r w:rsidR="00E1055B">
              <w:rPr>
                <w:rFonts w:hint="eastAsia"/>
              </w:rPr>
              <w:t>代理</w:t>
            </w:r>
            <w:r w:rsidR="0015371C">
              <w:rPr>
                <w:rFonts w:hint="eastAsia"/>
              </w:rPr>
              <w:t>引用</w:t>
            </w:r>
            <w:r w:rsidR="00573E4A">
              <w:rPr>
                <w:rFonts w:hint="eastAsia"/>
              </w:rPr>
              <w:t>的类</w:t>
            </w:r>
            <w:r w:rsidR="0097278B">
              <w:rPr>
                <w:rFonts w:hint="eastAsia"/>
              </w:rPr>
              <w:t>，</w:t>
            </w:r>
            <w:r w:rsidR="00C715E3">
              <w:rPr>
                <w:rFonts w:hint="eastAsia"/>
              </w:rPr>
              <w:t>用于</w:t>
            </w:r>
            <w:r w:rsidR="00C715E3">
              <w:rPr>
                <w:rFonts w:hint="eastAsia"/>
              </w:rPr>
              <w:t>Bean</w:t>
            </w:r>
            <w:r w:rsidR="00C715E3">
              <w:rPr>
                <w:rFonts w:hint="eastAsia"/>
              </w:rPr>
              <w:t>未实现接口的情况</w:t>
            </w:r>
            <w:r w:rsidR="00FC7B1E">
              <w:rPr>
                <w:rFonts w:hint="eastAsia"/>
              </w:rPr>
              <w:t>，</w:t>
            </w:r>
            <w:r w:rsidR="00FC7B1E">
              <w:rPr>
                <w:rFonts w:hint="eastAsia"/>
              </w:rPr>
              <w:t>Spring</w:t>
            </w:r>
            <w:r w:rsidR="00FC7B1E">
              <w:rPr>
                <w:rFonts w:hint="eastAsia"/>
              </w:rPr>
              <w:t>会使用</w:t>
            </w:r>
            <w:r w:rsidR="00FC7B1E">
              <w:rPr>
                <w:rFonts w:hint="eastAsia"/>
              </w:rPr>
              <w:t>CGLib</w:t>
            </w:r>
            <w:r w:rsidR="006C7688">
              <w:rPr>
                <w:rFonts w:hint="eastAsia"/>
              </w:rPr>
              <w:t>来实现代理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937842" w:rsidP="003910C9">
            <w:r>
              <w:rPr>
                <w:rFonts w:hint="eastAsia"/>
              </w:rPr>
              <w:t>target</w:t>
            </w:r>
            <w:r w:rsidR="004319C9">
              <w:t>()</w:t>
            </w:r>
          </w:p>
        </w:tc>
        <w:tc>
          <w:tcPr>
            <w:tcW w:w="4819" w:type="dxa"/>
          </w:tcPr>
          <w:p w:rsidR="007063D7" w:rsidRDefault="003A0AC6" w:rsidP="003910C9">
            <w:r>
              <w:rPr>
                <w:rFonts w:hint="eastAsia"/>
              </w:rPr>
              <w:t>指定切点所在的</w:t>
            </w:r>
            <w:r w:rsidR="00CF3B90">
              <w:rPr>
                <w:rFonts w:hint="eastAsia"/>
              </w:rPr>
              <w:t>对象</w:t>
            </w:r>
            <w:r>
              <w:rPr>
                <w:rFonts w:hint="eastAsia"/>
              </w:rPr>
              <w:t>类</w:t>
            </w:r>
            <w:r w:rsidR="00BE4058">
              <w:rPr>
                <w:rFonts w:hint="eastAsia"/>
              </w:rPr>
              <w:t>，用于</w:t>
            </w:r>
            <w:r w:rsidR="00362655">
              <w:rPr>
                <w:rFonts w:hint="eastAsia"/>
              </w:rPr>
              <w:t>Bean</w:t>
            </w:r>
            <w:r w:rsidR="00362655">
              <w:rPr>
                <w:rFonts w:hint="eastAsia"/>
              </w:rPr>
              <w:t>实现了接口</w:t>
            </w:r>
            <w:r w:rsidR="00AA0E68">
              <w:rPr>
                <w:rFonts w:hint="eastAsia"/>
              </w:rPr>
              <w:t>的情况</w:t>
            </w:r>
            <w:r w:rsidR="00530EB8">
              <w:rPr>
                <w:rFonts w:hint="eastAsia"/>
              </w:rPr>
              <w:t>，</w:t>
            </w:r>
            <w:r w:rsidR="00530EB8">
              <w:rPr>
                <w:rFonts w:hint="eastAsia"/>
              </w:rPr>
              <w:t>Spring</w:t>
            </w:r>
            <w:r w:rsidR="00530EB8">
              <w:rPr>
                <w:rFonts w:hint="eastAsia"/>
              </w:rPr>
              <w:t>会使用动态代理</w:t>
            </w:r>
          </w:p>
        </w:tc>
      </w:tr>
      <w:tr w:rsidR="007063D7" w:rsidTr="001B2CEA">
        <w:trPr>
          <w:jc w:val="center"/>
        </w:trPr>
        <w:tc>
          <w:tcPr>
            <w:tcW w:w="2122" w:type="dxa"/>
          </w:tcPr>
          <w:p w:rsidR="007063D7" w:rsidRDefault="00512B42" w:rsidP="003910C9">
            <w:r>
              <w:rPr>
                <w:rFonts w:hint="eastAsia"/>
              </w:rPr>
              <w:lastRenderedPageBreak/>
              <w:t>@target</w:t>
            </w:r>
            <w:r w:rsidR="007C3843">
              <w:rPr>
                <w:rFonts w:hint="eastAsia"/>
              </w:rPr>
              <w:t>(</w:t>
            </w:r>
            <w:r w:rsidR="007C3843">
              <w:t>)</w:t>
            </w:r>
          </w:p>
        </w:tc>
        <w:tc>
          <w:tcPr>
            <w:tcW w:w="4819" w:type="dxa"/>
          </w:tcPr>
          <w:p w:rsidR="007063D7" w:rsidRDefault="000649DA" w:rsidP="003910C9">
            <w:pPr>
              <w:rPr>
                <w:rFonts w:hint="eastAsia"/>
              </w:rPr>
            </w:pPr>
            <w:r>
              <w:rPr>
                <w:rFonts w:hint="eastAsia"/>
              </w:rPr>
              <w:t>指定切点</w:t>
            </w:r>
            <w:r w:rsidR="007778AD">
              <w:rPr>
                <w:rFonts w:hint="eastAsia"/>
              </w:rPr>
              <w:t>所在的对象</w:t>
            </w:r>
            <w:r w:rsidR="00732AA4">
              <w:rPr>
                <w:rFonts w:hint="eastAsia"/>
              </w:rPr>
              <w:t>的类</w:t>
            </w:r>
            <w:r w:rsidR="00D547CF">
              <w:rPr>
                <w:rFonts w:hint="eastAsia"/>
              </w:rPr>
              <w:t>需要包含的注解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FA02A1" w:rsidP="003910C9">
            <w:r w:rsidRPr="00FA02A1">
              <w:t>within()</w:t>
            </w:r>
          </w:p>
        </w:tc>
        <w:tc>
          <w:tcPr>
            <w:tcW w:w="4819" w:type="dxa"/>
          </w:tcPr>
          <w:p w:rsidR="00FA02A1" w:rsidRDefault="008103A6" w:rsidP="003910C9">
            <w:r>
              <w:rPr>
                <w:rFonts w:hint="eastAsia"/>
              </w:rPr>
              <w:t>指定切点所在的类</w:t>
            </w:r>
            <w:r w:rsidR="00BD035F">
              <w:rPr>
                <w:rFonts w:hint="eastAsia"/>
              </w:rPr>
              <w:t>或者包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FA02A1" w:rsidP="003910C9">
            <w:r w:rsidRPr="00FA02A1">
              <w:t>@within()</w:t>
            </w:r>
          </w:p>
        </w:tc>
        <w:tc>
          <w:tcPr>
            <w:tcW w:w="4819" w:type="dxa"/>
          </w:tcPr>
          <w:p w:rsidR="00FA02A1" w:rsidRDefault="00C25736" w:rsidP="003910C9">
            <w:pPr>
              <w:rPr>
                <w:rFonts w:hint="eastAsia"/>
              </w:rPr>
            </w:pPr>
            <w:r>
              <w:rPr>
                <w:rFonts w:hint="eastAsia"/>
              </w:rPr>
              <w:t>指定切点所在类需要包含的注解</w:t>
            </w:r>
          </w:p>
        </w:tc>
      </w:tr>
      <w:tr w:rsidR="00FA02A1" w:rsidTr="001B2CEA">
        <w:trPr>
          <w:jc w:val="center"/>
        </w:trPr>
        <w:tc>
          <w:tcPr>
            <w:tcW w:w="2122" w:type="dxa"/>
          </w:tcPr>
          <w:p w:rsidR="00FA02A1" w:rsidRDefault="00646FBA" w:rsidP="003910C9">
            <w:r w:rsidRPr="00646FBA">
              <w:t>@annotation</w:t>
            </w:r>
          </w:p>
        </w:tc>
        <w:tc>
          <w:tcPr>
            <w:tcW w:w="4819" w:type="dxa"/>
          </w:tcPr>
          <w:p w:rsidR="00FA02A1" w:rsidRDefault="005D2316" w:rsidP="003910C9">
            <w:r>
              <w:rPr>
                <w:rFonts w:hint="eastAsia"/>
              </w:rPr>
              <w:t>指定切点</w:t>
            </w:r>
            <w:r w:rsidR="00EF313D">
              <w:rPr>
                <w:rFonts w:hint="eastAsia"/>
              </w:rPr>
              <w:t>方法</w:t>
            </w:r>
            <w:r w:rsidR="008C6A88">
              <w:rPr>
                <w:rFonts w:hint="eastAsia"/>
              </w:rPr>
              <w:t>的</w:t>
            </w:r>
            <w:r w:rsidR="009A793F">
              <w:rPr>
                <w:rFonts w:hint="eastAsia"/>
              </w:rPr>
              <w:t>需要包含的</w:t>
            </w:r>
            <w:r w:rsidR="008C6A88">
              <w:rPr>
                <w:rFonts w:hint="eastAsia"/>
              </w:rPr>
              <w:t>注解</w:t>
            </w:r>
          </w:p>
        </w:tc>
      </w:tr>
      <w:tr w:rsidR="003F02E3" w:rsidTr="001B2CEA">
        <w:trPr>
          <w:jc w:val="center"/>
        </w:trPr>
        <w:tc>
          <w:tcPr>
            <w:tcW w:w="2122" w:type="dxa"/>
          </w:tcPr>
          <w:p w:rsidR="003F02E3" w:rsidRPr="00646FBA" w:rsidRDefault="003F02E3" w:rsidP="003910C9">
            <w:pPr>
              <w:rPr>
                <w:rFonts w:hint="eastAsia"/>
              </w:rPr>
            </w:pPr>
            <w:r>
              <w:rPr>
                <w:rFonts w:hint="eastAsia"/>
              </w:rPr>
              <w:t>bean</w:t>
            </w:r>
            <w:r w:rsidR="009D7FE8">
              <w:rPr>
                <w:rFonts w:hint="eastAsia"/>
              </w:rPr>
              <w:t>(</w:t>
            </w:r>
            <w:r w:rsidR="009D7FE8">
              <w:t>)</w:t>
            </w:r>
          </w:p>
        </w:tc>
        <w:tc>
          <w:tcPr>
            <w:tcW w:w="4819" w:type="dxa"/>
          </w:tcPr>
          <w:p w:rsidR="003F02E3" w:rsidRDefault="00AA6512" w:rsidP="003910C9">
            <w:pPr>
              <w:rPr>
                <w:rFonts w:hint="eastAsia"/>
              </w:rPr>
            </w:pPr>
            <w:r>
              <w:rPr>
                <w:rFonts w:hint="eastAsia"/>
              </w:rPr>
              <w:t>指定切点所在的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或名称</w:t>
            </w:r>
          </w:p>
        </w:tc>
      </w:tr>
    </w:tbl>
    <w:p w:rsidR="00953E1E" w:rsidRPr="003910C9" w:rsidRDefault="00953E1E" w:rsidP="003910C9">
      <w:pPr>
        <w:rPr>
          <w:rFonts w:hint="eastAsia"/>
        </w:rPr>
      </w:pPr>
    </w:p>
    <w:p w:rsidR="000020C9" w:rsidRDefault="00A21D1B" w:rsidP="000020C9">
      <w:pPr>
        <w:pStyle w:val="30"/>
      </w:pPr>
      <w:r>
        <w:rPr>
          <w:rFonts w:hint="eastAsia"/>
        </w:rPr>
        <w:t>编写切点</w:t>
      </w:r>
    </w:p>
    <w:p w:rsidR="00347EE4" w:rsidRDefault="00773667" w:rsidP="00C973BC">
      <w:pPr>
        <w:ind w:firstLineChars="200" w:firstLine="480"/>
      </w:pPr>
      <w:r>
        <w:rPr>
          <w:rFonts w:hint="eastAsia"/>
        </w:rPr>
        <w:t>编写切点的过程就是使用指示器指定切点方法的</w:t>
      </w:r>
      <w:r w:rsidR="000D072E">
        <w:rPr>
          <w:rFonts w:hint="eastAsia"/>
        </w:rPr>
        <w:t>过程。</w:t>
      </w:r>
      <w:r w:rsidR="00081415">
        <w:rPr>
          <w:rFonts w:hint="eastAsia"/>
        </w:rPr>
        <w:t>Spring</w:t>
      </w:r>
      <w:r w:rsidR="00081415">
        <w:rPr>
          <w:rFonts w:hint="eastAsia"/>
        </w:rPr>
        <w:t>中可以</w:t>
      </w:r>
      <w:r w:rsidR="00976DC6">
        <w:rPr>
          <w:rFonts w:hint="eastAsia"/>
        </w:rPr>
        <w:t>使用</w:t>
      </w:r>
      <w:r w:rsidR="00976DC6">
        <w:rPr>
          <w:rFonts w:hint="eastAsia"/>
        </w:rPr>
        <w:t>&amp;</w:t>
      </w:r>
      <w:r w:rsidR="00976DC6">
        <w:t>&amp;,||</w:t>
      </w:r>
      <w:r w:rsidR="00976DC6">
        <w:rPr>
          <w:rFonts w:hint="eastAsia"/>
        </w:rPr>
        <w:t>和！逻辑运算符来对指示器进行逻辑运算</w:t>
      </w:r>
      <w:r w:rsidR="00C56956">
        <w:rPr>
          <w:rFonts w:hint="eastAsia"/>
        </w:rPr>
        <w:t>，也可以使用</w:t>
      </w:r>
      <w:r w:rsidR="00C56956">
        <w:rPr>
          <w:rFonts w:hint="eastAsia"/>
        </w:rPr>
        <w:t xml:space="preserve"> and</w:t>
      </w:r>
      <w:r w:rsidR="00C56956">
        <w:rPr>
          <w:rFonts w:hint="eastAsia"/>
        </w:rPr>
        <w:t>，</w:t>
      </w:r>
      <w:r w:rsidR="00C56956">
        <w:t xml:space="preserve"> </w:t>
      </w:r>
      <w:r w:rsidR="00C56956">
        <w:rPr>
          <w:rFonts w:hint="eastAsia"/>
        </w:rPr>
        <w:t>or</w:t>
      </w:r>
      <w:r w:rsidR="00C56956">
        <w:t xml:space="preserve"> </w:t>
      </w:r>
      <w:r w:rsidR="00C56956">
        <w:rPr>
          <w:rFonts w:hint="eastAsia"/>
        </w:rPr>
        <w:t>和</w:t>
      </w:r>
      <w:r w:rsidR="00C56956">
        <w:rPr>
          <w:rFonts w:hint="eastAsia"/>
        </w:rPr>
        <w:t xml:space="preserve"> not</w:t>
      </w:r>
      <w:r w:rsidR="00B96DBB">
        <w:rPr>
          <w:rFonts w:hint="eastAsia"/>
        </w:rPr>
        <w:t>。</w:t>
      </w:r>
    </w:p>
    <w:p w:rsidR="00C973BC" w:rsidRDefault="00872E66" w:rsidP="00347EE4">
      <w:r>
        <w:rPr>
          <w:rFonts w:hint="eastAsia"/>
        </w:rPr>
        <w:t>只是器内部值是一种类似于正则</w:t>
      </w:r>
      <w:r w:rsidR="00795B83">
        <w:rPr>
          <w:rFonts w:hint="eastAsia"/>
        </w:rPr>
        <w:t>表达式的</w:t>
      </w:r>
      <w:r w:rsidR="009B7957">
        <w:rPr>
          <w:rFonts w:hint="eastAsia"/>
        </w:rPr>
        <w:t>模糊字符串</w:t>
      </w:r>
      <w:r w:rsidR="00C617EC">
        <w:rPr>
          <w:rFonts w:hint="eastAsia"/>
        </w:rPr>
        <w:t>，例如</w:t>
      </w:r>
      <w:r w:rsidR="009A4873">
        <w:rPr>
          <w:rFonts w:hint="eastAsia"/>
        </w:rPr>
        <w:t>execution</w:t>
      </w:r>
      <w:r w:rsidR="00D30DA1">
        <w:rPr>
          <w:rFonts w:hint="eastAsia"/>
        </w:rPr>
        <w:t>指示器可以这样来指定：</w:t>
      </w:r>
    </w:p>
    <w:p w:rsidR="006A16F6" w:rsidRDefault="00B97583" w:rsidP="005E6AAF">
      <w:pPr>
        <w:pStyle w:val="afa"/>
      </w:pPr>
      <w:r>
        <w:drawing>
          <wp:inline distT="0" distB="0" distL="0" distR="0" wp14:anchorId="04899F09" wp14:editId="209A08C9">
            <wp:extent cx="3473450" cy="1096548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9476" cy="11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AF" w:rsidRDefault="00F236A8" w:rsidP="002F2861">
      <w:r>
        <w:rPr>
          <w:rFonts w:hint="eastAsia"/>
        </w:rPr>
        <w:t>在所有指示器中，只有</w:t>
      </w:r>
      <w:r w:rsidR="00CE72F7">
        <w:rPr>
          <w:rFonts w:hint="eastAsia"/>
        </w:rPr>
        <w:t>execution</w:t>
      </w:r>
      <w:r>
        <w:rPr>
          <w:rFonts w:hint="eastAsia"/>
        </w:rPr>
        <w:t>是直接指定方法，其他的指示器</w:t>
      </w:r>
      <w:r w:rsidR="00370F7C">
        <w:rPr>
          <w:rFonts w:hint="eastAsia"/>
        </w:rPr>
        <w:t>主要</w:t>
      </w:r>
      <w:r w:rsidR="006D2CDA">
        <w:rPr>
          <w:rFonts w:hint="eastAsia"/>
        </w:rPr>
        <w:t>是在</w:t>
      </w:r>
      <w:r w:rsidR="006D2CDA">
        <w:rPr>
          <w:rFonts w:hint="eastAsia"/>
        </w:rPr>
        <w:t>execution</w:t>
      </w:r>
      <w:r w:rsidR="006D2CDA">
        <w:rPr>
          <w:rFonts w:hint="eastAsia"/>
        </w:rPr>
        <w:t>的基础上</w:t>
      </w:r>
      <w:r w:rsidR="004D578E">
        <w:rPr>
          <w:rFonts w:hint="eastAsia"/>
        </w:rPr>
        <w:t>做二次筛选</w:t>
      </w:r>
      <w:r w:rsidR="009C76E4">
        <w:rPr>
          <w:rFonts w:hint="eastAsia"/>
        </w:rPr>
        <w:t>，因此</w:t>
      </w:r>
      <w:r w:rsidR="0061335B">
        <w:rPr>
          <w:rFonts w:hint="eastAsia"/>
        </w:rPr>
        <w:t>可以结合其他指示器，对切点做进一步的限制</w:t>
      </w:r>
      <w:r w:rsidR="00E810BC">
        <w:rPr>
          <w:rFonts w:hint="eastAsia"/>
        </w:rPr>
        <w:t>，如：</w:t>
      </w:r>
    </w:p>
    <w:p w:rsidR="00636A99" w:rsidRDefault="00636A99" w:rsidP="00D2795D">
      <w:pPr>
        <w:jc w:val="center"/>
      </w:pPr>
      <w:r>
        <w:drawing>
          <wp:inline distT="0" distB="0" distL="0" distR="0" wp14:anchorId="54781DAD" wp14:editId="5DE1F697">
            <wp:extent cx="3085491" cy="113665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9417" cy="116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07B" w:rsidRPr="00347EE4" w:rsidRDefault="00DD407B" w:rsidP="002F2861">
      <w:pPr>
        <w:rPr>
          <w:rFonts w:hint="eastAsia"/>
        </w:rPr>
      </w:pPr>
    </w:p>
    <w:p w:rsidR="00C310C5" w:rsidRPr="00C310C5" w:rsidRDefault="007926AC" w:rsidP="00C310C5">
      <w:pPr>
        <w:pStyle w:val="20"/>
        <w:rPr>
          <w:rFonts w:hint="eastAsia"/>
        </w:rPr>
      </w:pPr>
      <w:r>
        <w:rPr>
          <w:rFonts w:hint="eastAsia"/>
        </w:rPr>
        <w:t>注解</w:t>
      </w:r>
      <w:r w:rsidR="00C56312">
        <w:rPr>
          <w:rFonts w:hint="eastAsia"/>
        </w:rPr>
        <w:t>创建切面</w:t>
      </w:r>
    </w:p>
    <w:p w:rsidR="00D54816" w:rsidRDefault="00D54816" w:rsidP="00D54816">
      <w:pPr>
        <w:pStyle w:val="30"/>
      </w:pPr>
      <w:r>
        <w:rPr>
          <w:rFonts w:hint="eastAsia"/>
        </w:rPr>
        <w:t>定义切面</w:t>
      </w:r>
    </w:p>
    <w:p w:rsidR="00922024" w:rsidRPr="00053E93" w:rsidRDefault="0040535B" w:rsidP="00255A59">
      <w:pPr>
        <w:ind w:firstLineChars="200" w:firstLine="48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@</w:t>
      </w:r>
      <w:r>
        <w:t>Aspec</w:t>
      </w:r>
      <w:r w:rsidR="00ED66AD">
        <w:t>t</w:t>
      </w:r>
      <w:r w:rsidR="006D6EA3">
        <w:rPr>
          <w:rFonts w:hint="eastAsia"/>
        </w:rPr>
        <w:t>标注</w:t>
      </w:r>
      <w:r w:rsidR="004F7BF6">
        <w:rPr>
          <w:rFonts w:hint="eastAsia"/>
        </w:rPr>
        <w:t>可以创建一个切面</w:t>
      </w:r>
      <w:r w:rsidR="00561F2E">
        <w:rPr>
          <w:rFonts w:hint="eastAsia"/>
        </w:rPr>
        <w:t>，使用具体的注解可以指定切点</w:t>
      </w:r>
      <w:r w:rsidR="00586CCC">
        <w:rPr>
          <w:rFonts w:hint="eastAsia"/>
        </w:rPr>
        <w:t>和通知</w:t>
      </w:r>
      <w:r w:rsidR="00613526">
        <w:rPr>
          <w:rFonts w:hint="eastAsia"/>
        </w:rPr>
        <w:t>，由于</w:t>
      </w:r>
      <w:r w:rsidR="000F4984">
        <w:rPr>
          <w:rFonts w:hint="eastAsia"/>
        </w:rPr>
        <w:t>通知的不同，指定</w:t>
      </w:r>
      <w:r w:rsidR="00F57EFE">
        <w:rPr>
          <w:rFonts w:hint="eastAsia"/>
        </w:rPr>
        <w:t>通知</w:t>
      </w:r>
      <w:r w:rsidR="000F4984">
        <w:rPr>
          <w:rFonts w:hint="eastAsia"/>
        </w:rPr>
        <w:t>的方式也有所不同。</w:t>
      </w:r>
      <w:r w:rsidR="00137B9A">
        <w:rPr>
          <w:rFonts w:hint="eastAsia"/>
        </w:rPr>
        <w:t>具体的通知指定方式有以下</w:t>
      </w:r>
      <w:r w:rsidR="00CD7D3F">
        <w:rPr>
          <w:rFonts w:hint="eastAsia"/>
        </w:rPr>
        <w:t>几种：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2411"/>
        <w:gridCol w:w="3969"/>
      </w:tblGrid>
      <w:tr w:rsidR="00922024" w:rsidTr="009D5C7E">
        <w:trPr>
          <w:jc w:val="center"/>
        </w:trPr>
        <w:tc>
          <w:tcPr>
            <w:tcW w:w="2411" w:type="dxa"/>
            <w:shd w:val="clear" w:color="auto" w:fill="BFBFBF" w:themeFill="background1" w:themeFillShade="BF"/>
          </w:tcPr>
          <w:p w:rsidR="00922024" w:rsidRDefault="00922024" w:rsidP="009220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注解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922024" w:rsidRDefault="00922024" w:rsidP="0092202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通知</w:t>
            </w:r>
          </w:p>
        </w:tc>
      </w:tr>
      <w:tr w:rsidR="00922024" w:rsidTr="009D5C7E">
        <w:trPr>
          <w:jc w:val="center"/>
        </w:trPr>
        <w:tc>
          <w:tcPr>
            <w:tcW w:w="2411" w:type="dxa"/>
          </w:tcPr>
          <w:p w:rsidR="00922024" w:rsidRDefault="001A1115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@After</w:t>
            </w:r>
          </w:p>
        </w:tc>
        <w:tc>
          <w:tcPr>
            <w:tcW w:w="3969" w:type="dxa"/>
          </w:tcPr>
          <w:p w:rsidR="00922024" w:rsidRDefault="00C930A2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指定</w:t>
            </w:r>
            <w:r w:rsidR="00C50EF7">
              <w:rPr>
                <w:rFonts w:hint="eastAsia"/>
              </w:rPr>
              <w:t>通知在方法结束或异常后调用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0A5EDD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@</w:t>
            </w:r>
            <w:r>
              <w:t>After</w:t>
            </w:r>
            <w:r w:rsidR="00EB60E5">
              <w:t>Retur</w:t>
            </w:r>
            <w:r w:rsidR="00861AEC">
              <w:t>ning</w:t>
            </w:r>
          </w:p>
        </w:tc>
        <w:tc>
          <w:tcPr>
            <w:tcW w:w="3969" w:type="dxa"/>
          </w:tcPr>
          <w:p w:rsidR="000A5EDD" w:rsidRDefault="00D503A8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指定通知在方法结束后调用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C866F8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@After</w:t>
            </w:r>
            <w:r>
              <w:t>Throwing</w:t>
            </w:r>
          </w:p>
        </w:tc>
        <w:tc>
          <w:tcPr>
            <w:tcW w:w="3969" w:type="dxa"/>
          </w:tcPr>
          <w:p w:rsidR="000A5EDD" w:rsidRDefault="00D503A8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指定通知在方法异常后调用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E95A1C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 w:rsidR="00D37F09">
              <w:t>A</w:t>
            </w:r>
            <w:r>
              <w:t>round</w:t>
            </w:r>
          </w:p>
        </w:tc>
        <w:tc>
          <w:tcPr>
            <w:tcW w:w="3969" w:type="dxa"/>
          </w:tcPr>
          <w:p w:rsidR="000A5EDD" w:rsidRDefault="0004430B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指定通知</w:t>
            </w:r>
            <w:r w:rsidR="006341DC">
              <w:rPr>
                <w:rFonts w:hint="eastAsia"/>
              </w:rPr>
              <w:t>环绕切点方法</w:t>
            </w:r>
          </w:p>
        </w:tc>
      </w:tr>
      <w:tr w:rsidR="000A5EDD" w:rsidTr="009D5C7E">
        <w:trPr>
          <w:jc w:val="center"/>
        </w:trPr>
        <w:tc>
          <w:tcPr>
            <w:tcW w:w="2411" w:type="dxa"/>
          </w:tcPr>
          <w:p w:rsidR="000A5EDD" w:rsidRDefault="00D37F09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@</w:t>
            </w:r>
            <w:r>
              <w:t>Before</w:t>
            </w:r>
          </w:p>
        </w:tc>
        <w:tc>
          <w:tcPr>
            <w:tcW w:w="3969" w:type="dxa"/>
          </w:tcPr>
          <w:p w:rsidR="000A5EDD" w:rsidRDefault="00E76B04" w:rsidP="00053E93">
            <w:pPr>
              <w:rPr>
                <w:rFonts w:hint="eastAsia"/>
              </w:rPr>
            </w:pPr>
            <w:r>
              <w:rPr>
                <w:rFonts w:hint="eastAsia"/>
              </w:rPr>
              <w:t>指定通知在目标方法之前调用</w:t>
            </w:r>
          </w:p>
        </w:tc>
      </w:tr>
    </w:tbl>
    <w:p w:rsidR="00C53812" w:rsidRDefault="009D5C7E" w:rsidP="00786C32">
      <w:pPr>
        <w:ind w:firstLineChars="200" w:firstLine="480"/>
      </w:pPr>
      <w:r>
        <w:rPr>
          <w:rFonts w:hint="eastAsia"/>
        </w:rPr>
        <w:t>使用不同的注解指定通知执行的时机，使用</w:t>
      </w:r>
      <w:r w:rsidR="005D1248">
        <w:rPr>
          <w:rFonts w:hint="eastAsia"/>
        </w:rPr>
        <w:t>指示器指定通知覆盖的范围</w:t>
      </w:r>
      <w:r w:rsidR="00A14866">
        <w:rPr>
          <w:rFonts w:hint="eastAsia"/>
        </w:rPr>
        <w:t>，</w:t>
      </w:r>
      <w:r w:rsidR="00A14866">
        <w:rPr>
          <w:rFonts w:hint="eastAsia"/>
        </w:rPr>
        <w:t>Spring</w:t>
      </w:r>
      <w:r w:rsidR="00A14866">
        <w:rPr>
          <w:rFonts w:hint="eastAsia"/>
        </w:rPr>
        <w:t>会根据</w:t>
      </w:r>
      <w:r w:rsidR="002D5532">
        <w:rPr>
          <w:rFonts w:hint="eastAsia"/>
        </w:rPr>
        <w:t>这些配置为需要的</w:t>
      </w:r>
      <w:r w:rsidR="002D5532">
        <w:rPr>
          <w:rFonts w:hint="eastAsia"/>
        </w:rPr>
        <w:t>Bean</w:t>
      </w:r>
      <w:r w:rsidR="002D5532">
        <w:rPr>
          <w:rFonts w:hint="eastAsia"/>
        </w:rPr>
        <w:t>创建代理</w:t>
      </w:r>
      <w:r w:rsidR="0035381B">
        <w:rPr>
          <w:rFonts w:hint="eastAsia"/>
        </w:rPr>
        <w:t>。</w:t>
      </w:r>
      <w:r w:rsidR="009471E9">
        <w:rPr>
          <w:rFonts w:hint="eastAsia"/>
        </w:rPr>
        <w:t>如</w:t>
      </w:r>
      <w:r w:rsidR="00034184">
        <w:rPr>
          <w:rFonts w:hint="eastAsia"/>
        </w:rPr>
        <w:t>一个</w:t>
      </w:r>
      <w:r w:rsidR="00034184">
        <w:rPr>
          <w:rFonts w:hint="eastAsia"/>
        </w:rPr>
        <w:t>Dog</w:t>
      </w:r>
      <w:r w:rsidR="00034184">
        <w:rPr>
          <w:rFonts w:hint="eastAsia"/>
        </w:rPr>
        <w:t>类实现了</w:t>
      </w:r>
      <w:r w:rsidR="00034184">
        <w:rPr>
          <w:rFonts w:hint="eastAsia"/>
        </w:rPr>
        <w:t>Pet</w:t>
      </w:r>
      <w:r w:rsidR="00034184">
        <w:rPr>
          <w:rFonts w:hint="eastAsia"/>
        </w:rPr>
        <w:t>接口，其中有一个</w:t>
      </w:r>
      <w:r w:rsidR="00034184">
        <w:rPr>
          <w:rFonts w:hint="eastAsia"/>
        </w:rPr>
        <w:t>play</w:t>
      </w:r>
      <w:r w:rsidR="00034184">
        <w:t>()</w:t>
      </w:r>
      <w:r w:rsidR="00034184">
        <w:rPr>
          <w:rFonts w:hint="eastAsia"/>
        </w:rPr>
        <w:t>方法</w:t>
      </w:r>
      <w:r w:rsidR="00CF5DF7">
        <w:rPr>
          <w:rFonts w:hint="eastAsia"/>
        </w:rPr>
        <w:t>。</w:t>
      </w:r>
      <w:r w:rsidR="00484858">
        <w:rPr>
          <w:rFonts w:hint="eastAsia"/>
        </w:rPr>
        <w:t>然后有一个</w:t>
      </w:r>
      <w:r w:rsidR="00484858">
        <w:rPr>
          <w:rFonts w:hint="eastAsia"/>
        </w:rPr>
        <w:t>Pet</w:t>
      </w:r>
      <w:r w:rsidR="00484858">
        <w:t>Master</w:t>
      </w:r>
      <w:r w:rsidR="00484858">
        <w:rPr>
          <w:rFonts w:hint="eastAsia"/>
        </w:rPr>
        <w:t>的类，他希望自己的宠物在玩耍时不要受伤，因此他会格外关注宠物</w:t>
      </w:r>
      <w:r w:rsidR="00862D16">
        <w:rPr>
          <w:rFonts w:hint="eastAsia"/>
        </w:rPr>
        <w:t>的玩耍的情况</w:t>
      </w:r>
      <w:r w:rsidR="00794AC2">
        <w:rPr>
          <w:rFonts w:hint="eastAsia"/>
        </w:rPr>
        <w:t>，这时候就可以</w:t>
      </w:r>
      <w:r w:rsidR="00C4770C">
        <w:rPr>
          <w:rFonts w:hint="eastAsia"/>
        </w:rPr>
        <w:t>创建一个关注宠物玩耍的切面</w:t>
      </w:r>
      <w:r w:rsidR="00BD34AD">
        <w:rPr>
          <w:rFonts w:hint="eastAsia"/>
        </w:rPr>
        <w:t>。</w:t>
      </w:r>
    </w:p>
    <w:p w:rsidR="0088119E" w:rsidRDefault="0088119E" w:rsidP="00786C32">
      <w:pPr>
        <w:ind w:firstLineChars="200" w:firstLine="480"/>
      </w:pPr>
      <w:r>
        <w:rPr>
          <w:rFonts w:hint="eastAsia"/>
        </w:rPr>
        <w:t>@</w:t>
      </w:r>
      <w:r>
        <w:t>Aspect</w:t>
      </w:r>
    </w:p>
    <w:p w:rsidR="00C828E0" w:rsidRDefault="00C828E0" w:rsidP="00786C32">
      <w:pPr>
        <w:ind w:firstLineChars="200" w:firstLine="480"/>
      </w:pPr>
      <w:r>
        <w:rPr>
          <w:rFonts w:hint="eastAsia"/>
        </w:rPr>
        <w:t>class</w:t>
      </w:r>
      <w:r>
        <w:t xml:space="preserve"> PetMaster {</w:t>
      </w:r>
    </w:p>
    <w:p w:rsidR="008C3A9B" w:rsidRDefault="008C3A9B" w:rsidP="00786C32">
      <w:pPr>
        <w:ind w:firstLineChars="200" w:firstLine="480"/>
      </w:pPr>
      <w:r>
        <w:rPr>
          <w:rFonts w:hint="eastAsia"/>
        </w:rPr>
        <w:t xml:space="preserve"> </w:t>
      </w:r>
      <w:r>
        <w:t xml:space="preserve">  </w:t>
      </w:r>
      <w:r w:rsidR="00CA55D0" w:rsidRPr="00445EBC">
        <w:t>@Before("execution(** com.rays.entity.Pet.play(..))")</w:t>
      </w:r>
    </w:p>
    <w:p w:rsidR="00C828E0" w:rsidRDefault="00C828E0" w:rsidP="00786C32">
      <w:pPr>
        <w:ind w:firstLineChars="200" w:firstLine="480"/>
      </w:pPr>
      <w:r>
        <w:rPr>
          <w:rFonts w:hint="eastAsia"/>
        </w:rPr>
        <w:t xml:space="preserve"> </w:t>
      </w:r>
      <w:r>
        <w:t xml:space="preserve">  public void beforePlay(){</w:t>
      </w:r>
    </w:p>
    <w:p w:rsidR="00C828E0" w:rsidRDefault="00C828E0" w:rsidP="00786C32">
      <w:pPr>
        <w:ind w:firstLineChars="200" w:firstLine="480"/>
        <w:rPr>
          <w:rFonts w:hint="eastAsia"/>
        </w:rPr>
      </w:pPr>
      <w:r>
        <w:tab/>
      </w:r>
      <w:r>
        <w:tab/>
        <w:t>// watch pet play</w:t>
      </w:r>
    </w:p>
    <w:p w:rsidR="00C828E0" w:rsidRDefault="00C828E0" w:rsidP="00C828E0">
      <w:pPr>
        <w:ind w:left="360" w:firstLineChars="200" w:firstLine="480"/>
      </w:pPr>
      <w:r>
        <w:t>}</w:t>
      </w:r>
    </w:p>
    <w:p w:rsidR="008A0873" w:rsidRDefault="00C828E0" w:rsidP="00786C32">
      <w:pPr>
        <w:ind w:firstLineChars="200" w:firstLine="480"/>
      </w:pPr>
      <w:r>
        <w:t>}</w:t>
      </w:r>
    </w:p>
    <w:p w:rsidR="008A0873" w:rsidRDefault="00AA5941" w:rsidP="00DC0491">
      <w:pPr>
        <w:ind w:firstLineChars="200" w:firstLine="480"/>
      </w:pPr>
      <w:r>
        <w:rPr>
          <w:rFonts w:hint="eastAsia"/>
        </w:rPr>
        <w:t>这样</w:t>
      </w:r>
      <w:r>
        <w:rPr>
          <w:rFonts w:hint="eastAsia"/>
        </w:rPr>
        <w:t>Spring</w:t>
      </w:r>
      <w:r>
        <w:rPr>
          <w:rFonts w:hint="eastAsia"/>
        </w:rPr>
        <w:t>会为</w:t>
      </w:r>
      <w:r>
        <w:rPr>
          <w:rFonts w:hint="eastAsia"/>
        </w:rPr>
        <w:t>Dog</w:t>
      </w:r>
      <w:r>
        <w:rPr>
          <w:rFonts w:hint="eastAsia"/>
        </w:rPr>
        <w:t>的</w:t>
      </w:r>
      <w:r>
        <w:rPr>
          <w:rFonts w:hint="eastAsia"/>
        </w:rPr>
        <w:t>bean</w:t>
      </w:r>
      <w:r>
        <w:rPr>
          <w:rFonts w:hint="eastAsia"/>
        </w:rPr>
        <w:t>创建一个代理，代理中在执行</w:t>
      </w:r>
      <w:r>
        <w:rPr>
          <w:rFonts w:hint="eastAsia"/>
        </w:rPr>
        <w:t>play</w:t>
      </w:r>
      <w:r>
        <w:rPr>
          <w:rFonts w:hint="eastAsia"/>
        </w:rPr>
        <w:t>方法前，会先执行</w:t>
      </w:r>
      <w:r>
        <w:rPr>
          <w:rFonts w:hint="eastAsia"/>
        </w:rPr>
        <w:t>PetMaster</w:t>
      </w:r>
      <w:r>
        <w:t xml:space="preserve"> </w:t>
      </w:r>
      <w:r>
        <w:rPr>
          <w:rFonts w:hint="eastAsia"/>
        </w:rPr>
        <w:t>Bean</w:t>
      </w:r>
      <w:r>
        <w:rPr>
          <w:rFonts w:hint="eastAsia"/>
        </w:rPr>
        <w:t>的</w:t>
      </w:r>
      <w:r>
        <w:rPr>
          <w:rFonts w:hint="eastAsia"/>
        </w:rPr>
        <w:t>before</w:t>
      </w:r>
      <w:r>
        <w:t>Play</w:t>
      </w:r>
      <w:r>
        <w:rPr>
          <w:rFonts w:hint="eastAsia"/>
        </w:rPr>
        <w:t>方法</w:t>
      </w:r>
      <w:r w:rsidR="00EA0D25">
        <w:rPr>
          <w:rFonts w:hint="eastAsia"/>
        </w:rPr>
        <w:t>。</w:t>
      </w:r>
      <w:r w:rsidR="00821467">
        <w:rPr>
          <w:rFonts w:hint="eastAsia"/>
        </w:rPr>
        <w:t>如果要为一个方法创建多个通知，那么不可避免的</w:t>
      </w:r>
      <w:r w:rsidR="000003C3">
        <w:rPr>
          <w:rFonts w:hint="eastAsia"/>
        </w:rPr>
        <w:t>会重复的配置多个雷同的指示器</w:t>
      </w:r>
      <w:r w:rsidR="00D45B25">
        <w:rPr>
          <w:rFonts w:hint="eastAsia"/>
        </w:rPr>
        <w:t>表达式，这样</w:t>
      </w:r>
      <w:r w:rsidR="005F60E0">
        <w:rPr>
          <w:rFonts w:hint="eastAsia"/>
        </w:rPr>
        <w:t>对于</w:t>
      </w:r>
      <w:r w:rsidR="005F60E0">
        <w:rPr>
          <w:rFonts w:hint="eastAsia"/>
        </w:rPr>
        <w:t>Spring</w:t>
      </w:r>
      <w:r w:rsidR="005F60E0">
        <w:rPr>
          <w:rFonts w:hint="eastAsia"/>
        </w:rPr>
        <w:t>来说也</w:t>
      </w:r>
      <w:r w:rsidR="00A84E84">
        <w:rPr>
          <w:rFonts w:hint="eastAsia"/>
        </w:rPr>
        <w:t>将有一个</w:t>
      </w:r>
      <w:r w:rsidR="005F60E0">
        <w:rPr>
          <w:rFonts w:hint="eastAsia"/>
        </w:rPr>
        <w:t>冗余的解析过程。</w:t>
      </w:r>
      <w:r w:rsidR="00674229">
        <w:rPr>
          <w:rFonts w:hint="eastAsia"/>
        </w:rPr>
        <w:t>可以使用</w:t>
      </w:r>
      <w:r w:rsidR="000F6EB4" w:rsidRPr="000F6EB4">
        <w:t>@Pointcut</w:t>
      </w:r>
      <w:r w:rsidR="0084586E">
        <w:rPr>
          <w:rFonts w:hint="eastAsia"/>
        </w:rPr>
        <w:t>注解来</w:t>
      </w:r>
      <w:r w:rsidR="00CC4D0A">
        <w:rPr>
          <w:rFonts w:hint="eastAsia"/>
        </w:rPr>
        <w:t>指定切点</w:t>
      </w:r>
      <w:r w:rsidR="00BF3887">
        <w:rPr>
          <w:rFonts w:hint="eastAsia"/>
        </w:rPr>
        <w:t>，然后在其他的通知表达式中直接</w:t>
      </w:r>
      <w:r w:rsidR="004C2857">
        <w:rPr>
          <w:rFonts w:hint="eastAsia"/>
        </w:rPr>
        <w:t>使用切点</w:t>
      </w:r>
      <w:r w:rsidR="00405522">
        <w:rPr>
          <w:rFonts w:hint="eastAsia"/>
        </w:rPr>
        <w:t>配置</w:t>
      </w:r>
      <w:r w:rsidR="004C2857">
        <w:rPr>
          <w:rFonts w:hint="eastAsia"/>
        </w:rPr>
        <w:t>方法</w:t>
      </w:r>
      <w:r w:rsidR="00B31914">
        <w:rPr>
          <w:rFonts w:hint="eastAsia"/>
        </w:rPr>
        <w:t>即可。</w:t>
      </w:r>
    </w:p>
    <w:p w:rsidR="00360043" w:rsidRDefault="00360043" w:rsidP="00DC0491">
      <w:pPr>
        <w:ind w:firstLineChars="200" w:firstLine="480"/>
        <w:rPr>
          <w:rFonts w:hint="eastAsia"/>
        </w:rPr>
      </w:pPr>
      <w:r>
        <w:rPr>
          <w:rFonts w:hint="eastAsia"/>
        </w:rPr>
        <w:t>@</w:t>
      </w:r>
      <w:r>
        <w:t>Aspect</w:t>
      </w:r>
    </w:p>
    <w:p w:rsidR="0072194E" w:rsidRDefault="0072194E" w:rsidP="0072194E">
      <w:pPr>
        <w:ind w:firstLineChars="200" w:firstLine="480"/>
      </w:pPr>
      <w:r>
        <w:rPr>
          <w:rFonts w:hint="eastAsia"/>
        </w:rPr>
        <w:t>class</w:t>
      </w:r>
      <w:r>
        <w:t xml:space="preserve"> PetMaster {</w:t>
      </w:r>
    </w:p>
    <w:p w:rsidR="009E4F34" w:rsidRDefault="009E4F34" w:rsidP="0072194E">
      <w:pPr>
        <w:ind w:firstLineChars="200" w:firstLine="480"/>
        <w:rPr>
          <w:rFonts w:hint="eastAsia"/>
        </w:rPr>
      </w:pPr>
      <w:r>
        <w:tab/>
      </w:r>
      <w:r w:rsidRPr="000F6EB4">
        <w:t>@Pointcut</w:t>
      </w:r>
      <w:r w:rsidR="00CB3C6A">
        <w:rPr>
          <w:rFonts w:hint="eastAsia"/>
        </w:rPr>
        <w:t>(</w:t>
      </w:r>
      <w:r w:rsidR="00CB3C6A" w:rsidRPr="00445EBC">
        <w:t>"execution(** com.rays.entity.Pet.play(..))"</w:t>
      </w:r>
      <w:r w:rsidR="00CB3C6A">
        <w:t>)</w:t>
      </w:r>
    </w:p>
    <w:p w:rsidR="009E4F34" w:rsidRDefault="00790E16" w:rsidP="00D82E4D">
      <w:pPr>
        <w:ind w:firstLineChars="200" w:firstLine="480"/>
        <w:rPr>
          <w:rFonts w:hint="eastAsia"/>
        </w:rPr>
      </w:pPr>
      <w:r>
        <w:tab/>
      </w:r>
      <w:r>
        <w:rPr>
          <w:rFonts w:hint="eastAsia"/>
        </w:rPr>
        <w:t>public</w:t>
      </w:r>
      <w:r>
        <w:t xml:space="preserve"> void petPlay(){}</w:t>
      </w:r>
    </w:p>
    <w:p w:rsidR="0072194E" w:rsidRDefault="0072194E" w:rsidP="0072194E">
      <w:pPr>
        <w:ind w:firstLineChars="200" w:firstLine="480"/>
      </w:pPr>
      <w:r>
        <w:rPr>
          <w:rFonts w:hint="eastAsia"/>
        </w:rPr>
        <w:t xml:space="preserve"> </w:t>
      </w:r>
      <w:r>
        <w:t xml:space="preserve">  </w:t>
      </w:r>
      <w:r w:rsidRPr="00445EBC">
        <w:t>@Before("</w:t>
      </w:r>
      <w:r w:rsidR="0010062E">
        <w:t>petPlay</w:t>
      </w:r>
      <w:r w:rsidR="0010062E" w:rsidRPr="00445EBC">
        <w:t xml:space="preserve"> </w:t>
      </w:r>
      <w:r w:rsidR="0010062E">
        <w:t>()</w:t>
      </w:r>
      <w:r w:rsidRPr="00445EBC">
        <w:t>")</w:t>
      </w:r>
    </w:p>
    <w:p w:rsidR="0072194E" w:rsidRDefault="0072194E" w:rsidP="0072194E">
      <w:pPr>
        <w:ind w:firstLineChars="200" w:firstLine="480"/>
      </w:pPr>
      <w:r>
        <w:rPr>
          <w:rFonts w:hint="eastAsia"/>
        </w:rPr>
        <w:t xml:space="preserve"> </w:t>
      </w:r>
      <w:r>
        <w:t xml:space="preserve">  public void beforePlay(){</w:t>
      </w:r>
    </w:p>
    <w:p w:rsidR="0072194E" w:rsidRDefault="0072194E" w:rsidP="0072194E">
      <w:pPr>
        <w:ind w:firstLineChars="200" w:firstLine="480"/>
        <w:rPr>
          <w:rFonts w:hint="eastAsia"/>
        </w:rPr>
      </w:pPr>
      <w:r>
        <w:tab/>
      </w:r>
      <w:r>
        <w:tab/>
        <w:t>// watch pet play</w:t>
      </w:r>
    </w:p>
    <w:p w:rsidR="0072194E" w:rsidRDefault="0072194E" w:rsidP="0072194E">
      <w:pPr>
        <w:ind w:left="360" w:firstLineChars="200" w:firstLine="480"/>
      </w:pPr>
      <w:r>
        <w:t>}</w:t>
      </w:r>
    </w:p>
    <w:p w:rsidR="00CF5DF7" w:rsidRPr="00053E93" w:rsidRDefault="0072194E" w:rsidP="00E43E1E">
      <w:pPr>
        <w:ind w:firstLineChars="200" w:firstLine="480"/>
        <w:rPr>
          <w:rFonts w:hint="eastAsia"/>
        </w:rPr>
      </w:pPr>
      <w:r>
        <w:t>}</w:t>
      </w:r>
    </w:p>
    <w:p w:rsidR="00C73C6D" w:rsidRDefault="00C73C6D">
      <w:pPr>
        <w:pStyle w:val="30"/>
      </w:pPr>
      <w:r>
        <w:rPr>
          <w:rFonts w:hint="eastAsia"/>
        </w:rPr>
        <w:lastRenderedPageBreak/>
        <w:t>启用切面</w:t>
      </w:r>
    </w:p>
    <w:p w:rsidR="001B0B5F" w:rsidRPr="001B0B5F" w:rsidRDefault="001B0B5F" w:rsidP="00D72BFE">
      <w:pPr>
        <w:ind w:firstLineChars="200" w:firstLine="480"/>
        <w:rPr>
          <w:rFonts w:hint="eastAsia"/>
        </w:rPr>
      </w:pPr>
      <w:r>
        <w:rPr>
          <w:rFonts w:hint="eastAsia"/>
        </w:rPr>
        <w:t>只是做了</w:t>
      </w:r>
      <w:r>
        <w:rPr>
          <w:rFonts w:hint="eastAsia"/>
        </w:rPr>
        <w:t>3.3.1</w:t>
      </w:r>
      <w:r>
        <w:rPr>
          <w:rFonts w:hint="eastAsia"/>
        </w:rPr>
        <w:t>中的操作并不能使切面生效</w:t>
      </w:r>
      <w:r w:rsidR="00EC0D0C">
        <w:rPr>
          <w:rFonts w:hint="eastAsia"/>
        </w:rPr>
        <w:t>，首先</w:t>
      </w:r>
      <w:r w:rsidR="00EF3026">
        <w:rPr>
          <w:rFonts w:hint="eastAsia"/>
        </w:rPr>
        <w:t>为了让</w:t>
      </w:r>
      <w:r w:rsidR="00EF3026">
        <w:rPr>
          <w:rFonts w:hint="eastAsia"/>
        </w:rPr>
        <w:t>Spring</w:t>
      </w:r>
      <w:r w:rsidR="00F96B17">
        <w:rPr>
          <w:rFonts w:hint="eastAsia"/>
        </w:rPr>
        <w:t>能够知道这个切面的存在，需要将</w:t>
      </w:r>
      <w:r w:rsidR="00F96B17">
        <w:rPr>
          <w:rFonts w:hint="eastAsia"/>
        </w:rPr>
        <w:t>Pet</w:t>
      </w:r>
      <w:r w:rsidR="00F96B17">
        <w:t>Master</w:t>
      </w:r>
      <w:r w:rsidR="00F96B17">
        <w:rPr>
          <w:rFonts w:hint="eastAsia"/>
        </w:rPr>
        <w:t>也配置成一个</w:t>
      </w:r>
      <w:r w:rsidR="00F96B17">
        <w:rPr>
          <w:rFonts w:hint="eastAsia"/>
        </w:rPr>
        <w:t>Bean</w:t>
      </w:r>
      <w:r w:rsidR="00D05291">
        <w:rPr>
          <w:rFonts w:hint="eastAsia"/>
        </w:rPr>
        <w:t>，</w:t>
      </w:r>
      <w:r w:rsidR="009B3518">
        <w:rPr>
          <w:rFonts w:hint="eastAsia"/>
        </w:rPr>
        <w:t>然后需要在配置中其中</w:t>
      </w:r>
      <w:r w:rsidR="009B3518">
        <w:rPr>
          <w:rFonts w:hint="eastAsia"/>
        </w:rPr>
        <w:t>AOP</w:t>
      </w:r>
      <w:r w:rsidR="009B3518">
        <w:rPr>
          <w:rFonts w:hint="eastAsia"/>
        </w:rPr>
        <w:t>功能</w:t>
      </w:r>
      <w:r w:rsidR="0011756B">
        <w:rPr>
          <w:rFonts w:hint="eastAsia"/>
        </w:rPr>
        <w:t>。</w:t>
      </w:r>
      <w:r w:rsidR="004E264E">
        <w:rPr>
          <w:rFonts w:hint="eastAsia"/>
        </w:rPr>
        <w:t>在配置类上使用注解</w:t>
      </w:r>
      <w:r w:rsidR="009E6CC8">
        <w:rPr>
          <w:rFonts w:hint="eastAsia"/>
        </w:rPr>
        <w:t>@</w:t>
      </w:r>
      <w:r w:rsidR="004E264E">
        <w:t>EnableAspectJAutoProxy</w:t>
      </w:r>
      <w:r w:rsidR="00972685">
        <w:rPr>
          <w:rFonts w:hint="eastAsia"/>
        </w:rPr>
        <w:t>或者在</w:t>
      </w:r>
      <w:r w:rsidR="00972685">
        <w:rPr>
          <w:rFonts w:hint="eastAsia"/>
        </w:rPr>
        <w:t>xml</w:t>
      </w:r>
      <w:r w:rsidR="00972685">
        <w:rPr>
          <w:rFonts w:hint="eastAsia"/>
        </w:rPr>
        <w:t>中</w:t>
      </w:r>
      <w:r w:rsidR="007E4FBC">
        <w:rPr>
          <w:rFonts w:hint="eastAsia"/>
        </w:rPr>
        <w:t>使用</w:t>
      </w:r>
      <w:r w:rsidR="007E4FBC" w:rsidRPr="007E4FBC">
        <w:t>&lt;aop:aspectj-autoproxy&gt;</w:t>
      </w:r>
      <w:r w:rsidR="002C67F3">
        <w:rPr>
          <w:rFonts w:hint="eastAsia"/>
        </w:rPr>
        <w:t>可以启用</w:t>
      </w:r>
      <w:r w:rsidR="002C67F3">
        <w:rPr>
          <w:rFonts w:hint="eastAsia"/>
        </w:rPr>
        <w:t>Spring</w:t>
      </w:r>
      <w:r w:rsidR="00F238E7">
        <w:rPr>
          <w:rFonts w:hint="eastAsia"/>
        </w:rPr>
        <w:t>AOP</w:t>
      </w:r>
      <w:r w:rsidR="002C67F3">
        <w:rPr>
          <w:rFonts w:hint="eastAsia"/>
        </w:rPr>
        <w:t>配置</w:t>
      </w:r>
      <w:r w:rsidR="00F44F2B">
        <w:rPr>
          <w:rFonts w:hint="eastAsia"/>
        </w:rPr>
        <w:t>。</w:t>
      </w:r>
    </w:p>
    <w:p w:rsidR="00D72BFE" w:rsidRDefault="00814B24">
      <w:pPr>
        <w:pStyle w:val="30"/>
      </w:pPr>
      <w:r>
        <w:rPr>
          <w:rFonts w:hint="eastAsia"/>
        </w:rPr>
        <w:t>环绕通知</w:t>
      </w:r>
    </w:p>
    <w:p w:rsidR="00C92C94" w:rsidRDefault="00DE53B9" w:rsidP="00ED752B">
      <w:pPr>
        <w:ind w:firstLineChars="200" w:firstLine="480"/>
        <w:rPr>
          <w:rFonts w:hint="eastAsia"/>
        </w:rPr>
      </w:pPr>
      <w:r>
        <w:rPr>
          <w:rFonts w:hint="eastAsia"/>
        </w:rPr>
        <w:t>其他的通知</w:t>
      </w:r>
      <w:r w:rsidR="00B748FE">
        <w:rPr>
          <w:rFonts w:hint="eastAsia"/>
        </w:rPr>
        <w:t>中，我们只需要编写</w:t>
      </w:r>
      <w:r w:rsidR="00452B93">
        <w:rPr>
          <w:rFonts w:hint="eastAsia"/>
        </w:rPr>
        <w:t>通知功能就能够起作用，环绕通知则需要多做一些操作</w:t>
      </w:r>
      <w:r w:rsidR="00617100">
        <w:rPr>
          <w:rFonts w:hint="eastAsia"/>
        </w:rPr>
        <w:t>。</w:t>
      </w:r>
      <w:r w:rsidR="007469CC">
        <w:rPr>
          <w:rFonts w:hint="eastAsia"/>
        </w:rPr>
        <w:t>使用</w:t>
      </w:r>
      <w:r w:rsidR="007469CC">
        <w:rPr>
          <w:rFonts w:hint="eastAsia"/>
        </w:rPr>
        <w:t>@Around</w:t>
      </w:r>
      <w:r w:rsidR="00EB6B88">
        <w:rPr>
          <w:rFonts w:hint="eastAsia"/>
        </w:rPr>
        <w:t>可以</w:t>
      </w:r>
      <w:r w:rsidR="004F467D">
        <w:rPr>
          <w:rFonts w:hint="eastAsia"/>
        </w:rPr>
        <w:t>创建环绕通知</w:t>
      </w:r>
      <w:r w:rsidR="00D362BA">
        <w:rPr>
          <w:rFonts w:hint="eastAsia"/>
        </w:rPr>
        <w:t>，</w:t>
      </w:r>
      <w:r w:rsidR="00FF29D7">
        <w:rPr>
          <w:rFonts w:hint="eastAsia"/>
        </w:rPr>
        <w:t>但是</w:t>
      </w:r>
      <w:r w:rsidR="00A913CD">
        <w:rPr>
          <w:rFonts w:hint="eastAsia"/>
        </w:rPr>
        <w:t>必然的，</w:t>
      </w:r>
      <w:r w:rsidR="00FE5D61">
        <w:rPr>
          <w:rFonts w:hint="eastAsia"/>
        </w:rPr>
        <w:t>我们需要在环绕通知内指定</w:t>
      </w:r>
      <w:r w:rsidR="00CF79AA">
        <w:rPr>
          <w:rFonts w:hint="eastAsia"/>
        </w:rPr>
        <w:t>目标方法在何时调用（或者不调用）</w:t>
      </w:r>
      <w:r w:rsidR="00707751">
        <w:rPr>
          <w:rFonts w:hint="eastAsia"/>
        </w:rPr>
        <w:t>。</w:t>
      </w:r>
      <w:r w:rsidR="00C70854">
        <w:rPr>
          <w:rFonts w:hint="eastAsia"/>
        </w:rPr>
        <w:t>Spring</w:t>
      </w:r>
      <w:r w:rsidR="006D0487">
        <w:rPr>
          <w:rFonts w:hint="eastAsia"/>
        </w:rPr>
        <w:t>使用</w:t>
      </w:r>
      <w:r w:rsidR="006D0487" w:rsidRPr="00644F08">
        <w:t>ProceedingJoinPoint</w:t>
      </w:r>
      <w:r w:rsidR="00B4661D">
        <w:rPr>
          <w:rFonts w:hint="eastAsia"/>
        </w:rPr>
        <w:t>来表示目标方法调用</w:t>
      </w:r>
      <w:r w:rsidR="00A442BA">
        <w:rPr>
          <w:rFonts w:hint="eastAsia"/>
        </w:rPr>
        <w:t>。</w:t>
      </w:r>
      <w:r w:rsidR="00866D7B">
        <w:rPr>
          <w:rFonts w:hint="eastAsia"/>
        </w:rPr>
        <w:t>因此</w:t>
      </w:r>
      <w:r w:rsidR="00D32016">
        <w:rPr>
          <w:rFonts w:hint="eastAsia"/>
        </w:rPr>
        <w:t>环绕通知方法必须接受一个</w:t>
      </w:r>
      <w:r w:rsidR="00D32016">
        <w:rPr>
          <w:rFonts w:hint="eastAsia"/>
        </w:rPr>
        <w:t>P</w:t>
      </w:r>
      <w:r w:rsidR="00D32016">
        <w:t>roceedingJoinPoint</w:t>
      </w:r>
      <w:r w:rsidR="00D32016">
        <w:rPr>
          <w:rFonts w:hint="eastAsia"/>
        </w:rPr>
        <w:t>类型的参数</w:t>
      </w:r>
      <w:r w:rsidR="000E298E">
        <w:rPr>
          <w:rFonts w:hint="eastAsia"/>
        </w:rPr>
        <w:t>jp</w:t>
      </w:r>
      <w:r w:rsidR="000E298E">
        <w:rPr>
          <w:rFonts w:hint="eastAsia"/>
        </w:rPr>
        <w:t>，然后</w:t>
      </w:r>
      <w:r w:rsidR="00DF3FCC">
        <w:rPr>
          <w:rFonts w:hint="eastAsia"/>
        </w:rPr>
        <w:t>在</w:t>
      </w:r>
      <w:r w:rsidR="000E298E">
        <w:rPr>
          <w:rFonts w:hint="eastAsia"/>
        </w:rPr>
        <w:t>通知内需要的时候，使用</w:t>
      </w:r>
      <w:r w:rsidR="000E298E">
        <w:rPr>
          <w:rFonts w:hint="eastAsia"/>
        </w:rPr>
        <w:t>j</w:t>
      </w:r>
      <w:r w:rsidR="000E298E">
        <w:t>p.proceed()</w:t>
      </w:r>
      <w:r w:rsidR="000E298E">
        <w:rPr>
          <w:rFonts w:hint="eastAsia"/>
        </w:rPr>
        <w:t>类调用目标</w:t>
      </w:r>
      <w:r w:rsidR="00D107CE">
        <w:rPr>
          <w:rFonts w:hint="eastAsia"/>
        </w:rPr>
        <w:t>方法。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@Around("execution(** com.rays.entity.Pet.play(..))")</w:t>
      </w:r>
    </w:p>
    <w:p w:rsidR="000C5DB0" w:rsidRDefault="000C5DB0" w:rsidP="00ED752B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public void aroundPlay(ProceedingJoinPoint pjp) { 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try {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Out.p("Another watching begin");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pjp.proceed();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Out.p("Another watching end");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} catch (Throwable e) {</w:t>
      </w:r>
    </w:p>
    <w:p w:rsidR="000C5DB0" w:rsidRDefault="000C5DB0" w:rsidP="000C5DB0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    e.printStackTrace();</w:t>
      </w:r>
    </w:p>
    <w:p w:rsidR="000C5DB0" w:rsidRDefault="000C5DB0" w:rsidP="00F94318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noProof w:val="0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    } </w:t>
      </w:r>
    </w:p>
    <w:p w:rsidR="00025C33" w:rsidRDefault="000C5DB0" w:rsidP="000C5DB0">
      <w:pPr>
        <w:rPr>
          <w:rFonts w:ascii="Consolas" w:hAnsi="Consolas" w:cs="Consolas"/>
          <w:noProof w:val="0"/>
          <w:color w:val="666666"/>
          <w:kern w:val="0"/>
          <w:sz w:val="18"/>
          <w:szCs w:val="18"/>
        </w:rPr>
      </w:pPr>
      <w:r>
        <w:rPr>
          <w:rFonts w:ascii="Consolas" w:hAnsi="Consolas" w:cs="Consolas"/>
          <w:noProof w:val="0"/>
          <w:color w:val="666666"/>
          <w:kern w:val="0"/>
          <w:sz w:val="18"/>
          <w:szCs w:val="18"/>
        </w:rPr>
        <w:t xml:space="preserve">    }</w:t>
      </w:r>
    </w:p>
    <w:p w:rsidR="00A46DB4" w:rsidRPr="00F37189" w:rsidRDefault="00A46DB4" w:rsidP="000C5DB0">
      <w:pPr>
        <w:rPr>
          <w:rFonts w:hint="eastAsia"/>
        </w:rPr>
      </w:pPr>
    </w:p>
    <w:p w:rsidR="00601FDC" w:rsidRDefault="00601FDC">
      <w:pPr>
        <w:pStyle w:val="30"/>
      </w:pPr>
      <w:r>
        <w:rPr>
          <w:rFonts w:hint="eastAsia"/>
        </w:rPr>
        <w:t>添加方法</w:t>
      </w:r>
    </w:p>
    <w:p w:rsidR="005D7A27" w:rsidRDefault="00715007" w:rsidP="00EE25DA">
      <w:pPr>
        <w:ind w:firstLineChars="200" w:firstLine="480"/>
      </w:pPr>
      <w:r>
        <w:rPr>
          <w:rFonts w:hint="eastAsia"/>
        </w:rPr>
        <w:t>对于</w:t>
      </w:r>
      <w:r w:rsidR="00503778">
        <w:rPr>
          <w:rFonts w:hint="eastAsia"/>
        </w:rPr>
        <w:t>已经实现的</w:t>
      </w:r>
      <w:r w:rsidR="004E20FF">
        <w:rPr>
          <w:rFonts w:hint="eastAsia"/>
        </w:rPr>
        <w:t>Dog</w:t>
      </w:r>
      <w:r w:rsidR="00AE15A4">
        <w:rPr>
          <w:rFonts w:hint="eastAsia"/>
        </w:rPr>
        <w:t>类，我们需要为其添加</w:t>
      </w:r>
      <w:r w:rsidR="00EE25DA">
        <w:t>Listener</w:t>
      </w:r>
      <w:r w:rsidR="00EE25DA">
        <w:rPr>
          <w:rFonts w:hint="eastAsia"/>
        </w:rPr>
        <w:t>接口的</w:t>
      </w:r>
      <w:r w:rsidR="00AE15A4">
        <w:rPr>
          <w:rFonts w:hint="eastAsia"/>
        </w:rPr>
        <w:t>listen</w:t>
      </w:r>
      <w:r w:rsidR="00AE15A4">
        <w:rPr>
          <w:rFonts w:hint="eastAsia"/>
        </w:rPr>
        <w:t>方法</w:t>
      </w:r>
      <w:r w:rsidR="00597300">
        <w:rPr>
          <w:rFonts w:hint="eastAsia"/>
        </w:rPr>
        <w:t>。</w:t>
      </w:r>
      <w:r w:rsidR="005D7A27">
        <w:rPr>
          <w:rFonts w:hint="eastAsia"/>
        </w:rPr>
        <w:t>常规的方式是修改</w:t>
      </w:r>
      <w:r w:rsidR="005D7A27">
        <w:rPr>
          <w:rFonts w:hint="eastAsia"/>
        </w:rPr>
        <w:t>D</w:t>
      </w:r>
      <w:r w:rsidR="005D7A27">
        <w:t>og</w:t>
      </w:r>
      <w:r w:rsidR="005D7A27">
        <w:rPr>
          <w:rFonts w:hint="eastAsia"/>
        </w:rPr>
        <w:t>类，实现</w:t>
      </w:r>
      <w:r w:rsidR="005D7A27">
        <w:rPr>
          <w:rFonts w:hint="eastAsia"/>
        </w:rPr>
        <w:t>Listener</w:t>
      </w:r>
      <w:r w:rsidR="005D7A27">
        <w:rPr>
          <w:rFonts w:hint="eastAsia"/>
        </w:rPr>
        <w:t>接口</w:t>
      </w:r>
      <w:r w:rsidR="00AB7DF2">
        <w:rPr>
          <w:rFonts w:hint="eastAsia"/>
        </w:rPr>
        <w:t>，然后添加的新的方法。使用</w:t>
      </w:r>
      <w:r w:rsidR="00AB7DF2">
        <w:rPr>
          <w:rFonts w:hint="eastAsia"/>
        </w:rPr>
        <w:t>Spring</w:t>
      </w:r>
      <w:r w:rsidR="00AB7DF2">
        <w:rPr>
          <w:rFonts w:hint="eastAsia"/>
        </w:rPr>
        <w:t>可以在不修改原来类的情况下，直接</w:t>
      </w:r>
      <w:r w:rsidR="00D00750">
        <w:rPr>
          <w:rFonts w:hint="eastAsia"/>
        </w:rPr>
        <w:t>为原来类的</w:t>
      </w:r>
      <w:r w:rsidR="00D00750">
        <w:rPr>
          <w:rFonts w:hint="eastAsia"/>
        </w:rPr>
        <w:t>Bean</w:t>
      </w:r>
      <w:r w:rsidR="00D00750">
        <w:rPr>
          <w:rFonts w:hint="eastAsia"/>
        </w:rPr>
        <w:t>添加的方法。</w:t>
      </w:r>
    </w:p>
    <w:p w:rsidR="00E62297" w:rsidRDefault="00BB2B74" w:rsidP="00EE25DA">
      <w:pPr>
        <w:ind w:firstLineChars="200" w:firstLine="480"/>
      </w:pPr>
      <w:r>
        <w:rPr>
          <w:rFonts w:hint="eastAsia"/>
        </w:rPr>
        <w:t>首先</w:t>
      </w:r>
      <w:r w:rsidR="007938D8">
        <w:rPr>
          <w:rFonts w:hint="eastAsia"/>
        </w:rPr>
        <w:t>配置一个切面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>@Aspect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>@Component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 xml:space="preserve">public class DogListener { 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 xml:space="preserve">    @DeclareParents(value="com.rays.entity.Dog+",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 xml:space="preserve">            defaultImpl=CommonListener.class)</w:t>
      </w:r>
    </w:p>
    <w:p w:rsidR="007E1E3A" w:rsidRPr="00200FFB" w:rsidRDefault="007E1E3A" w:rsidP="00B02388">
      <w:pPr>
        <w:autoSpaceDE w:val="0"/>
        <w:autoSpaceDN w:val="0"/>
        <w:adjustRightInd w:val="0"/>
        <w:spacing w:line="240" w:lineRule="auto"/>
        <w:ind w:leftChars="200" w:left="480"/>
        <w:jc w:val="left"/>
      </w:pPr>
      <w:r w:rsidRPr="00200FFB">
        <w:t xml:space="preserve">    public static Listener dogListener; </w:t>
      </w:r>
    </w:p>
    <w:p w:rsidR="00982C19" w:rsidRDefault="007E1E3A" w:rsidP="00B02388">
      <w:pPr>
        <w:ind w:leftChars="200" w:left="480"/>
      </w:pPr>
      <w:r w:rsidRPr="00200FFB">
        <w:t>}</w:t>
      </w:r>
    </w:p>
    <w:p w:rsidR="00ED155B" w:rsidRDefault="00EE531C" w:rsidP="00300E6E">
      <w:pPr>
        <w:ind w:firstLineChars="200" w:firstLine="480"/>
      </w:pPr>
      <w:r>
        <w:rPr>
          <w:rFonts w:hint="eastAsia"/>
        </w:rPr>
        <w:lastRenderedPageBreak/>
        <w:t>使用</w:t>
      </w:r>
      <w:r w:rsidRPr="00EE531C">
        <w:t>@DeclareParents</w:t>
      </w:r>
      <w:r w:rsidR="00566EE4">
        <w:rPr>
          <w:rFonts w:hint="eastAsia"/>
        </w:rPr>
        <w:t>注解将</w:t>
      </w:r>
      <w:r w:rsidR="006966F0">
        <w:rPr>
          <w:rFonts w:hint="eastAsia"/>
        </w:rPr>
        <w:t>Listener</w:t>
      </w:r>
      <w:r w:rsidR="006966F0">
        <w:rPr>
          <w:rFonts w:hint="eastAsia"/>
        </w:rPr>
        <w:t>的功能引入到</w:t>
      </w:r>
      <w:r w:rsidR="006966F0">
        <w:rPr>
          <w:rFonts w:hint="eastAsia"/>
        </w:rPr>
        <w:t>Dog</w:t>
      </w:r>
      <w:r w:rsidR="006966F0">
        <w:rPr>
          <w:rFonts w:hint="eastAsia"/>
        </w:rPr>
        <w:t>的</w:t>
      </w:r>
      <w:r w:rsidR="006966F0">
        <w:rPr>
          <w:rFonts w:hint="eastAsia"/>
        </w:rPr>
        <w:t>bean</w:t>
      </w:r>
      <w:r w:rsidR="006966F0">
        <w:rPr>
          <w:rFonts w:hint="eastAsia"/>
        </w:rPr>
        <w:t>中</w:t>
      </w:r>
      <w:r w:rsidR="002332CD">
        <w:rPr>
          <w:rFonts w:hint="eastAsia"/>
        </w:rPr>
        <w:t>去。</w:t>
      </w:r>
    </w:p>
    <w:p w:rsidR="009659DD" w:rsidRDefault="009659DD" w:rsidP="00040BC8">
      <w:pPr>
        <w:pStyle w:val="afb"/>
        <w:numPr>
          <w:ilvl w:val="0"/>
          <w:numId w:val="14"/>
        </w:numPr>
        <w:ind w:firstLineChars="0"/>
      </w:pPr>
      <w:r w:rsidRPr="00040BC8">
        <w:rPr>
          <w:rFonts w:hint="eastAsia"/>
          <w:b/>
        </w:rPr>
        <w:t>value</w:t>
      </w:r>
      <w:r>
        <w:rPr>
          <w:rFonts w:hint="eastAsia"/>
        </w:rPr>
        <w:t>属性</w:t>
      </w:r>
      <w:r w:rsidR="00AD65D6">
        <w:rPr>
          <w:rFonts w:hint="eastAsia"/>
        </w:rPr>
        <w:t>指定</w:t>
      </w:r>
      <w:r w:rsidR="004501DF">
        <w:rPr>
          <w:rFonts w:hint="eastAsia"/>
        </w:rPr>
        <w:t>哪些类型的</w:t>
      </w:r>
      <w:r w:rsidR="004501DF">
        <w:rPr>
          <w:rFonts w:hint="eastAsia"/>
        </w:rPr>
        <w:t>Bean</w:t>
      </w:r>
      <w:r w:rsidR="004501DF">
        <w:rPr>
          <w:rFonts w:hint="eastAsia"/>
        </w:rPr>
        <w:t>要引入新的功能。</w:t>
      </w:r>
    </w:p>
    <w:p w:rsidR="0027638C" w:rsidRDefault="0027638C" w:rsidP="00040BC8">
      <w:pPr>
        <w:pStyle w:val="afb"/>
        <w:numPr>
          <w:ilvl w:val="0"/>
          <w:numId w:val="14"/>
        </w:numPr>
        <w:ind w:firstLineChars="0"/>
      </w:pPr>
      <w:r w:rsidRPr="00040BC8">
        <w:rPr>
          <w:rFonts w:hint="eastAsia"/>
          <w:b/>
        </w:rPr>
        <w:t>defaul</w:t>
      </w:r>
      <w:r w:rsidR="00AF3C12" w:rsidRPr="00040BC8">
        <w:rPr>
          <w:rFonts w:hint="eastAsia"/>
          <w:b/>
        </w:rPr>
        <w:t>t</w:t>
      </w:r>
      <w:r w:rsidR="00EC1DE4" w:rsidRPr="00040BC8">
        <w:rPr>
          <w:rFonts w:hint="eastAsia"/>
          <w:b/>
        </w:rPr>
        <w:t>Impl</w:t>
      </w:r>
      <w:r w:rsidR="005D2F19">
        <w:rPr>
          <w:rFonts w:hint="eastAsia"/>
        </w:rPr>
        <w:t>指定要引入的</w:t>
      </w:r>
      <w:r w:rsidR="005626DB">
        <w:rPr>
          <w:rFonts w:hint="eastAsia"/>
        </w:rPr>
        <w:t>具体</w:t>
      </w:r>
      <w:r w:rsidR="005D2F19">
        <w:rPr>
          <w:rFonts w:hint="eastAsia"/>
        </w:rPr>
        <w:t>功能</w:t>
      </w:r>
      <w:r w:rsidR="000716F6">
        <w:rPr>
          <w:rFonts w:hint="eastAsia"/>
        </w:rPr>
        <w:t>（</w:t>
      </w:r>
      <w:r w:rsidR="00F84C80">
        <w:rPr>
          <w:rFonts w:hint="eastAsia"/>
        </w:rPr>
        <w:t>实现了这些功能的类</w:t>
      </w:r>
      <w:r w:rsidR="000716F6">
        <w:rPr>
          <w:rFonts w:hint="eastAsia"/>
        </w:rPr>
        <w:t>）</w:t>
      </w:r>
      <w:r w:rsidR="00335BBD">
        <w:rPr>
          <w:rFonts w:hint="eastAsia"/>
        </w:rPr>
        <w:t>。</w:t>
      </w:r>
    </w:p>
    <w:p w:rsidR="00980834" w:rsidRDefault="00840853" w:rsidP="00040BC8">
      <w:pPr>
        <w:pStyle w:val="afb"/>
        <w:numPr>
          <w:ilvl w:val="0"/>
          <w:numId w:val="14"/>
        </w:numPr>
        <w:ind w:firstLineChars="0"/>
      </w:pPr>
      <w:r w:rsidRPr="00040BC8">
        <w:rPr>
          <w:rFonts w:hint="eastAsia"/>
          <w:b/>
        </w:rPr>
        <w:t>@</w:t>
      </w:r>
      <w:r w:rsidRPr="00040BC8">
        <w:rPr>
          <w:b/>
        </w:rPr>
        <w:t xml:space="preserve"> </w:t>
      </w:r>
      <w:r w:rsidRPr="00040BC8">
        <w:rPr>
          <w:b/>
        </w:rPr>
        <w:t>DeclareParents</w:t>
      </w:r>
      <w:r>
        <w:rPr>
          <w:rFonts w:hint="eastAsia"/>
        </w:rPr>
        <w:t>本身</w:t>
      </w:r>
      <w:r w:rsidR="00AF0D87">
        <w:rPr>
          <w:rFonts w:hint="eastAsia"/>
        </w:rPr>
        <w:t>标记</w:t>
      </w:r>
      <w:r w:rsidR="00F5260D">
        <w:rPr>
          <w:rFonts w:hint="eastAsia"/>
        </w:rPr>
        <w:t>的静态属性指定了需要引入的接口</w:t>
      </w:r>
      <w:r w:rsidR="00D21A1E">
        <w:rPr>
          <w:rFonts w:hint="eastAsia"/>
        </w:rPr>
        <w:t>。</w:t>
      </w:r>
    </w:p>
    <w:p w:rsidR="0004695B" w:rsidRDefault="008F2BD4" w:rsidP="00421D0F">
      <w:pPr>
        <w:ind w:firstLineChars="200" w:firstLine="480"/>
        <w:rPr>
          <w:rFonts w:hint="eastAsia"/>
        </w:rPr>
      </w:pPr>
      <w:r>
        <w:rPr>
          <w:rFonts w:hint="eastAsia"/>
        </w:rPr>
        <w:t>最后</w:t>
      </w:r>
      <w:r w:rsidR="005A2DA1">
        <w:rPr>
          <w:rFonts w:hint="eastAsia"/>
        </w:rPr>
        <w:t>，</w:t>
      </w:r>
      <w:r w:rsidR="00862F97">
        <w:rPr>
          <w:rFonts w:hint="eastAsia"/>
        </w:rPr>
        <w:t>和之前的切面一样，将切面配置为一个</w:t>
      </w:r>
      <w:r w:rsidR="00862F97">
        <w:rPr>
          <w:rFonts w:hint="eastAsia"/>
        </w:rPr>
        <w:t>Bean</w:t>
      </w:r>
      <w:r w:rsidR="003B14B2">
        <w:rPr>
          <w:rFonts w:hint="eastAsia"/>
        </w:rPr>
        <w:t>以实现切面功能。</w:t>
      </w:r>
      <w:r w:rsidR="00421D0F">
        <w:rPr>
          <w:rFonts w:hint="eastAsia"/>
        </w:rPr>
        <w:t>在代码中就可以将</w:t>
      </w:r>
      <w:r w:rsidR="002C0D4B">
        <w:rPr>
          <w:rFonts w:hint="eastAsia"/>
        </w:rPr>
        <w:t>dog</w:t>
      </w:r>
      <w:r w:rsidR="002C0D4B">
        <w:t xml:space="preserve"> </w:t>
      </w:r>
      <w:r w:rsidR="002C0D4B">
        <w:rPr>
          <w:rFonts w:hint="eastAsia"/>
        </w:rPr>
        <w:t>bean</w:t>
      </w:r>
      <w:r w:rsidR="002C0D4B">
        <w:t xml:space="preserve"> </w:t>
      </w:r>
      <w:r w:rsidR="002C0D4B">
        <w:rPr>
          <w:rFonts w:hint="eastAsia"/>
        </w:rPr>
        <w:t>作为一个</w:t>
      </w:r>
      <w:r w:rsidR="002C0D4B">
        <w:rPr>
          <w:rFonts w:hint="eastAsia"/>
        </w:rPr>
        <w:t>Listener</w:t>
      </w:r>
      <w:r w:rsidR="002C0D4B">
        <w:rPr>
          <w:rFonts w:hint="eastAsia"/>
        </w:rPr>
        <w:t>来使用</w:t>
      </w:r>
      <w:r w:rsidR="00B165B4">
        <w:rPr>
          <w:rFonts w:hint="eastAsia"/>
        </w:rPr>
        <w:t>。</w:t>
      </w:r>
      <w:bookmarkStart w:id="24" w:name="_GoBack"/>
      <w:bookmarkEnd w:id="24"/>
    </w:p>
    <w:p w:rsidR="00A62E95" w:rsidRPr="00421D0F" w:rsidRDefault="007F5635" w:rsidP="00421D0F">
      <w:pPr>
        <w:ind w:leftChars="400" w:left="960"/>
      </w:pPr>
      <w:r w:rsidRPr="00421D0F">
        <w:t>Pet p1 = (Pet) context.getBean("dog");</w:t>
      </w:r>
    </w:p>
    <w:p w:rsidR="007F5635" w:rsidRPr="00421D0F" w:rsidRDefault="007F5635" w:rsidP="00421D0F">
      <w:pPr>
        <w:ind w:leftChars="400" w:left="960"/>
      </w:pPr>
      <w:r w:rsidRPr="00421D0F">
        <w:t>Listener l = (Listener)p1;</w:t>
      </w:r>
    </w:p>
    <w:p w:rsidR="007F5635" w:rsidRDefault="007F5635" w:rsidP="00421D0F">
      <w:pPr>
        <w:ind w:leftChars="400" w:left="960"/>
        <w:rPr>
          <w:rFonts w:hint="eastAsia"/>
        </w:rPr>
      </w:pPr>
      <w:r w:rsidRPr="00421D0F">
        <w:t>l.listener();</w:t>
      </w:r>
    </w:p>
    <w:p w:rsidR="00E62297" w:rsidRDefault="00E62297" w:rsidP="00EE25DA">
      <w:pPr>
        <w:ind w:firstLineChars="200" w:firstLine="480"/>
      </w:pPr>
    </w:p>
    <w:p w:rsidR="00E62297" w:rsidRDefault="00E62297" w:rsidP="00EE25DA">
      <w:pPr>
        <w:ind w:firstLineChars="200" w:firstLine="480"/>
      </w:pPr>
    </w:p>
    <w:p w:rsidR="00E62297" w:rsidRDefault="00E62297" w:rsidP="00EE25DA">
      <w:pPr>
        <w:ind w:firstLineChars="200" w:firstLine="480"/>
      </w:pPr>
    </w:p>
    <w:p w:rsidR="00E62297" w:rsidRDefault="00E62297" w:rsidP="00EE25DA">
      <w:pPr>
        <w:ind w:firstLineChars="200" w:firstLine="480"/>
      </w:pPr>
    </w:p>
    <w:p w:rsidR="00E62297" w:rsidRPr="003775C8" w:rsidRDefault="00E62297" w:rsidP="00EE25DA">
      <w:pPr>
        <w:ind w:firstLineChars="200" w:firstLine="480"/>
        <w:rPr>
          <w:rFonts w:hint="eastAsia"/>
        </w:rPr>
      </w:pPr>
    </w:p>
    <w:sectPr w:rsidR="00E62297" w:rsidRPr="003775C8" w:rsidSect="00C05BB8">
      <w:pgSz w:w="11906" w:h="16838" w:code="9"/>
      <w:pgMar w:top="1247" w:right="1531" w:bottom="1247" w:left="1531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0A4" w:rsidRDefault="006950A4">
      <w:r>
        <w:separator/>
      </w:r>
    </w:p>
  </w:endnote>
  <w:endnote w:type="continuationSeparator" w:id="0">
    <w:p w:rsidR="006950A4" w:rsidRDefault="00695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D7B" w:rsidRDefault="00866D7B" w:rsidP="004B416D">
    <w:pPr>
      <w:pStyle w:val="a7"/>
    </w:pPr>
    <w:r>
      <w:ptab w:relativeTo="margin" w:alignment="right" w:leader="none"/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t>12</w:t>
    </w:r>
    <w: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0A4" w:rsidRDefault="006950A4">
      <w:r>
        <w:separator/>
      </w:r>
    </w:p>
  </w:footnote>
  <w:footnote w:type="continuationSeparator" w:id="0">
    <w:p w:rsidR="006950A4" w:rsidRDefault="00695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6D7B" w:rsidRDefault="00866D7B">
    <w:pPr>
      <w:jc w:val="center"/>
      <w:rPr>
        <w:kern w:val="0"/>
        <w:sz w:val="21"/>
      </w:rPr>
    </w:pPr>
    <w:r>
      <w:rPr>
        <w:rFonts w:hint="eastAsia"/>
        <w:sz w:val="21"/>
      </w:rPr>
      <w:t xml:space="preserve">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2" type="#_x0000_t75" style="width:11.4pt;height:11.4pt" o:bullet="t">
        <v:imagedata r:id="rId1" o:title="msoE9"/>
      </v:shape>
    </w:pict>
  </w:numPicBullet>
  <w:abstractNum w:abstractNumId="0" w15:restartNumberingAfterBreak="0">
    <w:nsid w:val="0185755A"/>
    <w:multiLevelType w:val="hybridMultilevel"/>
    <w:tmpl w:val="8008436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8A71EBC"/>
    <w:multiLevelType w:val="hybridMultilevel"/>
    <w:tmpl w:val="2866501C"/>
    <w:lvl w:ilvl="0" w:tplc="D6925D1A">
      <w:start w:val="1"/>
      <w:numFmt w:val="bullet"/>
      <w:pStyle w:val="a"/>
      <w:lvlText w:val=""/>
      <w:lvlPicBulletId w:val="0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1AA54FC3"/>
    <w:multiLevelType w:val="hybridMultilevel"/>
    <w:tmpl w:val="7A5A49E8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5327B0B"/>
    <w:multiLevelType w:val="hybridMultilevel"/>
    <w:tmpl w:val="49D2876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61507B3"/>
    <w:multiLevelType w:val="multilevel"/>
    <w:tmpl w:val="8800104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 Black" w:eastAsia="黑体" w:hAnsi="Arial Black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9761313"/>
    <w:multiLevelType w:val="hybridMultilevel"/>
    <w:tmpl w:val="C780297E"/>
    <w:lvl w:ilvl="0" w:tplc="1B6417EC">
      <w:start w:val="1"/>
      <w:numFmt w:val="decimal"/>
      <w:pStyle w:val="1"/>
      <w:lvlText w:val="%1."/>
      <w:lvlJc w:val="left"/>
      <w:pPr>
        <w:tabs>
          <w:tab w:val="num" w:pos="840"/>
        </w:tabs>
        <w:ind w:left="840" w:hanging="420"/>
      </w:pPr>
    </w:lvl>
    <w:lvl w:ilvl="1" w:tplc="D2BAA67A">
      <w:start w:val="1"/>
      <w:numFmt w:val="lowerLetter"/>
      <w:pStyle w:val="2"/>
      <w:lvlText w:val="%2)"/>
      <w:lvlJc w:val="left"/>
      <w:pPr>
        <w:tabs>
          <w:tab w:val="num" w:pos="1260"/>
        </w:tabs>
        <w:ind w:left="1260" w:hanging="420"/>
      </w:pPr>
    </w:lvl>
    <w:lvl w:ilvl="2" w:tplc="F1865AD0">
      <w:start w:val="1"/>
      <w:numFmt w:val="lowerRoman"/>
      <w:pStyle w:val="3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" w15:restartNumberingAfterBreak="0">
    <w:nsid w:val="6CC330FA"/>
    <w:multiLevelType w:val="hybridMultilevel"/>
    <w:tmpl w:val="286C424E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6FBF480C"/>
    <w:multiLevelType w:val="multilevel"/>
    <w:tmpl w:val="F2069A40"/>
    <w:lvl w:ilvl="0">
      <w:start w:val="1"/>
      <w:numFmt w:val="decimal"/>
      <w:pStyle w:val="10"/>
      <w:lvlText w:val="%1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2">
      <w:start w:val="1"/>
      <w:numFmt w:val="decimal"/>
      <w:pStyle w:val="30"/>
      <w:lvlText w:val="%1.%2.%3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0" w:firstLine="0"/>
      </w:pPr>
      <w:rPr>
        <w:rFonts w:hint="eastAsia"/>
      </w:rPr>
    </w:lvl>
  </w:abstractNum>
  <w:abstractNum w:abstractNumId="8" w15:restartNumberingAfterBreak="0">
    <w:nsid w:val="726969E1"/>
    <w:multiLevelType w:val="hybridMultilevel"/>
    <w:tmpl w:val="5D68F6C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9C84294"/>
    <w:multiLevelType w:val="hybridMultilevel"/>
    <w:tmpl w:val="D5F00FA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6"/>
  </w:num>
  <w:num w:numId="11">
    <w:abstractNumId w:val="2"/>
  </w:num>
  <w:num w:numId="12">
    <w:abstractNumId w:val="8"/>
  </w:num>
  <w:num w:numId="13">
    <w:abstractNumId w:val="9"/>
  </w:num>
  <w:num w:numId="1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1BD"/>
    <w:rsid w:val="00000045"/>
    <w:rsid w:val="000003C3"/>
    <w:rsid w:val="00000600"/>
    <w:rsid w:val="000020C9"/>
    <w:rsid w:val="00002288"/>
    <w:rsid w:val="000022BE"/>
    <w:rsid w:val="00002469"/>
    <w:rsid w:val="00003304"/>
    <w:rsid w:val="000033D5"/>
    <w:rsid w:val="00005820"/>
    <w:rsid w:val="00005E65"/>
    <w:rsid w:val="000070EC"/>
    <w:rsid w:val="00007230"/>
    <w:rsid w:val="000078C9"/>
    <w:rsid w:val="000078E5"/>
    <w:rsid w:val="00010147"/>
    <w:rsid w:val="00010162"/>
    <w:rsid w:val="0001016A"/>
    <w:rsid w:val="000109B4"/>
    <w:rsid w:val="00011DC9"/>
    <w:rsid w:val="00011E29"/>
    <w:rsid w:val="00011E48"/>
    <w:rsid w:val="00013664"/>
    <w:rsid w:val="00013DC3"/>
    <w:rsid w:val="00014C10"/>
    <w:rsid w:val="00014F54"/>
    <w:rsid w:val="000151AE"/>
    <w:rsid w:val="000166BC"/>
    <w:rsid w:val="00016FC9"/>
    <w:rsid w:val="000220BA"/>
    <w:rsid w:val="00022549"/>
    <w:rsid w:val="00022999"/>
    <w:rsid w:val="00022C72"/>
    <w:rsid w:val="0002433C"/>
    <w:rsid w:val="000245B9"/>
    <w:rsid w:val="00024A86"/>
    <w:rsid w:val="00024EC0"/>
    <w:rsid w:val="00025C33"/>
    <w:rsid w:val="00026780"/>
    <w:rsid w:val="00027BD9"/>
    <w:rsid w:val="00027E99"/>
    <w:rsid w:val="0003072D"/>
    <w:rsid w:val="00031539"/>
    <w:rsid w:val="000318B7"/>
    <w:rsid w:val="00031A59"/>
    <w:rsid w:val="00031D0E"/>
    <w:rsid w:val="00032221"/>
    <w:rsid w:val="0003258B"/>
    <w:rsid w:val="00032DA7"/>
    <w:rsid w:val="000332E5"/>
    <w:rsid w:val="00033464"/>
    <w:rsid w:val="00033600"/>
    <w:rsid w:val="00033714"/>
    <w:rsid w:val="00034184"/>
    <w:rsid w:val="000350B8"/>
    <w:rsid w:val="000357E7"/>
    <w:rsid w:val="00035AD7"/>
    <w:rsid w:val="00040BC8"/>
    <w:rsid w:val="00040C8F"/>
    <w:rsid w:val="00041375"/>
    <w:rsid w:val="00041F21"/>
    <w:rsid w:val="0004430B"/>
    <w:rsid w:val="00044A75"/>
    <w:rsid w:val="00045263"/>
    <w:rsid w:val="00045AE5"/>
    <w:rsid w:val="00045B4A"/>
    <w:rsid w:val="0004608A"/>
    <w:rsid w:val="0004695B"/>
    <w:rsid w:val="00046EE0"/>
    <w:rsid w:val="00046FEA"/>
    <w:rsid w:val="00047002"/>
    <w:rsid w:val="00047313"/>
    <w:rsid w:val="000511CE"/>
    <w:rsid w:val="000518AD"/>
    <w:rsid w:val="000526B9"/>
    <w:rsid w:val="0005291E"/>
    <w:rsid w:val="00053E93"/>
    <w:rsid w:val="000544DC"/>
    <w:rsid w:val="00055591"/>
    <w:rsid w:val="000566D6"/>
    <w:rsid w:val="00057B6C"/>
    <w:rsid w:val="0006086B"/>
    <w:rsid w:val="00061596"/>
    <w:rsid w:val="00061D64"/>
    <w:rsid w:val="000643A5"/>
    <w:rsid w:val="0006473A"/>
    <w:rsid w:val="000647A8"/>
    <w:rsid w:val="000649DA"/>
    <w:rsid w:val="00066FD0"/>
    <w:rsid w:val="0007063C"/>
    <w:rsid w:val="0007114C"/>
    <w:rsid w:val="000716F6"/>
    <w:rsid w:val="0007212C"/>
    <w:rsid w:val="0007231D"/>
    <w:rsid w:val="0007231E"/>
    <w:rsid w:val="00072E08"/>
    <w:rsid w:val="00072FA3"/>
    <w:rsid w:val="000734EC"/>
    <w:rsid w:val="000735DE"/>
    <w:rsid w:val="00073B13"/>
    <w:rsid w:val="0007580B"/>
    <w:rsid w:val="000762CB"/>
    <w:rsid w:val="00076356"/>
    <w:rsid w:val="000774D7"/>
    <w:rsid w:val="000779FA"/>
    <w:rsid w:val="00077E89"/>
    <w:rsid w:val="00077EF4"/>
    <w:rsid w:val="000803D9"/>
    <w:rsid w:val="00080C52"/>
    <w:rsid w:val="000813EF"/>
    <w:rsid w:val="00081415"/>
    <w:rsid w:val="00081CD6"/>
    <w:rsid w:val="00082C2A"/>
    <w:rsid w:val="000830C0"/>
    <w:rsid w:val="00084C74"/>
    <w:rsid w:val="0008509C"/>
    <w:rsid w:val="000858A3"/>
    <w:rsid w:val="00086CD2"/>
    <w:rsid w:val="00090A95"/>
    <w:rsid w:val="00090B29"/>
    <w:rsid w:val="00090B64"/>
    <w:rsid w:val="000915E7"/>
    <w:rsid w:val="00092827"/>
    <w:rsid w:val="00094DC5"/>
    <w:rsid w:val="00094E23"/>
    <w:rsid w:val="000952AD"/>
    <w:rsid w:val="000952DD"/>
    <w:rsid w:val="000957F0"/>
    <w:rsid w:val="000959C2"/>
    <w:rsid w:val="000975ED"/>
    <w:rsid w:val="00097E05"/>
    <w:rsid w:val="000A07B7"/>
    <w:rsid w:val="000A0834"/>
    <w:rsid w:val="000A173A"/>
    <w:rsid w:val="000A17D4"/>
    <w:rsid w:val="000A2516"/>
    <w:rsid w:val="000A2F6F"/>
    <w:rsid w:val="000A454D"/>
    <w:rsid w:val="000A461C"/>
    <w:rsid w:val="000A4834"/>
    <w:rsid w:val="000A4AD9"/>
    <w:rsid w:val="000A5E2D"/>
    <w:rsid w:val="000A5EDD"/>
    <w:rsid w:val="000A6184"/>
    <w:rsid w:val="000A63CB"/>
    <w:rsid w:val="000A6418"/>
    <w:rsid w:val="000A6810"/>
    <w:rsid w:val="000B03A5"/>
    <w:rsid w:val="000B06C7"/>
    <w:rsid w:val="000B13AC"/>
    <w:rsid w:val="000B1AFC"/>
    <w:rsid w:val="000B2C45"/>
    <w:rsid w:val="000B2F85"/>
    <w:rsid w:val="000B31CF"/>
    <w:rsid w:val="000B3309"/>
    <w:rsid w:val="000B338E"/>
    <w:rsid w:val="000B39D9"/>
    <w:rsid w:val="000B4AFF"/>
    <w:rsid w:val="000B4DDF"/>
    <w:rsid w:val="000B4EF1"/>
    <w:rsid w:val="000B4F73"/>
    <w:rsid w:val="000B5C70"/>
    <w:rsid w:val="000B5CCF"/>
    <w:rsid w:val="000B628E"/>
    <w:rsid w:val="000B62AF"/>
    <w:rsid w:val="000B66F5"/>
    <w:rsid w:val="000B6D43"/>
    <w:rsid w:val="000B70CE"/>
    <w:rsid w:val="000B7D7A"/>
    <w:rsid w:val="000C06A1"/>
    <w:rsid w:val="000C263E"/>
    <w:rsid w:val="000C314D"/>
    <w:rsid w:val="000C4528"/>
    <w:rsid w:val="000C486B"/>
    <w:rsid w:val="000C5DB0"/>
    <w:rsid w:val="000C7596"/>
    <w:rsid w:val="000D072E"/>
    <w:rsid w:val="000D07EF"/>
    <w:rsid w:val="000D13F7"/>
    <w:rsid w:val="000D32B2"/>
    <w:rsid w:val="000D3A4C"/>
    <w:rsid w:val="000D3AAE"/>
    <w:rsid w:val="000D3E77"/>
    <w:rsid w:val="000D455D"/>
    <w:rsid w:val="000D501E"/>
    <w:rsid w:val="000D507A"/>
    <w:rsid w:val="000D57C3"/>
    <w:rsid w:val="000D57F7"/>
    <w:rsid w:val="000E02B9"/>
    <w:rsid w:val="000E05A6"/>
    <w:rsid w:val="000E146E"/>
    <w:rsid w:val="000E1FA8"/>
    <w:rsid w:val="000E254C"/>
    <w:rsid w:val="000E298E"/>
    <w:rsid w:val="000E2F7F"/>
    <w:rsid w:val="000E3580"/>
    <w:rsid w:val="000E4424"/>
    <w:rsid w:val="000E4D33"/>
    <w:rsid w:val="000F0AB6"/>
    <w:rsid w:val="000F129F"/>
    <w:rsid w:val="000F1B1F"/>
    <w:rsid w:val="000F1E30"/>
    <w:rsid w:val="000F22F5"/>
    <w:rsid w:val="000F3A58"/>
    <w:rsid w:val="000F4984"/>
    <w:rsid w:val="000F6EB4"/>
    <w:rsid w:val="000F7A3E"/>
    <w:rsid w:val="00100304"/>
    <w:rsid w:val="0010062E"/>
    <w:rsid w:val="0010130F"/>
    <w:rsid w:val="00101FAB"/>
    <w:rsid w:val="00102006"/>
    <w:rsid w:val="0010237B"/>
    <w:rsid w:val="001023F4"/>
    <w:rsid w:val="001025F1"/>
    <w:rsid w:val="00103884"/>
    <w:rsid w:val="0010394C"/>
    <w:rsid w:val="00104A8F"/>
    <w:rsid w:val="00104D9B"/>
    <w:rsid w:val="00104DCD"/>
    <w:rsid w:val="001053C3"/>
    <w:rsid w:val="00105D99"/>
    <w:rsid w:val="00106057"/>
    <w:rsid w:val="00110124"/>
    <w:rsid w:val="00110391"/>
    <w:rsid w:val="00110858"/>
    <w:rsid w:val="00111466"/>
    <w:rsid w:val="00112C8F"/>
    <w:rsid w:val="001131A1"/>
    <w:rsid w:val="001133A3"/>
    <w:rsid w:val="001133E0"/>
    <w:rsid w:val="0011530D"/>
    <w:rsid w:val="00115650"/>
    <w:rsid w:val="001167D3"/>
    <w:rsid w:val="0011756B"/>
    <w:rsid w:val="00117BC7"/>
    <w:rsid w:val="00117F56"/>
    <w:rsid w:val="0012005B"/>
    <w:rsid w:val="001206A4"/>
    <w:rsid w:val="001210BF"/>
    <w:rsid w:val="00121645"/>
    <w:rsid w:val="00121B50"/>
    <w:rsid w:val="00121FD0"/>
    <w:rsid w:val="001223CF"/>
    <w:rsid w:val="00122466"/>
    <w:rsid w:val="00122BDD"/>
    <w:rsid w:val="00122E92"/>
    <w:rsid w:val="00122F6A"/>
    <w:rsid w:val="001235AA"/>
    <w:rsid w:val="00123D5A"/>
    <w:rsid w:val="001243D0"/>
    <w:rsid w:val="001244FA"/>
    <w:rsid w:val="001246F4"/>
    <w:rsid w:val="00125788"/>
    <w:rsid w:val="00125ED7"/>
    <w:rsid w:val="00131053"/>
    <w:rsid w:val="0013130C"/>
    <w:rsid w:val="00132AE1"/>
    <w:rsid w:val="00135FB6"/>
    <w:rsid w:val="0013683B"/>
    <w:rsid w:val="001373C3"/>
    <w:rsid w:val="001373EA"/>
    <w:rsid w:val="00137B9A"/>
    <w:rsid w:val="00137C8E"/>
    <w:rsid w:val="00137EA4"/>
    <w:rsid w:val="00140429"/>
    <w:rsid w:val="001405F3"/>
    <w:rsid w:val="0014113A"/>
    <w:rsid w:val="00141169"/>
    <w:rsid w:val="00141D46"/>
    <w:rsid w:val="001426CE"/>
    <w:rsid w:val="00142B74"/>
    <w:rsid w:val="00143A53"/>
    <w:rsid w:val="00143B76"/>
    <w:rsid w:val="00144910"/>
    <w:rsid w:val="00145D00"/>
    <w:rsid w:val="00146065"/>
    <w:rsid w:val="00146E10"/>
    <w:rsid w:val="001473C2"/>
    <w:rsid w:val="00147FF8"/>
    <w:rsid w:val="00150813"/>
    <w:rsid w:val="001511C1"/>
    <w:rsid w:val="00151EBE"/>
    <w:rsid w:val="00152492"/>
    <w:rsid w:val="0015371C"/>
    <w:rsid w:val="00154075"/>
    <w:rsid w:val="001547EE"/>
    <w:rsid w:val="00154FC5"/>
    <w:rsid w:val="00155411"/>
    <w:rsid w:val="00155722"/>
    <w:rsid w:val="0015639B"/>
    <w:rsid w:val="00160903"/>
    <w:rsid w:val="001613FC"/>
    <w:rsid w:val="001622FE"/>
    <w:rsid w:val="0016233E"/>
    <w:rsid w:val="0016303A"/>
    <w:rsid w:val="0016349C"/>
    <w:rsid w:val="00164C6E"/>
    <w:rsid w:val="00164E19"/>
    <w:rsid w:val="00164FE1"/>
    <w:rsid w:val="001653AA"/>
    <w:rsid w:val="001658DC"/>
    <w:rsid w:val="001660E8"/>
    <w:rsid w:val="001663F1"/>
    <w:rsid w:val="001673C0"/>
    <w:rsid w:val="001674F0"/>
    <w:rsid w:val="00170061"/>
    <w:rsid w:val="00170898"/>
    <w:rsid w:val="00170D1A"/>
    <w:rsid w:val="001726E1"/>
    <w:rsid w:val="00173784"/>
    <w:rsid w:val="00173F71"/>
    <w:rsid w:val="00174C4D"/>
    <w:rsid w:val="0017517B"/>
    <w:rsid w:val="001754A9"/>
    <w:rsid w:val="001755C9"/>
    <w:rsid w:val="0017635F"/>
    <w:rsid w:val="00176F81"/>
    <w:rsid w:val="0017777E"/>
    <w:rsid w:val="001777DC"/>
    <w:rsid w:val="00180CA6"/>
    <w:rsid w:val="00180E1E"/>
    <w:rsid w:val="001823DF"/>
    <w:rsid w:val="00182A49"/>
    <w:rsid w:val="00182FCC"/>
    <w:rsid w:val="00184447"/>
    <w:rsid w:val="001845BD"/>
    <w:rsid w:val="001846C2"/>
    <w:rsid w:val="0018600A"/>
    <w:rsid w:val="001862DE"/>
    <w:rsid w:val="00187DE7"/>
    <w:rsid w:val="00187F7D"/>
    <w:rsid w:val="00191248"/>
    <w:rsid w:val="00191600"/>
    <w:rsid w:val="00191AB0"/>
    <w:rsid w:val="00192592"/>
    <w:rsid w:val="00193612"/>
    <w:rsid w:val="00193751"/>
    <w:rsid w:val="00193CC2"/>
    <w:rsid w:val="001951A7"/>
    <w:rsid w:val="0019655E"/>
    <w:rsid w:val="001965F9"/>
    <w:rsid w:val="00196943"/>
    <w:rsid w:val="00197CD4"/>
    <w:rsid w:val="001A1115"/>
    <w:rsid w:val="001A19D9"/>
    <w:rsid w:val="001A1D0D"/>
    <w:rsid w:val="001A20A0"/>
    <w:rsid w:val="001A28FC"/>
    <w:rsid w:val="001A2D34"/>
    <w:rsid w:val="001A305A"/>
    <w:rsid w:val="001A362E"/>
    <w:rsid w:val="001A36DE"/>
    <w:rsid w:val="001A39AA"/>
    <w:rsid w:val="001A4667"/>
    <w:rsid w:val="001A4BF5"/>
    <w:rsid w:val="001A55FD"/>
    <w:rsid w:val="001A5B62"/>
    <w:rsid w:val="001A6F9B"/>
    <w:rsid w:val="001B07D2"/>
    <w:rsid w:val="001B0B5F"/>
    <w:rsid w:val="001B1FC0"/>
    <w:rsid w:val="001B205B"/>
    <w:rsid w:val="001B2454"/>
    <w:rsid w:val="001B2CEA"/>
    <w:rsid w:val="001B34EF"/>
    <w:rsid w:val="001B3956"/>
    <w:rsid w:val="001B3ABC"/>
    <w:rsid w:val="001B3B73"/>
    <w:rsid w:val="001B443E"/>
    <w:rsid w:val="001B5F0B"/>
    <w:rsid w:val="001B60EF"/>
    <w:rsid w:val="001B63D6"/>
    <w:rsid w:val="001B67D9"/>
    <w:rsid w:val="001B6856"/>
    <w:rsid w:val="001B790E"/>
    <w:rsid w:val="001C07B8"/>
    <w:rsid w:val="001C10BC"/>
    <w:rsid w:val="001C142F"/>
    <w:rsid w:val="001C1C69"/>
    <w:rsid w:val="001C3103"/>
    <w:rsid w:val="001C37F0"/>
    <w:rsid w:val="001C3DD0"/>
    <w:rsid w:val="001C4C04"/>
    <w:rsid w:val="001C539E"/>
    <w:rsid w:val="001C773A"/>
    <w:rsid w:val="001C7D72"/>
    <w:rsid w:val="001D0D8D"/>
    <w:rsid w:val="001D0DEE"/>
    <w:rsid w:val="001D2B4F"/>
    <w:rsid w:val="001D3FD2"/>
    <w:rsid w:val="001D43ED"/>
    <w:rsid w:val="001D4B59"/>
    <w:rsid w:val="001D52AE"/>
    <w:rsid w:val="001D5FFA"/>
    <w:rsid w:val="001E02F4"/>
    <w:rsid w:val="001E0A43"/>
    <w:rsid w:val="001E2310"/>
    <w:rsid w:val="001E266F"/>
    <w:rsid w:val="001E3495"/>
    <w:rsid w:val="001E5782"/>
    <w:rsid w:val="001E5D57"/>
    <w:rsid w:val="001E6499"/>
    <w:rsid w:val="001E6622"/>
    <w:rsid w:val="001E6CA6"/>
    <w:rsid w:val="001E70EA"/>
    <w:rsid w:val="001F0889"/>
    <w:rsid w:val="001F0D76"/>
    <w:rsid w:val="001F13EF"/>
    <w:rsid w:val="001F308A"/>
    <w:rsid w:val="001F4720"/>
    <w:rsid w:val="001F49CD"/>
    <w:rsid w:val="001F6DEF"/>
    <w:rsid w:val="0020078C"/>
    <w:rsid w:val="00200BDF"/>
    <w:rsid w:val="00200FFB"/>
    <w:rsid w:val="00202A90"/>
    <w:rsid w:val="00205DDC"/>
    <w:rsid w:val="00205DFF"/>
    <w:rsid w:val="00205E0F"/>
    <w:rsid w:val="00206599"/>
    <w:rsid w:val="002067D5"/>
    <w:rsid w:val="00207695"/>
    <w:rsid w:val="00207AB4"/>
    <w:rsid w:val="00211FDA"/>
    <w:rsid w:val="00212832"/>
    <w:rsid w:val="002130A2"/>
    <w:rsid w:val="00213957"/>
    <w:rsid w:val="00214674"/>
    <w:rsid w:val="002146BC"/>
    <w:rsid w:val="0021570E"/>
    <w:rsid w:val="00215DE6"/>
    <w:rsid w:val="002161A3"/>
    <w:rsid w:val="00216B49"/>
    <w:rsid w:val="00217972"/>
    <w:rsid w:val="00217AD4"/>
    <w:rsid w:val="00220734"/>
    <w:rsid w:val="00221561"/>
    <w:rsid w:val="00221DE3"/>
    <w:rsid w:val="00222595"/>
    <w:rsid w:val="00222615"/>
    <w:rsid w:val="00222E3D"/>
    <w:rsid w:val="00223B18"/>
    <w:rsid w:val="00223D79"/>
    <w:rsid w:val="002250A9"/>
    <w:rsid w:val="00225428"/>
    <w:rsid w:val="00226B70"/>
    <w:rsid w:val="00226F5C"/>
    <w:rsid w:val="002273C2"/>
    <w:rsid w:val="00230311"/>
    <w:rsid w:val="00230CE5"/>
    <w:rsid w:val="0023237B"/>
    <w:rsid w:val="002323F0"/>
    <w:rsid w:val="002325B3"/>
    <w:rsid w:val="00233229"/>
    <w:rsid w:val="002332CD"/>
    <w:rsid w:val="00233335"/>
    <w:rsid w:val="002335E7"/>
    <w:rsid w:val="00233ABE"/>
    <w:rsid w:val="00233C27"/>
    <w:rsid w:val="002347BF"/>
    <w:rsid w:val="00234C06"/>
    <w:rsid w:val="00234D21"/>
    <w:rsid w:val="00235072"/>
    <w:rsid w:val="00235437"/>
    <w:rsid w:val="0023640F"/>
    <w:rsid w:val="00236A06"/>
    <w:rsid w:val="00237598"/>
    <w:rsid w:val="002379A1"/>
    <w:rsid w:val="00237A91"/>
    <w:rsid w:val="00237ADC"/>
    <w:rsid w:val="00237BD3"/>
    <w:rsid w:val="002406D3"/>
    <w:rsid w:val="002413C9"/>
    <w:rsid w:val="002428F7"/>
    <w:rsid w:val="00243C0D"/>
    <w:rsid w:val="002448B4"/>
    <w:rsid w:val="00245B4B"/>
    <w:rsid w:val="00245C84"/>
    <w:rsid w:val="002465FB"/>
    <w:rsid w:val="0024706A"/>
    <w:rsid w:val="002473F1"/>
    <w:rsid w:val="00250394"/>
    <w:rsid w:val="00250CB3"/>
    <w:rsid w:val="002511A6"/>
    <w:rsid w:val="00251DC8"/>
    <w:rsid w:val="00252CEA"/>
    <w:rsid w:val="00255161"/>
    <w:rsid w:val="002554F3"/>
    <w:rsid w:val="00255A59"/>
    <w:rsid w:val="00255D32"/>
    <w:rsid w:val="00256951"/>
    <w:rsid w:val="00256D24"/>
    <w:rsid w:val="0026076B"/>
    <w:rsid w:val="0026087D"/>
    <w:rsid w:val="00260FB3"/>
    <w:rsid w:val="002612C9"/>
    <w:rsid w:val="0026161F"/>
    <w:rsid w:val="0026172F"/>
    <w:rsid w:val="00261997"/>
    <w:rsid w:val="0026236E"/>
    <w:rsid w:val="0026244E"/>
    <w:rsid w:val="00264295"/>
    <w:rsid w:val="00266371"/>
    <w:rsid w:val="00266C30"/>
    <w:rsid w:val="00266F06"/>
    <w:rsid w:val="0027233F"/>
    <w:rsid w:val="00272794"/>
    <w:rsid w:val="00272E60"/>
    <w:rsid w:val="00273B45"/>
    <w:rsid w:val="00273CFD"/>
    <w:rsid w:val="00273F26"/>
    <w:rsid w:val="0027402C"/>
    <w:rsid w:val="002757E2"/>
    <w:rsid w:val="0027638C"/>
    <w:rsid w:val="0027639D"/>
    <w:rsid w:val="0027677B"/>
    <w:rsid w:val="00276E82"/>
    <w:rsid w:val="0028065D"/>
    <w:rsid w:val="00281E92"/>
    <w:rsid w:val="00282BF5"/>
    <w:rsid w:val="00283619"/>
    <w:rsid w:val="00283E06"/>
    <w:rsid w:val="00283F0E"/>
    <w:rsid w:val="00284AB7"/>
    <w:rsid w:val="00284AE7"/>
    <w:rsid w:val="00286A7F"/>
    <w:rsid w:val="00286C82"/>
    <w:rsid w:val="00287682"/>
    <w:rsid w:val="00287DB1"/>
    <w:rsid w:val="00290193"/>
    <w:rsid w:val="002908B4"/>
    <w:rsid w:val="0029097B"/>
    <w:rsid w:val="00290FE8"/>
    <w:rsid w:val="00293A7E"/>
    <w:rsid w:val="00293C06"/>
    <w:rsid w:val="00295EE1"/>
    <w:rsid w:val="00297B62"/>
    <w:rsid w:val="002A0291"/>
    <w:rsid w:val="002A0412"/>
    <w:rsid w:val="002A0A81"/>
    <w:rsid w:val="002A19EA"/>
    <w:rsid w:val="002A32B5"/>
    <w:rsid w:val="002A3611"/>
    <w:rsid w:val="002A5012"/>
    <w:rsid w:val="002A58EB"/>
    <w:rsid w:val="002A5FDF"/>
    <w:rsid w:val="002A7AE3"/>
    <w:rsid w:val="002B0811"/>
    <w:rsid w:val="002B0D53"/>
    <w:rsid w:val="002B2349"/>
    <w:rsid w:val="002B2BA3"/>
    <w:rsid w:val="002B33A6"/>
    <w:rsid w:val="002B3615"/>
    <w:rsid w:val="002B3C5D"/>
    <w:rsid w:val="002B42FA"/>
    <w:rsid w:val="002B4A75"/>
    <w:rsid w:val="002B5688"/>
    <w:rsid w:val="002B57BD"/>
    <w:rsid w:val="002B5934"/>
    <w:rsid w:val="002B59D7"/>
    <w:rsid w:val="002B6561"/>
    <w:rsid w:val="002B6C4C"/>
    <w:rsid w:val="002B6F8D"/>
    <w:rsid w:val="002B7387"/>
    <w:rsid w:val="002C0487"/>
    <w:rsid w:val="002C04C0"/>
    <w:rsid w:val="002C0D4B"/>
    <w:rsid w:val="002C0D6D"/>
    <w:rsid w:val="002C136D"/>
    <w:rsid w:val="002C2B40"/>
    <w:rsid w:val="002C30D5"/>
    <w:rsid w:val="002C350B"/>
    <w:rsid w:val="002C3F7E"/>
    <w:rsid w:val="002C4616"/>
    <w:rsid w:val="002C4743"/>
    <w:rsid w:val="002C67F3"/>
    <w:rsid w:val="002C791D"/>
    <w:rsid w:val="002D0192"/>
    <w:rsid w:val="002D18C4"/>
    <w:rsid w:val="002D2AB6"/>
    <w:rsid w:val="002D2B97"/>
    <w:rsid w:val="002D2DAB"/>
    <w:rsid w:val="002D3786"/>
    <w:rsid w:val="002D3F99"/>
    <w:rsid w:val="002D448F"/>
    <w:rsid w:val="002D4BD3"/>
    <w:rsid w:val="002D5532"/>
    <w:rsid w:val="002D585B"/>
    <w:rsid w:val="002D5C4D"/>
    <w:rsid w:val="002D628F"/>
    <w:rsid w:val="002D645E"/>
    <w:rsid w:val="002D65DE"/>
    <w:rsid w:val="002D66DE"/>
    <w:rsid w:val="002E0058"/>
    <w:rsid w:val="002E0B59"/>
    <w:rsid w:val="002E1063"/>
    <w:rsid w:val="002E12B3"/>
    <w:rsid w:val="002E1BD0"/>
    <w:rsid w:val="002E300C"/>
    <w:rsid w:val="002E3F55"/>
    <w:rsid w:val="002E4104"/>
    <w:rsid w:val="002E4359"/>
    <w:rsid w:val="002E44E2"/>
    <w:rsid w:val="002E4B50"/>
    <w:rsid w:val="002E4FE4"/>
    <w:rsid w:val="002E61ED"/>
    <w:rsid w:val="002E691B"/>
    <w:rsid w:val="002E6A8D"/>
    <w:rsid w:val="002E7F44"/>
    <w:rsid w:val="002F05E7"/>
    <w:rsid w:val="002F0761"/>
    <w:rsid w:val="002F1AF3"/>
    <w:rsid w:val="002F219A"/>
    <w:rsid w:val="002F2239"/>
    <w:rsid w:val="002F2630"/>
    <w:rsid w:val="002F27B1"/>
    <w:rsid w:val="002F2861"/>
    <w:rsid w:val="002F57A1"/>
    <w:rsid w:val="002F59BB"/>
    <w:rsid w:val="002F6D71"/>
    <w:rsid w:val="002F7AA6"/>
    <w:rsid w:val="002F7C5A"/>
    <w:rsid w:val="002F7EA1"/>
    <w:rsid w:val="0030000B"/>
    <w:rsid w:val="00300B7C"/>
    <w:rsid w:val="00300D6B"/>
    <w:rsid w:val="00300E6E"/>
    <w:rsid w:val="00301188"/>
    <w:rsid w:val="00301221"/>
    <w:rsid w:val="003032F9"/>
    <w:rsid w:val="00303D7A"/>
    <w:rsid w:val="0030456A"/>
    <w:rsid w:val="00304C3A"/>
    <w:rsid w:val="00304CD7"/>
    <w:rsid w:val="00304F09"/>
    <w:rsid w:val="00306682"/>
    <w:rsid w:val="00307017"/>
    <w:rsid w:val="003075BF"/>
    <w:rsid w:val="0030783C"/>
    <w:rsid w:val="00307900"/>
    <w:rsid w:val="00307E41"/>
    <w:rsid w:val="00310310"/>
    <w:rsid w:val="00310C16"/>
    <w:rsid w:val="00311C47"/>
    <w:rsid w:val="00311EBA"/>
    <w:rsid w:val="00312336"/>
    <w:rsid w:val="00313923"/>
    <w:rsid w:val="00313BB2"/>
    <w:rsid w:val="00314598"/>
    <w:rsid w:val="003157D0"/>
    <w:rsid w:val="00315A13"/>
    <w:rsid w:val="0031646D"/>
    <w:rsid w:val="00316BC6"/>
    <w:rsid w:val="00320284"/>
    <w:rsid w:val="00320E8C"/>
    <w:rsid w:val="00321046"/>
    <w:rsid w:val="00321A7C"/>
    <w:rsid w:val="00321C03"/>
    <w:rsid w:val="003234A3"/>
    <w:rsid w:val="00323748"/>
    <w:rsid w:val="00323790"/>
    <w:rsid w:val="003261A2"/>
    <w:rsid w:val="00327CA2"/>
    <w:rsid w:val="003300F1"/>
    <w:rsid w:val="00331329"/>
    <w:rsid w:val="00331339"/>
    <w:rsid w:val="003333F6"/>
    <w:rsid w:val="00333EAF"/>
    <w:rsid w:val="00334429"/>
    <w:rsid w:val="003346DB"/>
    <w:rsid w:val="00334951"/>
    <w:rsid w:val="00335AE1"/>
    <w:rsid w:val="00335BBD"/>
    <w:rsid w:val="00335C4C"/>
    <w:rsid w:val="003360F8"/>
    <w:rsid w:val="00336F79"/>
    <w:rsid w:val="00337220"/>
    <w:rsid w:val="00337577"/>
    <w:rsid w:val="00337A29"/>
    <w:rsid w:val="003408DF"/>
    <w:rsid w:val="0034298B"/>
    <w:rsid w:val="003429E2"/>
    <w:rsid w:val="003447C9"/>
    <w:rsid w:val="00344A1D"/>
    <w:rsid w:val="00344E4F"/>
    <w:rsid w:val="0034509B"/>
    <w:rsid w:val="00345733"/>
    <w:rsid w:val="003463D9"/>
    <w:rsid w:val="00347EE4"/>
    <w:rsid w:val="00347F33"/>
    <w:rsid w:val="00351345"/>
    <w:rsid w:val="00351697"/>
    <w:rsid w:val="00351F4F"/>
    <w:rsid w:val="0035215C"/>
    <w:rsid w:val="003523A1"/>
    <w:rsid w:val="00353311"/>
    <w:rsid w:val="0035381B"/>
    <w:rsid w:val="00353FBB"/>
    <w:rsid w:val="00354285"/>
    <w:rsid w:val="00355E0B"/>
    <w:rsid w:val="00357BFE"/>
    <w:rsid w:val="00360043"/>
    <w:rsid w:val="003602B0"/>
    <w:rsid w:val="003606F2"/>
    <w:rsid w:val="003609A7"/>
    <w:rsid w:val="0036184A"/>
    <w:rsid w:val="00361FBC"/>
    <w:rsid w:val="00362655"/>
    <w:rsid w:val="00362DF7"/>
    <w:rsid w:val="003634F4"/>
    <w:rsid w:val="00363741"/>
    <w:rsid w:val="00363C48"/>
    <w:rsid w:val="003644FF"/>
    <w:rsid w:val="00364898"/>
    <w:rsid w:val="003648C9"/>
    <w:rsid w:val="00365F67"/>
    <w:rsid w:val="00366145"/>
    <w:rsid w:val="00367372"/>
    <w:rsid w:val="00367998"/>
    <w:rsid w:val="00370853"/>
    <w:rsid w:val="00370B39"/>
    <w:rsid w:val="00370F7C"/>
    <w:rsid w:val="003715BA"/>
    <w:rsid w:val="003718F9"/>
    <w:rsid w:val="00372ECA"/>
    <w:rsid w:val="00373829"/>
    <w:rsid w:val="00373E9D"/>
    <w:rsid w:val="00374A44"/>
    <w:rsid w:val="0037532F"/>
    <w:rsid w:val="0037577F"/>
    <w:rsid w:val="003775C8"/>
    <w:rsid w:val="00381ADE"/>
    <w:rsid w:val="00382281"/>
    <w:rsid w:val="00382F25"/>
    <w:rsid w:val="00383534"/>
    <w:rsid w:val="00383EE7"/>
    <w:rsid w:val="003858C4"/>
    <w:rsid w:val="0038620D"/>
    <w:rsid w:val="00386FAD"/>
    <w:rsid w:val="00387A14"/>
    <w:rsid w:val="00390C3D"/>
    <w:rsid w:val="00390FC7"/>
    <w:rsid w:val="003910C9"/>
    <w:rsid w:val="00391126"/>
    <w:rsid w:val="0039114C"/>
    <w:rsid w:val="00391332"/>
    <w:rsid w:val="00391B21"/>
    <w:rsid w:val="0039225B"/>
    <w:rsid w:val="0039229B"/>
    <w:rsid w:val="003922A3"/>
    <w:rsid w:val="00392AEA"/>
    <w:rsid w:val="003930EE"/>
    <w:rsid w:val="00393D25"/>
    <w:rsid w:val="00393F17"/>
    <w:rsid w:val="00394A3F"/>
    <w:rsid w:val="00394FA7"/>
    <w:rsid w:val="00396910"/>
    <w:rsid w:val="00397719"/>
    <w:rsid w:val="00397B33"/>
    <w:rsid w:val="003A040C"/>
    <w:rsid w:val="003A0AC6"/>
    <w:rsid w:val="003A0CC6"/>
    <w:rsid w:val="003A1E05"/>
    <w:rsid w:val="003A2284"/>
    <w:rsid w:val="003A2A82"/>
    <w:rsid w:val="003A2B71"/>
    <w:rsid w:val="003A2D99"/>
    <w:rsid w:val="003A3549"/>
    <w:rsid w:val="003A3C3C"/>
    <w:rsid w:val="003A3D1D"/>
    <w:rsid w:val="003A3E06"/>
    <w:rsid w:val="003A4B2F"/>
    <w:rsid w:val="003A4F6F"/>
    <w:rsid w:val="003A5643"/>
    <w:rsid w:val="003A5C8F"/>
    <w:rsid w:val="003A6D62"/>
    <w:rsid w:val="003B0333"/>
    <w:rsid w:val="003B04A9"/>
    <w:rsid w:val="003B07E4"/>
    <w:rsid w:val="003B0EDC"/>
    <w:rsid w:val="003B14B2"/>
    <w:rsid w:val="003B1EE3"/>
    <w:rsid w:val="003B2572"/>
    <w:rsid w:val="003B3FEE"/>
    <w:rsid w:val="003B4DE4"/>
    <w:rsid w:val="003B4FFA"/>
    <w:rsid w:val="003B6B44"/>
    <w:rsid w:val="003C0A4D"/>
    <w:rsid w:val="003C0ABC"/>
    <w:rsid w:val="003C291A"/>
    <w:rsid w:val="003C2D4B"/>
    <w:rsid w:val="003C3E4C"/>
    <w:rsid w:val="003C476D"/>
    <w:rsid w:val="003C525B"/>
    <w:rsid w:val="003C729E"/>
    <w:rsid w:val="003C73EE"/>
    <w:rsid w:val="003D045E"/>
    <w:rsid w:val="003D0ACF"/>
    <w:rsid w:val="003D189C"/>
    <w:rsid w:val="003D1BDE"/>
    <w:rsid w:val="003D1DA9"/>
    <w:rsid w:val="003D1E4B"/>
    <w:rsid w:val="003D34AE"/>
    <w:rsid w:val="003D376D"/>
    <w:rsid w:val="003D4F6A"/>
    <w:rsid w:val="003D516B"/>
    <w:rsid w:val="003D6273"/>
    <w:rsid w:val="003D6936"/>
    <w:rsid w:val="003D6B82"/>
    <w:rsid w:val="003D71E7"/>
    <w:rsid w:val="003D7DB0"/>
    <w:rsid w:val="003E05D0"/>
    <w:rsid w:val="003E1FA8"/>
    <w:rsid w:val="003E2119"/>
    <w:rsid w:val="003E2507"/>
    <w:rsid w:val="003E31F2"/>
    <w:rsid w:val="003E482F"/>
    <w:rsid w:val="003E4B02"/>
    <w:rsid w:val="003E4BB2"/>
    <w:rsid w:val="003F02E3"/>
    <w:rsid w:val="003F15BA"/>
    <w:rsid w:val="003F1AC9"/>
    <w:rsid w:val="003F2086"/>
    <w:rsid w:val="003F3619"/>
    <w:rsid w:val="003F394E"/>
    <w:rsid w:val="003F4CC6"/>
    <w:rsid w:val="003F4D9A"/>
    <w:rsid w:val="00400C5E"/>
    <w:rsid w:val="004016EB"/>
    <w:rsid w:val="00401AD0"/>
    <w:rsid w:val="004020C6"/>
    <w:rsid w:val="00402671"/>
    <w:rsid w:val="0040535B"/>
    <w:rsid w:val="00405522"/>
    <w:rsid w:val="0040624B"/>
    <w:rsid w:val="00406806"/>
    <w:rsid w:val="00406A31"/>
    <w:rsid w:val="00406B56"/>
    <w:rsid w:val="00406F10"/>
    <w:rsid w:val="00411D6E"/>
    <w:rsid w:val="00411F53"/>
    <w:rsid w:val="00412917"/>
    <w:rsid w:val="00412DD4"/>
    <w:rsid w:val="0041341C"/>
    <w:rsid w:val="004139A2"/>
    <w:rsid w:val="00414D0E"/>
    <w:rsid w:val="00414D68"/>
    <w:rsid w:val="004153AD"/>
    <w:rsid w:val="0041780E"/>
    <w:rsid w:val="00417AF6"/>
    <w:rsid w:val="00420261"/>
    <w:rsid w:val="0042092E"/>
    <w:rsid w:val="00421D0F"/>
    <w:rsid w:val="00422B2B"/>
    <w:rsid w:val="00422B38"/>
    <w:rsid w:val="0042357C"/>
    <w:rsid w:val="004239EC"/>
    <w:rsid w:val="00426233"/>
    <w:rsid w:val="0042755E"/>
    <w:rsid w:val="00427A28"/>
    <w:rsid w:val="00427CC0"/>
    <w:rsid w:val="004319C9"/>
    <w:rsid w:val="00431B53"/>
    <w:rsid w:val="004320FD"/>
    <w:rsid w:val="00432F49"/>
    <w:rsid w:val="004331B7"/>
    <w:rsid w:val="0043379F"/>
    <w:rsid w:val="004354BE"/>
    <w:rsid w:val="00435F81"/>
    <w:rsid w:val="00436739"/>
    <w:rsid w:val="004368B9"/>
    <w:rsid w:val="004371E6"/>
    <w:rsid w:val="00437FA0"/>
    <w:rsid w:val="004401CB"/>
    <w:rsid w:val="00440463"/>
    <w:rsid w:val="00440924"/>
    <w:rsid w:val="00441BDB"/>
    <w:rsid w:val="00443AED"/>
    <w:rsid w:val="00443C46"/>
    <w:rsid w:val="00444531"/>
    <w:rsid w:val="00445663"/>
    <w:rsid w:val="00445EBC"/>
    <w:rsid w:val="0044749F"/>
    <w:rsid w:val="0044756D"/>
    <w:rsid w:val="00447868"/>
    <w:rsid w:val="00450062"/>
    <w:rsid w:val="004501DF"/>
    <w:rsid w:val="004517F9"/>
    <w:rsid w:val="004528C5"/>
    <w:rsid w:val="00452B93"/>
    <w:rsid w:val="00453B2D"/>
    <w:rsid w:val="00453FF3"/>
    <w:rsid w:val="0045521E"/>
    <w:rsid w:val="004552EF"/>
    <w:rsid w:val="004563CF"/>
    <w:rsid w:val="0045730C"/>
    <w:rsid w:val="004578F6"/>
    <w:rsid w:val="00457BC0"/>
    <w:rsid w:val="004619C9"/>
    <w:rsid w:val="004620B5"/>
    <w:rsid w:val="00462C22"/>
    <w:rsid w:val="00462D31"/>
    <w:rsid w:val="00462FC7"/>
    <w:rsid w:val="00464B05"/>
    <w:rsid w:val="00465B88"/>
    <w:rsid w:val="00466186"/>
    <w:rsid w:val="00466503"/>
    <w:rsid w:val="004666F9"/>
    <w:rsid w:val="004679ED"/>
    <w:rsid w:val="00467CDE"/>
    <w:rsid w:val="004714C3"/>
    <w:rsid w:val="0047193B"/>
    <w:rsid w:val="004719DD"/>
    <w:rsid w:val="00472528"/>
    <w:rsid w:val="00472BD4"/>
    <w:rsid w:val="00473202"/>
    <w:rsid w:val="00473CFC"/>
    <w:rsid w:val="0047464B"/>
    <w:rsid w:val="00474FC1"/>
    <w:rsid w:val="00475471"/>
    <w:rsid w:val="00475F00"/>
    <w:rsid w:val="00476D25"/>
    <w:rsid w:val="0047706E"/>
    <w:rsid w:val="00477B0E"/>
    <w:rsid w:val="0048070D"/>
    <w:rsid w:val="0048071B"/>
    <w:rsid w:val="00481611"/>
    <w:rsid w:val="00481C8F"/>
    <w:rsid w:val="00482E98"/>
    <w:rsid w:val="00483524"/>
    <w:rsid w:val="0048364B"/>
    <w:rsid w:val="00484407"/>
    <w:rsid w:val="00484858"/>
    <w:rsid w:val="00484F2D"/>
    <w:rsid w:val="00484F5E"/>
    <w:rsid w:val="0048543F"/>
    <w:rsid w:val="00485D05"/>
    <w:rsid w:val="00487EB3"/>
    <w:rsid w:val="0049143F"/>
    <w:rsid w:val="0049174A"/>
    <w:rsid w:val="004922DD"/>
    <w:rsid w:val="004938EF"/>
    <w:rsid w:val="00494430"/>
    <w:rsid w:val="00494563"/>
    <w:rsid w:val="00494887"/>
    <w:rsid w:val="00494C0B"/>
    <w:rsid w:val="00495403"/>
    <w:rsid w:val="00495715"/>
    <w:rsid w:val="0049586C"/>
    <w:rsid w:val="004A05A2"/>
    <w:rsid w:val="004A05C4"/>
    <w:rsid w:val="004A2931"/>
    <w:rsid w:val="004A30CB"/>
    <w:rsid w:val="004A315E"/>
    <w:rsid w:val="004A3198"/>
    <w:rsid w:val="004A36E1"/>
    <w:rsid w:val="004A4775"/>
    <w:rsid w:val="004A52BE"/>
    <w:rsid w:val="004A61BD"/>
    <w:rsid w:val="004A64EC"/>
    <w:rsid w:val="004A674F"/>
    <w:rsid w:val="004B0301"/>
    <w:rsid w:val="004B313D"/>
    <w:rsid w:val="004B31DA"/>
    <w:rsid w:val="004B354A"/>
    <w:rsid w:val="004B416D"/>
    <w:rsid w:val="004B427D"/>
    <w:rsid w:val="004B44BD"/>
    <w:rsid w:val="004B4753"/>
    <w:rsid w:val="004B4CE9"/>
    <w:rsid w:val="004B4DE5"/>
    <w:rsid w:val="004B5A0D"/>
    <w:rsid w:val="004B5BC2"/>
    <w:rsid w:val="004B60EC"/>
    <w:rsid w:val="004B6B82"/>
    <w:rsid w:val="004B7835"/>
    <w:rsid w:val="004B7E39"/>
    <w:rsid w:val="004C0207"/>
    <w:rsid w:val="004C1431"/>
    <w:rsid w:val="004C19A5"/>
    <w:rsid w:val="004C2071"/>
    <w:rsid w:val="004C229E"/>
    <w:rsid w:val="004C2857"/>
    <w:rsid w:val="004C3E18"/>
    <w:rsid w:val="004C6797"/>
    <w:rsid w:val="004D0622"/>
    <w:rsid w:val="004D154F"/>
    <w:rsid w:val="004D2F7B"/>
    <w:rsid w:val="004D4A58"/>
    <w:rsid w:val="004D4C49"/>
    <w:rsid w:val="004D578E"/>
    <w:rsid w:val="004D6442"/>
    <w:rsid w:val="004D71A8"/>
    <w:rsid w:val="004D7B62"/>
    <w:rsid w:val="004E1273"/>
    <w:rsid w:val="004E1CFF"/>
    <w:rsid w:val="004E20FF"/>
    <w:rsid w:val="004E210D"/>
    <w:rsid w:val="004E264E"/>
    <w:rsid w:val="004E287D"/>
    <w:rsid w:val="004E2A93"/>
    <w:rsid w:val="004E34B4"/>
    <w:rsid w:val="004E3619"/>
    <w:rsid w:val="004E469B"/>
    <w:rsid w:val="004E4F09"/>
    <w:rsid w:val="004E589D"/>
    <w:rsid w:val="004E6070"/>
    <w:rsid w:val="004E732B"/>
    <w:rsid w:val="004E7602"/>
    <w:rsid w:val="004E761A"/>
    <w:rsid w:val="004F03B9"/>
    <w:rsid w:val="004F121B"/>
    <w:rsid w:val="004F16A8"/>
    <w:rsid w:val="004F2186"/>
    <w:rsid w:val="004F25BE"/>
    <w:rsid w:val="004F266A"/>
    <w:rsid w:val="004F4531"/>
    <w:rsid w:val="004F467D"/>
    <w:rsid w:val="004F7A5B"/>
    <w:rsid w:val="004F7BF6"/>
    <w:rsid w:val="004F7C31"/>
    <w:rsid w:val="004F7F65"/>
    <w:rsid w:val="00500132"/>
    <w:rsid w:val="00500793"/>
    <w:rsid w:val="00500A15"/>
    <w:rsid w:val="00501B89"/>
    <w:rsid w:val="00501D99"/>
    <w:rsid w:val="00501FAE"/>
    <w:rsid w:val="00503778"/>
    <w:rsid w:val="00504A65"/>
    <w:rsid w:val="00504F51"/>
    <w:rsid w:val="0050557F"/>
    <w:rsid w:val="00507D17"/>
    <w:rsid w:val="0051088C"/>
    <w:rsid w:val="00511077"/>
    <w:rsid w:val="005124D5"/>
    <w:rsid w:val="00512B35"/>
    <w:rsid w:val="00512B42"/>
    <w:rsid w:val="00513010"/>
    <w:rsid w:val="00514302"/>
    <w:rsid w:val="005152E4"/>
    <w:rsid w:val="00515692"/>
    <w:rsid w:val="00515A50"/>
    <w:rsid w:val="0051683E"/>
    <w:rsid w:val="00516B7C"/>
    <w:rsid w:val="00517364"/>
    <w:rsid w:val="005175BF"/>
    <w:rsid w:val="005176EF"/>
    <w:rsid w:val="005177DC"/>
    <w:rsid w:val="00517B06"/>
    <w:rsid w:val="00520FBE"/>
    <w:rsid w:val="00521E19"/>
    <w:rsid w:val="00522251"/>
    <w:rsid w:val="0052409E"/>
    <w:rsid w:val="00525FC0"/>
    <w:rsid w:val="00526556"/>
    <w:rsid w:val="00526E4E"/>
    <w:rsid w:val="00530EB8"/>
    <w:rsid w:val="00531606"/>
    <w:rsid w:val="00531926"/>
    <w:rsid w:val="00531ECF"/>
    <w:rsid w:val="00532773"/>
    <w:rsid w:val="0053322E"/>
    <w:rsid w:val="005337CD"/>
    <w:rsid w:val="005348EC"/>
    <w:rsid w:val="0053575B"/>
    <w:rsid w:val="0053580C"/>
    <w:rsid w:val="00535BEA"/>
    <w:rsid w:val="00536479"/>
    <w:rsid w:val="00536BC9"/>
    <w:rsid w:val="0053711A"/>
    <w:rsid w:val="0054093D"/>
    <w:rsid w:val="00541575"/>
    <w:rsid w:val="0054185C"/>
    <w:rsid w:val="00542B8F"/>
    <w:rsid w:val="00543BBC"/>
    <w:rsid w:val="00544778"/>
    <w:rsid w:val="005447DE"/>
    <w:rsid w:val="00544BD9"/>
    <w:rsid w:val="00544D33"/>
    <w:rsid w:val="005459FB"/>
    <w:rsid w:val="0054730A"/>
    <w:rsid w:val="00547455"/>
    <w:rsid w:val="005479FB"/>
    <w:rsid w:val="00547EA0"/>
    <w:rsid w:val="0055053B"/>
    <w:rsid w:val="00550A7C"/>
    <w:rsid w:val="00551C7D"/>
    <w:rsid w:val="00552778"/>
    <w:rsid w:val="00552F55"/>
    <w:rsid w:val="005535F8"/>
    <w:rsid w:val="00554205"/>
    <w:rsid w:val="005544FA"/>
    <w:rsid w:val="00556AB9"/>
    <w:rsid w:val="00556C3C"/>
    <w:rsid w:val="00556EC3"/>
    <w:rsid w:val="00556F3B"/>
    <w:rsid w:val="005577DA"/>
    <w:rsid w:val="00557D6C"/>
    <w:rsid w:val="00560847"/>
    <w:rsid w:val="00560877"/>
    <w:rsid w:val="00560BF5"/>
    <w:rsid w:val="00561D6A"/>
    <w:rsid w:val="00561F2E"/>
    <w:rsid w:val="005626DB"/>
    <w:rsid w:val="005630B3"/>
    <w:rsid w:val="0056431B"/>
    <w:rsid w:val="00564434"/>
    <w:rsid w:val="00565F61"/>
    <w:rsid w:val="005668DE"/>
    <w:rsid w:val="00566A39"/>
    <w:rsid w:val="00566EE4"/>
    <w:rsid w:val="00571590"/>
    <w:rsid w:val="00571BAB"/>
    <w:rsid w:val="005721C7"/>
    <w:rsid w:val="0057224E"/>
    <w:rsid w:val="00572A80"/>
    <w:rsid w:val="00573949"/>
    <w:rsid w:val="00573E4A"/>
    <w:rsid w:val="00575441"/>
    <w:rsid w:val="00575A3D"/>
    <w:rsid w:val="00577409"/>
    <w:rsid w:val="005778F7"/>
    <w:rsid w:val="005800E9"/>
    <w:rsid w:val="0058136E"/>
    <w:rsid w:val="0058167D"/>
    <w:rsid w:val="00581C00"/>
    <w:rsid w:val="00581C8A"/>
    <w:rsid w:val="00582B40"/>
    <w:rsid w:val="00582B57"/>
    <w:rsid w:val="00583C83"/>
    <w:rsid w:val="00583E34"/>
    <w:rsid w:val="005848B6"/>
    <w:rsid w:val="00584DF1"/>
    <w:rsid w:val="00584E71"/>
    <w:rsid w:val="0058561B"/>
    <w:rsid w:val="00585673"/>
    <w:rsid w:val="00585A39"/>
    <w:rsid w:val="00585BDB"/>
    <w:rsid w:val="005868FE"/>
    <w:rsid w:val="00586CCC"/>
    <w:rsid w:val="005870D9"/>
    <w:rsid w:val="00587367"/>
    <w:rsid w:val="00587C32"/>
    <w:rsid w:val="005903AB"/>
    <w:rsid w:val="005909F5"/>
    <w:rsid w:val="00590AB7"/>
    <w:rsid w:val="00590E2E"/>
    <w:rsid w:val="00590FC0"/>
    <w:rsid w:val="00593EB6"/>
    <w:rsid w:val="00594062"/>
    <w:rsid w:val="005941F1"/>
    <w:rsid w:val="005941FB"/>
    <w:rsid w:val="00595159"/>
    <w:rsid w:val="005952B3"/>
    <w:rsid w:val="00595A55"/>
    <w:rsid w:val="0059627D"/>
    <w:rsid w:val="0059692A"/>
    <w:rsid w:val="005969EA"/>
    <w:rsid w:val="00597024"/>
    <w:rsid w:val="00597169"/>
    <w:rsid w:val="00597300"/>
    <w:rsid w:val="005A03B6"/>
    <w:rsid w:val="005A0A5C"/>
    <w:rsid w:val="005A1E97"/>
    <w:rsid w:val="005A2DA1"/>
    <w:rsid w:val="005A48BC"/>
    <w:rsid w:val="005A6C1D"/>
    <w:rsid w:val="005A78CF"/>
    <w:rsid w:val="005A7AB9"/>
    <w:rsid w:val="005A7BB3"/>
    <w:rsid w:val="005A7E3A"/>
    <w:rsid w:val="005B0073"/>
    <w:rsid w:val="005B0E5A"/>
    <w:rsid w:val="005B15A2"/>
    <w:rsid w:val="005B2255"/>
    <w:rsid w:val="005B264C"/>
    <w:rsid w:val="005B2F99"/>
    <w:rsid w:val="005B35A7"/>
    <w:rsid w:val="005B39F4"/>
    <w:rsid w:val="005B4879"/>
    <w:rsid w:val="005B4E5A"/>
    <w:rsid w:val="005B66A8"/>
    <w:rsid w:val="005B6E83"/>
    <w:rsid w:val="005B7260"/>
    <w:rsid w:val="005B7793"/>
    <w:rsid w:val="005B7BAE"/>
    <w:rsid w:val="005B7CFA"/>
    <w:rsid w:val="005C0134"/>
    <w:rsid w:val="005C0775"/>
    <w:rsid w:val="005C1D0A"/>
    <w:rsid w:val="005C1E94"/>
    <w:rsid w:val="005C1F47"/>
    <w:rsid w:val="005C2737"/>
    <w:rsid w:val="005C2B7C"/>
    <w:rsid w:val="005C2CA5"/>
    <w:rsid w:val="005C3680"/>
    <w:rsid w:val="005C3B3B"/>
    <w:rsid w:val="005C4758"/>
    <w:rsid w:val="005C49AF"/>
    <w:rsid w:val="005C62ED"/>
    <w:rsid w:val="005C72CC"/>
    <w:rsid w:val="005C753C"/>
    <w:rsid w:val="005C7C6C"/>
    <w:rsid w:val="005C7E48"/>
    <w:rsid w:val="005D1248"/>
    <w:rsid w:val="005D165A"/>
    <w:rsid w:val="005D1BA6"/>
    <w:rsid w:val="005D206E"/>
    <w:rsid w:val="005D2316"/>
    <w:rsid w:val="005D2F19"/>
    <w:rsid w:val="005D3B50"/>
    <w:rsid w:val="005D40A3"/>
    <w:rsid w:val="005D5343"/>
    <w:rsid w:val="005D59E6"/>
    <w:rsid w:val="005D5C5E"/>
    <w:rsid w:val="005D5FBA"/>
    <w:rsid w:val="005D6811"/>
    <w:rsid w:val="005D693D"/>
    <w:rsid w:val="005D6A08"/>
    <w:rsid w:val="005D6AC2"/>
    <w:rsid w:val="005D7957"/>
    <w:rsid w:val="005D7A27"/>
    <w:rsid w:val="005E162B"/>
    <w:rsid w:val="005E17CF"/>
    <w:rsid w:val="005E1D46"/>
    <w:rsid w:val="005E1E2B"/>
    <w:rsid w:val="005E1F8A"/>
    <w:rsid w:val="005E45B9"/>
    <w:rsid w:val="005E490F"/>
    <w:rsid w:val="005E5E27"/>
    <w:rsid w:val="005E6AAF"/>
    <w:rsid w:val="005E6E9B"/>
    <w:rsid w:val="005E78CA"/>
    <w:rsid w:val="005E7AC5"/>
    <w:rsid w:val="005F0E05"/>
    <w:rsid w:val="005F105F"/>
    <w:rsid w:val="005F1718"/>
    <w:rsid w:val="005F1D0A"/>
    <w:rsid w:val="005F3082"/>
    <w:rsid w:val="005F34A4"/>
    <w:rsid w:val="005F4C34"/>
    <w:rsid w:val="005F5391"/>
    <w:rsid w:val="005F57B2"/>
    <w:rsid w:val="005F581E"/>
    <w:rsid w:val="005F60E0"/>
    <w:rsid w:val="005F65D7"/>
    <w:rsid w:val="005F683C"/>
    <w:rsid w:val="005F6B63"/>
    <w:rsid w:val="005F6BC2"/>
    <w:rsid w:val="005F6DBC"/>
    <w:rsid w:val="005F751C"/>
    <w:rsid w:val="00600449"/>
    <w:rsid w:val="00601FDC"/>
    <w:rsid w:val="00603822"/>
    <w:rsid w:val="006039AB"/>
    <w:rsid w:val="006060B5"/>
    <w:rsid w:val="0060676A"/>
    <w:rsid w:val="00606AA5"/>
    <w:rsid w:val="00607854"/>
    <w:rsid w:val="00607B1C"/>
    <w:rsid w:val="0061076D"/>
    <w:rsid w:val="00610D08"/>
    <w:rsid w:val="00611E4F"/>
    <w:rsid w:val="00612242"/>
    <w:rsid w:val="00612B3F"/>
    <w:rsid w:val="0061335B"/>
    <w:rsid w:val="00613526"/>
    <w:rsid w:val="00613B94"/>
    <w:rsid w:val="00613D9A"/>
    <w:rsid w:val="00614FBE"/>
    <w:rsid w:val="0061511A"/>
    <w:rsid w:val="00615F00"/>
    <w:rsid w:val="00616235"/>
    <w:rsid w:val="00617100"/>
    <w:rsid w:val="006178D3"/>
    <w:rsid w:val="00620FA6"/>
    <w:rsid w:val="00621766"/>
    <w:rsid w:val="006225F7"/>
    <w:rsid w:val="006233CE"/>
    <w:rsid w:val="00623AD9"/>
    <w:rsid w:val="00624261"/>
    <w:rsid w:val="0062428B"/>
    <w:rsid w:val="00624C29"/>
    <w:rsid w:val="00626608"/>
    <w:rsid w:val="00627551"/>
    <w:rsid w:val="00627BDD"/>
    <w:rsid w:val="00630FBB"/>
    <w:rsid w:val="00632943"/>
    <w:rsid w:val="00632A22"/>
    <w:rsid w:val="00633C07"/>
    <w:rsid w:val="006341DC"/>
    <w:rsid w:val="00634E4E"/>
    <w:rsid w:val="006358E1"/>
    <w:rsid w:val="00636A99"/>
    <w:rsid w:val="006371FE"/>
    <w:rsid w:val="006405D0"/>
    <w:rsid w:val="00640D01"/>
    <w:rsid w:val="00641902"/>
    <w:rsid w:val="00642B3B"/>
    <w:rsid w:val="00642D47"/>
    <w:rsid w:val="00642D64"/>
    <w:rsid w:val="006433DA"/>
    <w:rsid w:val="0064430B"/>
    <w:rsid w:val="006443DB"/>
    <w:rsid w:val="006444C6"/>
    <w:rsid w:val="00644F08"/>
    <w:rsid w:val="00645B85"/>
    <w:rsid w:val="00646990"/>
    <w:rsid w:val="00646FBA"/>
    <w:rsid w:val="00647059"/>
    <w:rsid w:val="0064755D"/>
    <w:rsid w:val="006509CE"/>
    <w:rsid w:val="00650B83"/>
    <w:rsid w:val="006513B1"/>
    <w:rsid w:val="00651528"/>
    <w:rsid w:val="00651CF8"/>
    <w:rsid w:val="0065256D"/>
    <w:rsid w:val="00652882"/>
    <w:rsid w:val="00652B1B"/>
    <w:rsid w:val="00653841"/>
    <w:rsid w:val="006539CD"/>
    <w:rsid w:val="00653E4F"/>
    <w:rsid w:val="0065555B"/>
    <w:rsid w:val="006568AA"/>
    <w:rsid w:val="00656E2F"/>
    <w:rsid w:val="006575CF"/>
    <w:rsid w:val="00661833"/>
    <w:rsid w:val="00662C24"/>
    <w:rsid w:val="006631F1"/>
    <w:rsid w:val="00663C65"/>
    <w:rsid w:val="00663E99"/>
    <w:rsid w:val="00664532"/>
    <w:rsid w:val="00665B26"/>
    <w:rsid w:val="00666C8F"/>
    <w:rsid w:val="006675B4"/>
    <w:rsid w:val="00667856"/>
    <w:rsid w:val="00667CCC"/>
    <w:rsid w:val="00667CD3"/>
    <w:rsid w:val="006714A6"/>
    <w:rsid w:val="00671F5C"/>
    <w:rsid w:val="006734E1"/>
    <w:rsid w:val="00673ED9"/>
    <w:rsid w:val="00674229"/>
    <w:rsid w:val="0067424E"/>
    <w:rsid w:val="0067486F"/>
    <w:rsid w:val="0067553B"/>
    <w:rsid w:val="006757DF"/>
    <w:rsid w:val="00675B5A"/>
    <w:rsid w:val="00675C7A"/>
    <w:rsid w:val="00675FAA"/>
    <w:rsid w:val="0068005F"/>
    <w:rsid w:val="006815B1"/>
    <w:rsid w:val="006838CE"/>
    <w:rsid w:val="006841B1"/>
    <w:rsid w:val="006843BE"/>
    <w:rsid w:val="0068612C"/>
    <w:rsid w:val="00687243"/>
    <w:rsid w:val="0069039E"/>
    <w:rsid w:val="00690A54"/>
    <w:rsid w:val="00690B44"/>
    <w:rsid w:val="00690E31"/>
    <w:rsid w:val="00691A41"/>
    <w:rsid w:val="006923A0"/>
    <w:rsid w:val="0069251A"/>
    <w:rsid w:val="00692AF1"/>
    <w:rsid w:val="00693266"/>
    <w:rsid w:val="00693853"/>
    <w:rsid w:val="006950A4"/>
    <w:rsid w:val="006951FA"/>
    <w:rsid w:val="00695A0F"/>
    <w:rsid w:val="00695C9C"/>
    <w:rsid w:val="006964B8"/>
    <w:rsid w:val="006966F0"/>
    <w:rsid w:val="006976DB"/>
    <w:rsid w:val="006A035D"/>
    <w:rsid w:val="006A0E33"/>
    <w:rsid w:val="006A1099"/>
    <w:rsid w:val="006A11AF"/>
    <w:rsid w:val="006A13ED"/>
    <w:rsid w:val="006A16F6"/>
    <w:rsid w:val="006A17DA"/>
    <w:rsid w:val="006A198A"/>
    <w:rsid w:val="006A1C77"/>
    <w:rsid w:val="006A2D5D"/>
    <w:rsid w:val="006A3117"/>
    <w:rsid w:val="006A3F99"/>
    <w:rsid w:val="006A502A"/>
    <w:rsid w:val="006A59C6"/>
    <w:rsid w:val="006A5E97"/>
    <w:rsid w:val="006A7301"/>
    <w:rsid w:val="006A7CD7"/>
    <w:rsid w:val="006B1845"/>
    <w:rsid w:val="006B1B45"/>
    <w:rsid w:val="006B1EEE"/>
    <w:rsid w:val="006B1FCF"/>
    <w:rsid w:val="006B2AF0"/>
    <w:rsid w:val="006B2D98"/>
    <w:rsid w:val="006B3645"/>
    <w:rsid w:val="006B3726"/>
    <w:rsid w:val="006B3AF5"/>
    <w:rsid w:val="006B4230"/>
    <w:rsid w:val="006B437D"/>
    <w:rsid w:val="006B47D2"/>
    <w:rsid w:val="006B47F1"/>
    <w:rsid w:val="006B7BD4"/>
    <w:rsid w:val="006B7D23"/>
    <w:rsid w:val="006B7D8E"/>
    <w:rsid w:val="006C115F"/>
    <w:rsid w:val="006C2286"/>
    <w:rsid w:val="006C23B5"/>
    <w:rsid w:val="006C27DF"/>
    <w:rsid w:val="006C29E5"/>
    <w:rsid w:val="006C3A94"/>
    <w:rsid w:val="006C3FE6"/>
    <w:rsid w:val="006C4220"/>
    <w:rsid w:val="006C4E0B"/>
    <w:rsid w:val="006C5657"/>
    <w:rsid w:val="006C597F"/>
    <w:rsid w:val="006C70F3"/>
    <w:rsid w:val="006C73C1"/>
    <w:rsid w:val="006C74BF"/>
    <w:rsid w:val="006C75B7"/>
    <w:rsid w:val="006C7688"/>
    <w:rsid w:val="006C7790"/>
    <w:rsid w:val="006C77D1"/>
    <w:rsid w:val="006C7A66"/>
    <w:rsid w:val="006D0040"/>
    <w:rsid w:val="006D0201"/>
    <w:rsid w:val="006D0487"/>
    <w:rsid w:val="006D0A97"/>
    <w:rsid w:val="006D11BF"/>
    <w:rsid w:val="006D1752"/>
    <w:rsid w:val="006D1825"/>
    <w:rsid w:val="006D2CDA"/>
    <w:rsid w:val="006D336D"/>
    <w:rsid w:val="006D5A56"/>
    <w:rsid w:val="006D663E"/>
    <w:rsid w:val="006D6EA3"/>
    <w:rsid w:val="006D70B8"/>
    <w:rsid w:val="006D7CA7"/>
    <w:rsid w:val="006D7F26"/>
    <w:rsid w:val="006E0293"/>
    <w:rsid w:val="006E0BBE"/>
    <w:rsid w:val="006E1953"/>
    <w:rsid w:val="006E2247"/>
    <w:rsid w:val="006E24B5"/>
    <w:rsid w:val="006E2826"/>
    <w:rsid w:val="006E2EE2"/>
    <w:rsid w:val="006E384A"/>
    <w:rsid w:val="006E3C65"/>
    <w:rsid w:val="006E4454"/>
    <w:rsid w:val="006E4B6C"/>
    <w:rsid w:val="006E4FDC"/>
    <w:rsid w:val="006E61BE"/>
    <w:rsid w:val="006E6F5A"/>
    <w:rsid w:val="006F0E0F"/>
    <w:rsid w:val="006F1E22"/>
    <w:rsid w:val="006F1F37"/>
    <w:rsid w:val="006F2A80"/>
    <w:rsid w:val="006F5B3E"/>
    <w:rsid w:val="006F5DBB"/>
    <w:rsid w:val="006F6976"/>
    <w:rsid w:val="006F6B1D"/>
    <w:rsid w:val="006F7A90"/>
    <w:rsid w:val="0070086A"/>
    <w:rsid w:val="00700E76"/>
    <w:rsid w:val="0070371A"/>
    <w:rsid w:val="00703815"/>
    <w:rsid w:val="00703835"/>
    <w:rsid w:val="007051CF"/>
    <w:rsid w:val="007051F3"/>
    <w:rsid w:val="007063D7"/>
    <w:rsid w:val="00706415"/>
    <w:rsid w:val="00706D0E"/>
    <w:rsid w:val="00707751"/>
    <w:rsid w:val="0070792C"/>
    <w:rsid w:val="00710ABF"/>
    <w:rsid w:val="00711507"/>
    <w:rsid w:val="00711588"/>
    <w:rsid w:val="00711675"/>
    <w:rsid w:val="00711BC5"/>
    <w:rsid w:val="00712410"/>
    <w:rsid w:val="007131CD"/>
    <w:rsid w:val="007131D9"/>
    <w:rsid w:val="0071358A"/>
    <w:rsid w:val="0071370D"/>
    <w:rsid w:val="00713962"/>
    <w:rsid w:val="007147AF"/>
    <w:rsid w:val="00714EB7"/>
    <w:rsid w:val="00715007"/>
    <w:rsid w:val="007170A9"/>
    <w:rsid w:val="00717DD9"/>
    <w:rsid w:val="00720345"/>
    <w:rsid w:val="0072194E"/>
    <w:rsid w:val="00721EA4"/>
    <w:rsid w:val="007224B0"/>
    <w:rsid w:val="00722C90"/>
    <w:rsid w:val="007233E1"/>
    <w:rsid w:val="00723708"/>
    <w:rsid w:val="0072489A"/>
    <w:rsid w:val="00724A0C"/>
    <w:rsid w:val="00724A68"/>
    <w:rsid w:val="00724C16"/>
    <w:rsid w:val="00725E75"/>
    <w:rsid w:val="00727B06"/>
    <w:rsid w:val="00727C2C"/>
    <w:rsid w:val="00727ECB"/>
    <w:rsid w:val="007305BC"/>
    <w:rsid w:val="00730E70"/>
    <w:rsid w:val="00731CC4"/>
    <w:rsid w:val="0073224F"/>
    <w:rsid w:val="00732615"/>
    <w:rsid w:val="00732AA4"/>
    <w:rsid w:val="00734367"/>
    <w:rsid w:val="00734B13"/>
    <w:rsid w:val="0073577A"/>
    <w:rsid w:val="00736112"/>
    <w:rsid w:val="007366FA"/>
    <w:rsid w:val="0073692F"/>
    <w:rsid w:val="00736E15"/>
    <w:rsid w:val="00736F55"/>
    <w:rsid w:val="00737172"/>
    <w:rsid w:val="007376CF"/>
    <w:rsid w:val="00740203"/>
    <w:rsid w:val="00740A42"/>
    <w:rsid w:val="00742539"/>
    <w:rsid w:val="00742BFF"/>
    <w:rsid w:val="00742E99"/>
    <w:rsid w:val="00743358"/>
    <w:rsid w:val="00745801"/>
    <w:rsid w:val="007469CC"/>
    <w:rsid w:val="00747D22"/>
    <w:rsid w:val="00750B48"/>
    <w:rsid w:val="00750F88"/>
    <w:rsid w:val="007513E5"/>
    <w:rsid w:val="00752B44"/>
    <w:rsid w:val="00752D61"/>
    <w:rsid w:val="007532E8"/>
    <w:rsid w:val="0075341B"/>
    <w:rsid w:val="00753D07"/>
    <w:rsid w:val="00753D46"/>
    <w:rsid w:val="00755D3F"/>
    <w:rsid w:val="007570FE"/>
    <w:rsid w:val="00757237"/>
    <w:rsid w:val="007573A3"/>
    <w:rsid w:val="007603A8"/>
    <w:rsid w:val="00760831"/>
    <w:rsid w:val="00760DF6"/>
    <w:rsid w:val="00761541"/>
    <w:rsid w:val="00761A0A"/>
    <w:rsid w:val="0076397D"/>
    <w:rsid w:val="00763E74"/>
    <w:rsid w:val="007641B9"/>
    <w:rsid w:val="0076473C"/>
    <w:rsid w:val="00765711"/>
    <w:rsid w:val="00767327"/>
    <w:rsid w:val="007707B3"/>
    <w:rsid w:val="00770F4C"/>
    <w:rsid w:val="007711B9"/>
    <w:rsid w:val="007711C1"/>
    <w:rsid w:val="00773667"/>
    <w:rsid w:val="00773F0D"/>
    <w:rsid w:val="0077531B"/>
    <w:rsid w:val="00775E3D"/>
    <w:rsid w:val="007773DA"/>
    <w:rsid w:val="007778AD"/>
    <w:rsid w:val="00777C49"/>
    <w:rsid w:val="00780FA6"/>
    <w:rsid w:val="0078102F"/>
    <w:rsid w:val="007828A3"/>
    <w:rsid w:val="00784EFF"/>
    <w:rsid w:val="00785830"/>
    <w:rsid w:val="00785C3A"/>
    <w:rsid w:val="007866F2"/>
    <w:rsid w:val="00786777"/>
    <w:rsid w:val="00786C32"/>
    <w:rsid w:val="00787851"/>
    <w:rsid w:val="0079075E"/>
    <w:rsid w:val="00790E16"/>
    <w:rsid w:val="00791606"/>
    <w:rsid w:val="00791C1B"/>
    <w:rsid w:val="00791D7F"/>
    <w:rsid w:val="00792031"/>
    <w:rsid w:val="007926AC"/>
    <w:rsid w:val="007938D8"/>
    <w:rsid w:val="00793F51"/>
    <w:rsid w:val="007942EB"/>
    <w:rsid w:val="00794AC2"/>
    <w:rsid w:val="0079594F"/>
    <w:rsid w:val="00795B83"/>
    <w:rsid w:val="00796329"/>
    <w:rsid w:val="00796F16"/>
    <w:rsid w:val="00797F1C"/>
    <w:rsid w:val="007A0826"/>
    <w:rsid w:val="007A0E81"/>
    <w:rsid w:val="007A0EA6"/>
    <w:rsid w:val="007A0EDE"/>
    <w:rsid w:val="007A1630"/>
    <w:rsid w:val="007A1E08"/>
    <w:rsid w:val="007A3DD1"/>
    <w:rsid w:val="007A4439"/>
    <w:rsid w:val="007A45F6"/>
    <w:rsid w:val="007A4623"/>
    <w:rsid w:val="007A49D0"/>
    <w:rsid w:val="007A5B06"/>
    <w:rsid w:val="007A6890"/>
    <w:rsid w:val="007A6D6B"/>
    <w:rsid w:val="007B02C4"/>
    <w:rsid w:val="007B0BD5"/>
    <w:rsid w:val="007B0E07"/>
    <w:rsid w:val="007B14D8"/>
    <w:rsid w:val="007B15A8"/>
    <w:rsid w:val="007B3F90"/>
    <w:rsid w:val="007B48EF"/>
    <w:rsid w:val="007B4B52"/>
    <w:rsid w:val="007B51BD"/>
    <w:rsid w:val="007B79BC"/>
    <w:rsid w:val="007B7A5C"/>
    <w:rsid w:val="007C0A29"/>
    <w:rsid w:val="007C11C5"/>
    <w:rsid w:val="007C22D0"/>
    <w:rsid w:val="007C24EE"/>
    <w:rsid w:val="007C2CB2"/>
    <w:rsid w:val="007C3843"/>
    <w:rsid w:val="007C3C04"/>
    <w:rsid w:val="007C4D60"/>
    <w:rsid w:val="007C4E08"/>
    <w:rsid w:val="007C54B2"/>
    <w:rsid w:val="007C5C4E"/>
    <w:rsid w:val="007C5C8D"/>
    <w:rsid w:val="007C6A36"/>
    <w:rsid w:val="007C76AA"/>
    <w:rsid w:val="007C776C"/>
    <w:rsid w:val="007D19D2"/>
    <w:rsid w:val="007D2B94"/>
    <w:rsid w:val="007D2FAB"/>
    <w:rsid w:val="007D3DB4"/>
    <w:rsid w:val="007D3E48"/>
    <w:rsid w:val="007D426C"/>
    <w:rsid w:val="007D44F2"/>
    <w:rsid w:val="007D48F5"/>
    <w:rsid w:val="007D6D54"/>
    <w:rsid w:val="007D6E11"/>
    <w:rsid w:val="007D7024"/>
    <w:rsid w:val="007E0410"/>
    <w:rsid w:val="007E1546"/>
    <w:rsid w:val="007E1E3A"/>
    <w:rsid w:val="007E3FD8"/>
    <w:rsid w:val="007E4C98"/>
    <w:rsid w:val="007E4DC3"/>
    <w:rsid w:val="007E4FBC"/>
    <w:rsid w:val="007E5DEF"/>
    <w:rsid w:val="007E5E02"/>
    <w:rsid w:val="007E5EC3"/>
    <w:rsid w:val="007E7100"/>
    <w:rsid w:val="007E78E1"/>
    <w:rsid w:val="007E7E03"/>
    <w:rsid w:val="007F1039"/>
    <w:rsid w:val="007F10FD"/>
    <w:rsid w:val="007F17DC"/>
    <w:rsid w:val="007F2164"/>
    <w:rsid w:val="007F2ECA"/>
    <w:rsid w:val="007F3508"/>
    <w:rsid w:val="007F4526"/>
    <w:rsid w:val="007F4B40"/>
    <w:rsid w:val="007F4C92"/>
    <w:rsid w:val="007F5635"/>
    <w:rsid w:val="007F71BB"/>
    <w:rsid w:val="007F7CA8"/>
    <w:rsid w:val="00800022"/>
    <w:rsid w:val="00800827"/>
    <w:rsid w:val="0080132A"/>
    <w:rsid w:val="00801AC9"/>
    <w:rsid w:val="00803369"/>
    <w:rsid w:val="00803996"/>
    <w:rsid w:val="00804379"/>
    <w:rsid w:val="00804A77"/>
    <w:rsid w:val="00804EE3"/>
    <w:rsid w:val="00805764"/>
    <w:rsid w:val="008066F1"/>
    <w:rsid w:val="00807268"/>
    <w:rsid w:val="008074AB"/>
    <w:rsid w:val="00807907"/>
    <w:rsid w:val="00807C47"/>
    <w:rsid w:val="00807D52"/>
    <w:rsid w:val="008103A6"/>
    <w:rsid w:val="00810804"/>
    <w:rsid w:val="00811131"/>
    <w:rsid w:val="00811D02"/>
    <w:rsid w:val="00813048"/>
    <w:rsid w:val="008136F2"/>
    <w:rsid w:val="0081412D"/>
    <w:rsid w:val="00814B24"/>
    <w:rsid w:val="00814F7A"/>
    <w:rsid w:val="00814F99"/>
    <w:rsid w:val="00816F12"/>
    <w:rsid w:val="008172EE"/>
    <w:rsid w:val="00817646"/>
    <w:rsid w:val="00821467"/>
    <w:rsid w:val="00821644"/>
    <w:rsid w:val="00821D75"/>
    <w:rsid w:val="00823658"/>
    <w:rsid w:val="00823F5B"/>
    <w:rsid w:val="008241CD"/>
    <w:rsid w:val="00824D6C"/>
    <w:rsid w:val="008251F2"/>
    <w:rsid w:val="00825C18"/>
    <w:rsid w:val="00825E43"/>
    <w:rsid w:val="00825EAA"/>
    <w:rsid w:val="0082620A"/>
    <w:rsid w:val="008278B6"/>
    <w:rsid w:val="00827CC4"/>
    <w:rsid w:val="00827D53"/>
    <w:rsid w:val="00830FEF"/>
    <w:rsid w:val="008311D0"/>
    <w:rsid w:val="00831E55"/>
    <w:rsid w:val="008321DF"/>
    <w:rsid w:val="008323C5"/>
    <w:rsid w:val="008329CC"/>
    <w:rsid w:val="00833619"/>
    <w:rsid w:val="00833AD1"/>
    <w:rsid w:val="008341A3"/>
    <w:rsid w:val="008344DD"/>
    <w:rsid w:val="008354E6"/>
    <w:rsid w:val="00835F14"/>
    <w:rsid w:val="00837162"/>
    <w:rsid w:val="00837DD4"/>
    <w:rsid w:val="00840853"/>
    <w:rsid w:val="00840972"/>
    <w:rsid w:val="00843E57"/>
    <w:rsid w:val="0084586E"/>
    <w:rsid w:val="00846EFD"/>
    <w:rsid w:val="00847161"/>
    <w:rsid w:val="008472A5"/>
    <w:rsid w:val="00847B0C"/>
    <w:rsid w:val="00847C6F"/>
    <w:rsid w:val="00847E16"/>
    <w:rsid w:val="00850678"/>
    <w:rsid w:val="00850805"/>
    <w:rsid w:val="00850BA3"/>
    <w:rsid w:val="008519C3"/>
    <w:rsid w:val="00851E31"/>
    <w:rsid w:val="008522F0"/>
    <w:rsid w:val="008523EC"/>
    <w:rsid w:val="00852544"/>
    <w:rsid w:val="0085328F"/>
    <w:rsid w:val="00853B5F"/>
    <w:rsid w:val="008552B4"/>
    <w:rsid w:val="00856DD2"/>
    <w:rsid w:val="00856DD3"/>
    <w:rsid w:val="0085784A"/>
    <w:rsid w:val="0085788A"/>
    <w:rsid w:val="00857C70"/>
    <w:rsid w:val="0086019A"/>
    <w:rsid w:val="00860712"/>
    <w:rsid w:val="008607CF"/>
    <w:rsid w:val="00861AEC"/>
    <w:rsid w:val="0086225E"/>
    <w:rsid w:val="008627C9"/>
    <w:rsid w:val="00862D16"/>
    <w:rsid w:val="00862F97"/>
    <w:rsid w:val="00863C9C"/>
    <w:rsid w:val="00864A5A"/>
    <w:rsid w:val="008650E2"/>
    <w:rsid w:val="008666D6"/>
    <w:rsid w:val="00866D7B"/>
    <w:rsid w:val="00866E86"/>
    <w:rsid w:val="008712D1"/>
    <w:rsid w:val="00871ABC"/>
    <w:rsid w:val="0087238A"/>
    <w:rsid w:val="00872E66"/>
    <w:rsid w:val="00873040"/>
    <w:rsid w:val="0087310F"/>
    <w:rsid w:val="0087415B"/>
    <w:rsid w:val="00874378"/>
    <w:rsid w:val="0087464F"/>
    <w:rsid w:val="00874AD6"/>
    <w:rsid w:val="008753F7"/>
    <w:rsid w:val="0087607F"/>
    <w:rsid w:val="00876F75"/>
    <w:rsid w:val="00877978"/>
    <w:rsid w:val="00877E72"/>
    <w:rsid w:val="00877E8B"/>
    <w:rsid w:val="008806C9"/>
    <w:rsid w:val="008809E7"/>
    <w:rsid w:val="00880D43"/>
    <w:rsid w:val="0088119E"/>
    <w:rsid w:val="00881823"/>
    <w:rsid w:val="00881A8D"/>
    <w:rsid w:val="00881C1C"/>
    <w:rsid w:val="00882E20"/>
    <w:rsid w:val="0088424C"/>
    <w:rsid w:val="00884646"/>
    <w:rsid w:val="0088509A"/>
    <w:rsid w:val="0088528E"/>
    <w:rsid w:val="0088554B"/>
    <w:rsid w:val="00885D21"/>
    <w:rsid w:val="0088674C"/>
    <w:rsid w:val="008879F1"/>
    <w:rsid w:val="008906DA"/>
    <w:rsid w:val="0089094B"/>
    <w:rsid w:val="00890A55"/>
    <w:rsid w:val="008913CB"/>
    <w:rsid w:val="00891A58"/>
    <w:rsid w:val="008923A3"/>
    <w:rsid w:val="0089258E"/>
    <w:rsid w:val="0089337B"/>
    <w:rsid w:val="008934B7"/>
    <w:rsid w:val="00893D6C"/>
    <w:rsid w:val="00895AC2"/>
    <w:rsid w:val="00895C29"/>
    <w:rsid w:val="00897196"/>
    <w:rsid w:val="008972DA"/>
    <w:rsid w:val="00897573"/>
    <w:rsid w:val="008A0873"/>
    <w:rsid w:val="008A08A5"/>
    <w:rsid w:val="008A15BB"/>
    <w:rsid w:val="008A1866"/>
    <w:rsid w:val="008A2731"/>
    <w:rsid w:val="008A3F1C"/>
    <w:rsid w:val="008A3FFD"/>
    <w:rsid w:val="008A48E8"/>
    <w:rsid w:val="008A5278"/>
    <w:rsid w:val="008A57A6"/>
    <w:rsid w:val="008A5997"/>
    <w:rsid w:val="008A5A9D"/>
    <w:rsid w:val="008A5D6F"/>
    <w:rsid w:val="008A606E"/>
    <w:rsid w:val="008A6FE7"/>
    <w:rsid w:val="008A74CB"/>
    <w:rsid w:val="008B0FC9"/>
    <w:rsid w:val="008B1793"/>
    <w:rsid w:val="008B20C7"/>
    <w:rsid w:val="008B24F3"/>
    <w:rsid w:val="008B2863"/>
    <w:rsid w:val="008B29BE"/>
    <w:rsid w:val="008B2B4B"/>
    <w:rsid w:val="008B2F92"/>
    <w:rsid w:val="008B40EA"/>
    <w:rsid w:val="008B506E"/>
    <w:rsid w:val="008B6A9B"/>
    <w:rsid w:val="008B70D1"/>
    <w:rsid w:val="008B78C6"/>
    <w:rsid w:val="008B7C1F"/>
    <w:rsid w:val="008C3031"/>
    <w:rsid w:val="008C3588"/>
    <w:rsid w:val="008C3A9B"/>
    <w:rsid w:val="008C3F73"/>
    <w:rsid w:val="008C43F6"/>
    <w:rsid w:val="008C44D1"/>
    <w:rsid w:val="008C4D69"/>
    <w:rsid w:val="008C4E95"/>
    <w:rsid w:val="008C508E"/>
    <w:rsid w:val="008C6963"/>
    <w:rsid w:val="008C6A88"/>
    <w:rsid w:val="008C7C3E"/>
    <w:rsid w:val="008C7E45"/>
    <w:rsid w:val="008D043C"/>
    <w:rsid w:val="008D0AD8"/>
    <w:rsid w:val="008D0EB5"/>
    <w:rsid w:val="008D130C"/>
    <w:rsid w:val="008D1571"/>
    <w:rsid w:val="008D19EC"/>
    <w:rsid w:val="008D2E97"/>
    <w:rsid w:val="008D3F69"/>
    <w:rsid w:val="008D4E19"/>
    <w:rsid w:val="008D52D8"/>
    <w:rsid w:val="008D6445"/>
    <w:rsid w:val="008D6514"/>
    <w:rsid w:val="008D68BA"/>
    <w:rsid w:val="008D6D8C"/>
    <w:rsid w:val="008D6DB3"/>
    <w:rsid w:val="008D70F3"/>
    <w:rsid w:val="008D7D72"/>
    <w:rsid w:val="008E0235"/>
    <w:rsid w:val="008E09ED"/>
    <w:rsid w:val="008E1241"/>
    <w:rsid w:val="008E2992"/>
    <w:rsid w:val="008E29F0"/>
    <w:rsid w:val="008E317D"/>
    <w:rsid w:val="008E3CE0"/>
    <w:rsid w:val="008E410A"/>
    <w:rsid w:val="008E45A9"/>
    <w:rsid w:val="008E5F33"/>
    <w:rsid w:val="008E6303"/>
    <w:rsid w:val="008F02BA"/>
    <w:rsid w:val="008F0319"/>
    <w:rsid w:val="008F0AD8"/>
    <w:rsid w:val="008F199B"/>
    <w:rsid w:val="008F23F0"/>
    <w:rsid w:val="008F25C8"/>
    <w:rsid w:val="008F2BD4"/>
    <w:rsid w:val="008F3556"/>
    <w:rsid w:val="008F5287"/>
    <w:rsid w:val="008F5952"/>
    <w:rsid w:val="008F7172"/>
    <w:rsid w:val="0090059D"/>
    <w:rsid w:val="0090205A"/>
    <w:rsid w:val="00903D1C"/>
    <w:rsid w:val="00904D88"/>
    <w:rsid w:val="00906F0A"/>
    <w:rsid w:val="009073F9"/>
    <w:rsid w:val="00907AB7"/>
    <w:rsid w:val="009105AA"/>
    <w:rsid w:val="0091110B"/>
    <w:rsid w:val="0091113D"/>
    <w:rsid w:val="00911436"/>
    <w:rsid w:val="00911A65"/>
    <w:rsid w:val="009123F1"/>
    <w:rsid w:val="00912ADE"/>
    <w:rsid w:val="00912DBB"/>
    <w:rsid w:val="00912F18"/>
    <w:rsid w:val="00913C74"/>
    <w:rsid w:val="00914A6B"/>
    <w:rsid w:val="00914A77"/>
    <w:rsid w:val="00914D09"/>
    <w:rsid w:val="00915D39"/>
    <w:rsid w:val="00916125"/>
    <w:rsid w:val="009162B6"/>
    <w:rsid w:val="00917BCF"/>
    <w:rsid w:val="0092085E"/>
    <w:rsid w:val="00921961"/>
    <w:rsid w:val="00922024"/>
    <w:rsid w:val="009230E0"/>
    <w:rsid w:val="0092318C"/>
    <w:rsid w:val="00923306"/>
    <w:rsid w:val="00923442"/>
    <w:rsid w:val="00923FAA"/>
    <w:rsid w:val="009252DE"/>
    <w:rsid w:val="00925C92"/>
    <w:rsid w:val="00926827"/>
    <w:rsid w:val="0093062D"/>
    <w:rsid w:val="0093114B"/>
    <w:rsid w:val="009312FC"/>
    <w:rsid w:val="009314E6"/>
    <w:rsid w:val="00932755"/>
    <w:rsid w:val="0093648F"/>
    <w:rsid w:val="009366BE"/>
    <w:rsid w:val="00937660"/>
    <w:rsid w:val="00937842"/>
    <w:rsid w:val="00941CAF"/>
    <w:rsid w:val="00941FFD"/>
    <w:rsid w:val="0094244A"/>
    <w:rsid w:val="00943A0D"/>
    <w:rsid w:val="00943A60"/>
    <w:rsid w:val="00943EEB"/>
    <w:rsid w:val="0094532D"/>
    <w:rsid w:val="009471E9"/>
    <w:rsid w:val="00950648"/>
    <w:rsid w:val="009506EC"/>
    <w:rsid w:val="00950AC4"/>
    <w:rsid w:val="009510F4"/>
    <w:rsid w:val="009515A5"/>
    <w:rsid w:val="00951803"/>
    <w:rsid w:val="00951826"/>
    <w:rsid w:val="009521AF"/>
    <w:rsid w:val="00952A44"/>
    <w:rsid w:val="00953E1E"/>
    <w:rsid w:val="0095447E"/>
    <w:rsid w:val="009550FC"/>
    <w:rsid w:val="00955FC4"/>
    <w:rsid w:val="00956BFC"/>
    <w:rsid w:val="00957936"/>
    <w:rsid w:val="009600C7"/>
    <w:rsid w:val="00963153"/>
    <w:rsid w:val="00963211"/>
    <w:rsid w:val="0096322F"/>
    <w:rsid w:val="009634EA"/>
    <w:rsid w:val="00963BAC"/>
    <w:rsid w:val="00964796"/>
    <w:rsid w:val="009659DD"/>
    <w:rsid w:val="00966A3E"/>
    <w:rsid w:val="0096720E"/>
    <w:rsid w:val="00967BB5"/>
    <w:rsid w:val="00971795"/>
    <w:rsid w:val="00971EF9"/>
    <w:rsid w:val="00972685"/>
    <w:rsid w:val="0097278B"/>
    <w:rsid w:val="00972889"/>
    <w:rsid w:val="00972DE4"/>
    <w:rsid w:val="00973619"/>
    <w:rsid w:val="0097398D"/>
    <w:rsid w:val="00973D00"/>
    <w:rsid w:val="00974455"/>
    <w:rsid w:val="0097494D"/>
    <w:rsid w:val="00975429"/>
    <w:rsid w:val="00975DD3"/>
    <w:rsid w:val="00975F5F"/>
    <w:rsid w:val="0097612F"/>
    <w:rsid w:val="009767BB"/>
    <w:rsid w:val="00976CA9"/>
    <w:rsid w:val="00976DC6"/>
    <w:rsid w:val="00980834"/>
    <w:rsid w:val="0098220E"/>
    <w:rsid w:val="00982C19"/>
    <w:rsid w:val="00982C31"/>
    <w:rsid w:val="009847F5"/>
    <w:rsid w:val="00984BB2"/>
    <w:rsid w:val="0098548C"/>
    <w:rsid w:val="009861B2"/>
    <w:rsid w:val="00986955"/>
    <w:rsid w:val="009877A1"/>
    <w:rsid w:val="00987EFF"/>
    <w:rsid w:val="0099076B"/>
    <w:rsid w:val="00990ABC"/>
    <w:rsid w:val="0099220E"/>
    <w:rsid w:val="00993C9B"/>
    <w:rsid w:val="009947AB"/>
    <w:rsid w:val="00994950"/>
    <w:rsid w:val="00994D89"/>
    <w:rsid w:val="009955FD"/>
    <w:rsid w:val="009A0D52"/>
    <w:rsid w:val="009A1796"/>
    <w:rsid w:val="009A2B69"/>
    <w:rsid w:val="009A39C1"/>
    <w:rsid w:val="009A39C6"/>
    <w:rsid w:val="009A3DDF"/>
    <w:rsid w:val="009A4873"/>
    <w:rsid w:val="009A4D6B"/>
    <w:rsid w:val="009A501C"/>
    <w:rsid w:val="009A5208"/>
    <w:rsid w:val="009A5358"/>
    <w:rsid w:val="009A5637"/>
    <w:rsid w:val="009A660E"/>
    <w:rsid w:val="009A72C1"/>
    <w:rsid w:val="009A793F"/>
    <w:rsid w:val="009A7C69"/>
    <w:rsid w:val="009A7FE5"/>
    <w:rsid w:val="009B0403"/>
    <w:rsid w:val="009B04AE"/>
    <w:rsid w:val="009B092B"/>
    <w:rsid w:val="009B134D"/>
    <w:rsid w:val="009B1A9F"/>
    <w:rsid w:val="009B3518"/>
    <w:rsid w:val="009B3639"/>
    <w:rsid w:val="009B3B6F"/>
    <w:rsid w:val="009B4372"/>
    <w:rsid w:val="009B4CD7"/>
    <w:rsid w:val="009B4F86"/>
    <w:rsid w:val="009B6F4D"/>
    <w:rsid w:val="009B7957"/>
    <w:rsid w:val="009C17A6"/>
    <w:rsid w:val="009C1FD2"/>
    <w:rsid w:val="009C271B"/>
    <w:rsid w:val="009C289F"/>
    <w:rsid w:val="009C3BCB"/>
    <w:rsid w:val="009C3C3C"/>
    <w:rsid w:val="009C4AF7"/>
    <w:rsid w:val="009C4F94"/>
    <w:rsid w:val="009C500C"/>
    <w:rsid w:val="009C64C7"/>
    <w:rsid w:val="009C6743"/>
    <w:rsid w:val="009C76E4"/>
    <w:rsid w:val="009D0AC2"/>
    <w:rsid w:val="009D2B5A"/>
    <w:rsid w:val="009D2E0E"/>
    <w:rsid w:val="009D339E"/>
    <w:rsid w:val="009D4200"/>
    <w:rsid w:val="009D4A3F"/>
    <w:rsid w:val="009D5C7E"/>
    <w:rsid w:val="009D685A"/>
    <w:rsid w:val="009D716F"/>
    <w:rsid w:val="009D751B"/>
    <w:rsid w:val="009D7B2A"/>
    <w:rsid w:val="009D7B40"/>
    <w:rsid w:val="009D7FE8"/>
    <w:rsid w:val="009E0CA2"/>
    <w:rsid w:val="009E20BC"/>
    <w:rsid w:val="009E2CDD"/>
    <w:rsid w:val="009E2EBC"/>
    <w:rsid w:val="009E373E"/>
    <w:rsid w:val="009E4CEE"/>
    <w:rsid w:val="009E4F34"/>
    <w:rsid w:val="009E4FF4"/>
    <w:rsid w:val="009E6651"/>
    <w:rsid w:val="009E6B46"/>
    <w:rsid w:val="009E6CC8"/>
    <w:rsid w:val="009E73E9"/>
    <w:rsid w:val="009E7CA8"/>
    <w:rsid w:val="009F392E"/>
    <w:rsid w:val="009F42E6"/>
    <w:rsid w:val="009F5E93"/>
    <w:rsid w:val="009F67F5"/>
    <w:rsid w:val="009F69EE"/>
    <w:rsid w:val="009F71D8"/>
    <w:rsid w:val="009F7B62"/>
    <w:rsid w:val="00A0043C"/>
    <w:rsid w:val="00A007EA"/>
    <w:rsid w:val="00A00A77"/>
    <w:rsid w:val="00A00E38"/>
    <w:rsid w:val="00A01021"/>
    <w:rsid w:val="00A012A2"/>
    <w:rsid w:val="00A02715"/>
    <w:rsid w:val="00A0290F"/>
    <w:rsid w:val="00A02943"/>
    <w:rsid w:val="00A04D49"/>
    <w:rsid w:val="00A05A8B"/>
    <w:rsid w:val="00A05F7B"/>
    <w:rsid w:val="00A0727B"/>
    <w:rsid w:val="00A07B71"/>
    <w:rsid w:val="00A101EC"/>
    <w:rsid w:val="00A1100D"/>
    <w:rsid w:val="00A1173C"/>
    <w:rsid w:val="00A11ADC"/>
    <w:rsid w:val="00A11F6A"/>
    <w:rsid w:val="00A12702"/>
    <w:rsid w:val="00A1422B"/>
    <w:rsid w:val="00A1444B"/>
    <w:rsid w:val="00A14866"/>
    <w:rsid w:val="00A20622"/>
    <w:rsid w:val="00A20679"/>
    <w:rsid w:val="00A21D1B"/>
    <w:rsid w:val="00A2292D"/>
    <w:rsid w:val="00A230C5"/>
    <w:rsid w:val="00A2358F"/>
    <w:rsid w:val="00A24D47"/>
    <w:rsid w:val="00A25E67"/>
    <w:rsid w:val="00A26F62"/>
    <w:rsid w:val="00A271C0"/>
    <w:rsid w:val="00A27EC5"/>
    <w:rsid w:val="00A3156B"/>
    <w:rsid w:val="00A31776"/>
    <w:rsid w:val="00A31F0E"/>
    <w:rsid w:val="00A331EE"/>
    <w:rsid w:val="00A3369A"/>
    <w:rsid w:val="00A33ED7"/>
    <w:rsid w:val="00A34C5C"/>
    <w:rsid w:val="00A35B55"/>
    <w:rsid w:val="00A3633C"/>
    <w:rsid w:val="00A365A8"/>
    <w:rsid w:val="00A371D6"/>
    <w:rsid w:val="00A37424"/>
    <w:rsid w:val="00A3762E"/>
    <w:rsid w:val="00A4312B"/>
    <w:rsid w:val="00A434C6"/>
    <w:rsid w:val="00A438AD"/>
    <w:rsid w:val="00A4397D"/>
    <w:rsid w:val="00A442BA"/>
    <w:rsid w:val="00A45A94"/>
    <w:rsid w:val="00A461BD"/>
    <w:rsid w:val="00A46DB4"/>
    <w:rsid w:val="00A50B11"/>
    <w:rsid w:val="00A5220A"/>
    <w:rsid w:val="00A537B4"/>
    <w:rsid w:val="00A5386D"/>
    <w:rsid w:val="00A53D65"/>
    <w:rsid w:val="00A540F6"/>
    <w:rsid w:val="00A54E05"/>
    <w:rsid w:val="00A55A7D"/>
    <w:rsid w:val="00A55FEC"/>
    <w:rsid w:val="00A5609D"/>
    <w:rsid w:val="00A575BA"/>
    <w:rsid w:val="00A5793F"/>
    <w:rsid w:val="00A600A9"/>
    <w:rsid w:val="00A61877"/>
    <w:rsid w:val="00A62B66"/>
    <w:rsid w:val="00A62E95"/>
    <w:rsid w:val="00A63F9D"/>
    <w:rsid w:val="00A64D67"/>
    <w:rsid w:val="00A6550E"/>
    <w:rsid w:val="00A655E3"/>
    <w:rsid w:val="00A65D76"/>
    <w:rsid w:val="00A66896"/>
    <w:rsid w:val="00A67A91"/>
    <w:rsid w:val="00A700E6"/>
    <w:rsid w:val="00A704DB"/>
    <w:rsid w:val="00A73B35"/>
    <w:rsid w:val="00A73BE4"/>
    <w:rsid w:val="00A74B22"/>
    <w:rsid w:val="00A761FC"/>
    <w:rsid w:val="00A778DB"/>
    <w:rsid w:val="00A815A4"/>
    <w:rsid w:val="00A827DC"/>
    <w:rsid w:val="00A84E84"/>
    <w:rsid w:val="00A85BE3"/>
    <w:rsid w:val="00A86B52"/>
    <w:rsid w:val="00A90389"/>
    <w:rsid w:val="00A90A6B"/>
    <w:rsid w:val="00A90BDD"/>
    <w:rsid w:val="00A91271"/>
    <w:rsid w:val="00A913CD"/>
    <w:rsid w:val="00A94C24"/>
    <w:rsid w:val="00A9508B"/>
    <w:rsid w:val="00A9565D"/>
    <w:rsid w:val="00A96B17"/>
    <w:rsid w:val="00A97BE0"/>
    <w:rsid w:val="00AA0E68"/>
    <w:rsid w:val="00AA0F14"/>
    <w:rsid w:val="00AA2E17"/>
    <w:rsid w:val="00AA3C49"/>
    <w:rsid w:val="00AA4E14"/>
    <w:rsid w:val="00AA55AE"/>
    <w:rsid w:val="00AA5941"/>
    <w:rsid w:val="00AA6512"/>
    <w:rsid w:val="00AA6789"/>
    <w:rsid w:val="00AA6976"/>
    <w:rsid w:val="00AA6D22"/>
    <w:rsid w:val="00AA750C"/>
    <w:rsid w:val="00AA7537"/>
    <w:rsid w:val="00AB1560"/>
    <w:rsid w:val="00AB21D9"/>
    <w:rsid w:val="00AB2BAB"/>
    <w:rsid w:val="00AB3327"/>
    <w:rsid w:val="00AB3425"/>
    <w:rsid w:val="00AB385A"/>
    <w:rsid w:val="00AB3A5D"/>
    <w:rsid w:val="00AB3B1D"/>
    <w:rsid w:val="00AB405D"/>
    <w:rsid w:val="00AB520B"/>
    <w:rsid w:val="00AB53A4"/>
    <w:rsid w:val="00AB68A9"/>
    <w:rsid w:val="00AB711E"/>
    <w:rsid w:val="00AB71B4"/>
    <w:rsid w:val="00AB7DF2"/>
    <w:rsid w:val="00AB7E54"/>
    <w:rsid w:val="00AC015B"/>
    <w:rsid w:val="00AC0B46"/>
    <w:rsid w:val="00AC12FD"/>
    <w:rsid w:val="00AC15A9"/>
    <w:rsid w:val="00AC1D03"/>
    <w:rsid w:val="00AC26C0"/>
    <w:rsid w:val="00AC3829"/>
    <w:rsid w:val="00AC38E4"/>
    <w:rsid w:val="00AC391C"/>
    <w:rsid w:val="00AC42FA"/>
    <w:rsid w:val="00AC4F6B"/>
    <w:rsid w:val="00AC54FD"/>
    <w:rsid w:val="00AC5A7E"/>
    <w:rsid w:val="00AC5FB2"/>
    <w:rsid w:val="00AC71B7"/>
    <w:rsid w:val="00AC73DC"/>
    <w:rsid w:val="00AC7FFE"/>
    <w:rsid w:val="00AD0E76"/>
    <w:rsid w:val="00AD10C2"/>
    <w:rsid w:val="00AD2AF1"/>
    <w:rsid w:val="00AD2C94"/>
    <w:rsid w:val="00AD385C"/>
    <w:rsid w:val="00AD3ED9"/>
    <w:rsid w:val="00AD536F"/>
    <w:rsid w:val="00AD561E"/>
    <w:rsid w:val="00AD629C"/>
    <w:rsid w:val="00AD65D6"/>
    <w:rsid w:val="00AD69D3"/>
    <w:rsid w:val="00AD7633"/>
    <w:rsid w:val="00AD7EF4"/>
    <w:rsid w:val="00AE0BA5"/>
    <w:rsid w:val="00AE15A4"/>
    <w:rsid w:val="00AE20FE"/>
    <w:rsid w:val="00AE3075"/>
    <w:rsid w:val="00AE5F5C"/>
    <w:rsid w:val="00AF0743"/>
    <w:rsid w:val="00AF0D1C"/>
    <w:rsid w:val="00AF0D87"/>
    <w:rsid w:val="00AF3592"/>
    <w:rsid w:val="00AF3C12"/>
    <w:rsid w:val="00AF4AB5"/>
    <w:rsid w:val="00AF502B"/>
    <w:rsid w:val="00AF5120"/>
    <w:rsid w:val="00AF6D5A"/>
    <w:rsid w:val="00B0081B"/>
    <w:rsid w:val="00B02388"/>
    <w:rsid w:val="00B0243C"/>
    <w:rsid w:val="00B02A3D"/>
    <w:rsid w:val="00B0349E"/>
    <w:rsid w:val="00B03968"/>
    <w:rsid w:val="00B03FE5"/>
    <w:rsid w:val="00B04346"/>
    <w:rsid w:val="00B0551F"/>
    <w:rsid w:val="00B06ABA"/>
    <w:rsid w:val="00B0738E"/>
    <w:rsid w:val="00B07E17"/>
    <w:rsid w:val="00B102E2"/>
    <w:rsid w:val="00B108B3"/>
    <w:rsid w:val="00B10D07"/>
    <w:rsid w:val="00B1135A"/>
    <w:rsid w:val="00B1157D"/>
    <w:rsid w:val="00B11B02"/>
    <w:rsid w:val="00B12218"/>
    <w:rsid w:val="00B12437"/>
    <w:rsid w:val="00B12919"/>
    <w:rsid w:val="00B129E5"/>
    <w:rsid w:val="00B15427"/>
    <w:rsid w:val="00B164B8"/>
    <w:rsid w:val="00B165B4"/>
    <w:rsid w:val="00B166E1"/>
    <w:rsid w:val="00B17046"/>
    <w:rsid w:val="00B17763"/>
    <w:rsid w:val="00B17B4D"/>
    <w:rsid w:val="00B202E3"/>
    <w:rsid w:val="00B20B9E"/>
    <w:rsid w:val="00B20C8D"/>
    <w:rsid w:val="00B21E41"/>
    <w:rsid w:val="00B23769"/>
    <w:rsid w:val="00B23BBF"/>
    <w:rsid w:val="00B23E76"/>
    <w:rsid w:val="00B2421D"/>
    <w:rsid w:val="00B259D3"/>
    <w:rsid w:val="00B2754B"/>
    <w:rsid w:val="00B30303"/>
    <w:rsid w:val="00B317BE"/>
    <w:rsid w:val="00B31914"/>
    <w:rsid w:val="00B31CCC"/>
    <w:rsid w:val="00B323BF"/>
    <w:rsid w:val="00B34080"/>
    <w:rsid w:val="00B34ABE"/>
    <w:rsid w:val="00B34F47"/>
    <w:rsid w:val="00B35367"/>
    <w:rsid w:val="00B35CFD"/>
    <w:rsid w:val="00B3697E"/>
    <w:rsid w:val="00B36CC6"/>
    <w:rsid w:val="00B37727"/>
    <w:rsid w:val="00B37EEB"/>
    <w:rsid w:val="00B40C0C"/>
    <w:rsid w:val="00B4103A"/>
    <w:rsid w:val="00B41936"/>
    <w:rsid w:val="00B41AB7"/>
    <w:rsid w:val="00B42351"/>
    <w:rsid w:val="00B439AA"/>
    <w:rsid w:val="00B455B3"/>
    <w:rsid w:val="00B4661D"/>
    <w:rsid w:val="00B46AC9"/>
    <w:rsid w:val="00B46C06"/>
    <w:rsid w:val="00B46CC3"/>
    <w:rsid w:val="00B47036"/>
    <w:rsid w:val="00B472D1"/>
    <w:rsid w:val="00B50247"/>
    <w:rsid w:val="00B5074C"/>
    <w:rsid w:val="00B51424"/>
    <w:rsid w:val="00B51614"/>
    <w:rsid w:val="00B516DF"/>
    <w:rsid w:val="00B51FDC"/>
    <w:rsid w:val="00B54100"/>
    <w:rsid w:val="00B5476E"/>
    <w:rsid w:val="00B54A43"/>
    <w:rsid w:val="00B54D4C"/>
    <w:rsid w:val="00B55D30"/>
    <w:rsid w:val="00B55F4B"/>
    <w:rsid w:val="00B57332"/>
    <w:rsid w:val="00B57BE1"/>
    <w:rsid w:val="00B62BE4"/>
    <w:rsid w:val="00B63569"/>
    <w:rsid w:val="00B64165"/>
    <w:rsid w:val="00B64562"/>
    <w:rsid w:val="00B6491B"/>
    <w:rsid w:val="00B64A03"/>
    <w:rsid w:val="00B64FCF"/>
    <w:rsid w:val="00B65A93"/>
    <w:rsid w:val="00B6607A"/>
    <w:rsid w:val="00B67EE9"/>
    <w:rsid w:val="00B67F72"/>
    <w:rsid w:val="00B704D0"/>
    <w:rsid w:val="00B72207"/>
    <w:rsid w:val="00B7276B"/>
    <w:rsid w:val="00B728FE"/>
    <w:rsid w:val="00B748FE"/>
    <w:rsid w:val="00B7564D"/>
    <w:rsid w:val="00B763DA"/>
    <w:rsid w:val="00B77956"/>
    <w:rsid w:val="00B77F01"/>
    <w:rsid w:val="00B80323"/>
    <w:rsid w:val="00B81A8F"/>
    <w:rsid w:val="00B81F6B"/>
    <w:rsid w:val="00B8243F"/>
    <w:rsid w:val="00B84902"/>
    <w:rsid w:val="00B84F6E"/>
    <w:rsid w:val="00B86088"/>
    <w:rsid w:val="00B87601"/>
    <w:rsid w:val="00B9070B"/>
    <w:rsid w:val="00B90CA9"/>
    <w:rsid w:val="00B9347C"/>
    <w:rsid w:val="00B9520B"/>
    <w:rsid w:val="00B954D7"/>
    <w:rsid w:val="00B9555F"/>
    <w:rsid w:val="00B95750"/>
    <w:rsid w:val="00B95C40"/>
    <w:rsid w:val="00B96DBB"/>
    <w:rsid w:val="00B97583"/>
    <w:rsid w:val="00B9784B"/>
    <w:rsid w:val="00B97BBC"/>
    <w:rsid w:val="00BA0263"/>
    <w:rsid w:val="00BA066D"/>
    <w:rsid w:val="00BA08F7"/>
    <w:rsid w:val="00BA09B0"/>
    <w:rsid w:val="00BA0EEE"/>
    <w:rsid w:val="00BA226A"/>
    <w:rsid w:val="00BA2932"/>
    <w:rsid w:val="00BA2BDC"/>
    <w:rsid w:val="00BA2EE8"/>
    <w:rsid w:val="00BA4492"/>
    <w:rsid w:val="00BA5C02"/>
    <w:rsid w:val="00BA5DD2"/>
    <w:rsid w:val="00BA7661"/>
    <w:rsid w:val="00BA7EA7"/>
    <w:rsid w:val="00BB0ACE"/>
    <w:rsid w:val="00BB135B"/>
    <w:rsid w:val="00BB2B74"/>
    <w:rsid w:val="00BB31CD"/>
    <w:rsid w:val="00BB3536"/>
    <w:rsid w:val="00BB5AB0"/>
    <w:rsid w:val="00BB610F"/>
    <w:rsid w:val="00BB6ABE"/>
    <w:rsid w:val="00BB6F20"/>
    <w:rsid w:val="00BB7E83"/>
    <w:rsid w:val="00BC04DA"/>
    <w:rsid w:val="00BC1031"/>
    <w:rsid w:val="00BC11CC"/>
    <w:rsid w:val="00BC14E5"/>
    <w:rsid w:val="00BC215A"/>
    <w:rsid w:val="00BC367C"/>
    <w:rsid w:val="00BC3793"/>
    <w:rsid w:val="00BC3C04"/>
    <w:rsid w:val="00BC52A5"/>
    <w:rsid w:val="00BC613C"/>
    <w:rsid w:val="00BC6E31"/>
    <w:rsid w:val="00BC7901"/>
    <w:rsid w:val="00BD035F"/>
    <w:rsid w:val="00BD11AD"/>
    <w:rsid w:val="00BD21D1"/>
    <w:rsid w:val="00BD2ED0"/>
    <w:rsid w:val="00BD2FB0"/>
    <w:rsid w:val="00BD34AD"/>
    <w:rsid w:val="00BD3F83"/>
    <w:rsid w:val="00BD439D"/>
    <w:rsid w:val="00BD4A41"/>
    <w:rsid w:val="00BD6283"/>
    <w:rsid w:val="00BD63F3"/>
    <w:rsid w:val="00BD7E44"/>
    <w:rsid w:val="00BE0011"/>
    <w:rsid w:val="00BE15B8"/>
    <w:rsid w:val="00BE1BB2"/>
    <w:rsid w:val="00BE1FBB"/>
    <w:rsid w:val="00BE3C8F"/>
    <w:rsid w:val="00BE4058"/>
    <w:rsid w:val="00BE481E"/>
    <w:rsid w:val="00BE4E25"/>
    <w:rsid w:val="00BE5DA9"/>
    <w:rsid w:val="00BE6182"/>
    <w:rsid w:val="00BE63C6"/>
    <w:rsid w:val="00BE6631"/>
    <w:rsid w:val="00BE723D"/>
    <w:rsid w:val="00BF0110"/>
    <w:rsid w:val="00BF1557"/>
    <w:rsid w:val="00BF172D"/>
    <w:rsid w:val="00BF1C87"/>
    <w:rsid w:val="00BF20F8"/>
    <w:rsid w:val="00BF2CBF"/>
    <w:rsid w:val="00BF3693"/>
    <w:rsid w:val="00BF3887"/>
    <w:rsid w:val="00BF39D4"/>
    <w:rsid w:val="00BF3FCE"/>
    <w:rsid w:val="00BF4060"/>
    <w:rsid w:val="00BF50DC"/>
    <w:rsid w:val="00BF5247"/>
    <w:rsid w:val="00BF56BF"/>
    <w:rsid w:val="00BF6AB2"/>
    <w:rsid w:val="00BF7053"/>
    <w:rsid w:val="00BF77CA"/>
    <w:rsid w:val="00C004A8"/>
    <w:rsid w:val="00C0056F"/>
    <w:rsid w:val="00C01518"/>
    <w:rsid w:val="00C02824"/>
    <w:rsid w:val="00C02BF5"/>
    <w:rsid w:val="00C02F6D"/>
    <w:rsid w:val="00C05BB8"/>
    <w:rsid w:val="00C0670A"/>
    <w:rsid w:val="00C06B68"/>
    <w:rsid w:val="00C07E5B"/>
    <w:rsid w:val="00C103D4"/>
    <w:rsid w:val="00C10526"/>
    <w:rsid w:val="00C116B9"/>
    <w:rsid w:val="00C12609"/>
    <w:rsid w:val="00C133D9"/>
    <w:rsid w:val="00C14315"/>
    <w:rsid w:val="00C14C90"/>
    <w:rsid w:val="00C15878"/>
    <w:rsid w:val="00C16227"/>
    <w:rsid w:val="00C16677"/>
    <w:rsid w:val="00C17443"/>
    <w:rsid w:val="00C17704"/>
    <w:rsid w:val="00C178EA"/>
    <w:rsid w:val="00C20091"/>
    <w:rsid w:val="00C210CE"/>
    <w:rsid w:val="00C2136E"/>
    <w:rsid w:val="00C21502"/>
    <w:rsid w:val="00C2212F"/>
    <w:rsid w:val="00C227FC"/>
    <w:rsid w:val="00C22AFD"/>
    <w:rsid w:val="00C2363D"/>
    <w:rsid w:val="00C244CF"/>
    <w:rsid w:val="00C25736"/>
    <w:rsid w:val="00C26EC4"/>
    <w:rsid w:val="00C27BD3"/>
    <w:rsid w:val="00C27F8E"/>
    <w:rsid w:val="00C30BC4"/>
    <w:rsid w:val="00C310C5"/>
    <w:rsid w:val="00C31931"/>
    <w:rsid w:val="00C3407D"/>
    <w:rsid w:val="00C34924"/>
    <w:rsid w:val="00C35991"/>
    <w:rsid w:val="00C361D5"/>
    <w:rsid w:val="00C3742B"/>
    <w:rsid w:val="00C400AA"/>
    <w:rsid w:val="00C40D53"/>
    <w:rsid w:val="00C40D63"/>
    <w:rsid w:val="00C417C5"/>
    <w:rsid w:val="00C4183D"/>
    <w:rsid w:val="00C418B0"/>
    <w:rsid w:val="00C42097"/>
    <w:rsid w:val="00C4334D"/>
    <w:rsid w:val="00C44270"/>
    <w:rsid w:val="00C448AF"/>
    <w:rsid w:val="00C44932"/>
    <w:rsid w:val="00C45262"/>
    <w:rsid w:val="00C45CB3"/>
    <w:rsid w:val="00C45EDA"/>
    <w:rsid w:val="00C469F5"/>
    <w:rsid w:val="00C4770C"/>
    <w:rsid w:val="00C47A05"/>
    <w:rsid w:val="00C47D0D"/>
    <w:rsid w:val="00C47EF5"/>
    <w:rsid w:val="00C505C9"/>
    <w:rsid w:val="00C50C63"/>
    <w:rsid w:val="00C50EF7"/>
    <w:rsid w:val="00C513F1"/>
    <w:rsid w:val="00C514F3"/>
    <w:rsid w:val="00C51C15"/>
    <w:rsid w:val="00C5325F"/>
    <w:rsid w:val="00C53812"/>
    <w:rsid w:val="00C53864"/>
    <w:rsid w:val="00C53CF6"/>
    <w:rsid w:val="00C546E6"/>
    <w:rsid w:val="00C5482A"/>
    <w:rsid w:val="00C550E0"/>
    <w:rsid w:val="00C55834"/>
    <w:rsid w:val="00C55A87"/>
    <w:rsid w:val="00C56312"/>
    <w:rsid w:val="00C564A3"/>
    <w:rsid w:val="00C56956"/>
    <w:rsid w:val="00C56DB0"/>
    <w:rsid w:val="00C573AB"/>
    <w:rsid w:val="00C57759"/>
    <w:rsid w:val="00C60062"/>
    <w:rsid w:val="00C604D5"/>
    <w:rsid w:val="00C613DD"/>
    <w:rsid w:val="00C617EC"/>
    <w:rsid w:val="00C61991"/>
    <w:rsid w:val="00C6268D"/>
    <w:rsid w:val="00C63666"/>
    <w:rsid w:val="00C637BA"/>
    <w:rsid w:val="00C643C9"/>
    <w:rsid w:val="00C67458"/>
    <w:rsid w:val="00C70854"/>
    <w:rsid w:val="00C70B6B"/>
    <w:rsid w:val="00C70D1A"/>
    <w:rsid w:val="00C715A6"/>
    <w:rsid w:val="00C715E3"/>
    <w:rsid w:val="00C71A0F"/>
    <w:rsid w:val="00C72B59"/>
    <w:rsid w:val="00C73ADB"/>
    <w:rsid w:val="00C73C6D"/>
    <w:rsid w:val="00C73E48"/>
    <w:rsid w:val="00C7415E"/>
    <w:rsid w:val="00C7436E"/>
    <w:rsid w:val="00C74740"/>
    <w:rsid w:val="00C75976"/>
    <w:rsid w:val="00C763F0"/>
    <w:rsid w:val="00C76451"/>
    <w:rsid w:val="00C77262"/>
    <w:rsid w:val="00C779CE"/>
    <w:rsid w:val="00C81010"/>
    <w:rsid w:val="00C819FE"/>
    <w:rsid w:val="00C826FC"/>
    <w:rsid w:val="00C828E0"/>
    <w:rsid w:val="00C83100"/>
    <w:rsid w:val="00C83CC3"/>
    <w:rsid w:val="00C83E39"/>
    <w:rsid w:val="00C83EA3"/>
    <w:rsid w:val="00C866F8"/>
    <w:rsid w:val="00C9047A"/>
    <w:rsid w:val="00C91095"/>
    <w:rsid w:val="00C91EBC"/>
    <w:rsid w:val="00C92459"/>
    <w:rsid w:val="00C92C94"/>
    <w:rsid w:val="00C930A2"/>
    <w:rsid w:val="00C932AD"/>
    <w:rsid w:val="00C93DA7"/>
    <w:rsid w:val="00C94D99"/>
    <w:rsid w:val="00C952F6"/>
    <w:rsid w:val="00C96058"/>
    <w:rsid w:val="00C96B8E"/>
    <w:rsid w:val="00C96F53"/>
    <w:rsid w:val="00C96F5B"/>
    <w:rsid w:val="00C973BC"/>
    <w:rsid w:val="00CA1B3D"/>
    <w:rsid w:val="00CA2331"/>
    <w:rsid w:val="00CA2ADA"/>
    <w:rsid w:val="00CA2EDF"/>
    <w:rsid w:val="00CA3031"/>
    <w:rsid w:val="00CA3DBE"/>
    <w:rsid w:val="00CA4139"/>
    <w:rsid w:val="00CA4199"/>
    <w:rsid w:val="00CA4AE8"/>
    <w:rsid w:val="00CA4DEA"/>
    <w:rsid w:val="00CA55D0"/>
    <w:rsid w:val="00CA5786"/>
    <w:rsid w:val="00CA5BE5"/>
    <w:rsid w:val="00CA5D75"/>
    <w:rsid w:val="00CA648A"/>
    <w:rsid w:val="00CA65C2"/>
    <w:rsid w:val="00CA6800"/>
    <w:rsid w:val="00CA7158"/>
    <w:rsid w:val="00CA75E6"/>
    <w:rsid w:val="00CA7913"/>
    <w:rsid w:val="00CA7B55"/>
    <w:rsid w:val="00CA7D34"/>
    <w:rsid w:val="00CB1458"/>
    <w:rsid w:val="00CB14A7"/>
    <w:rsid w:val="00CB1F49"/>
    <w:rsid w:val="00CB21DE"/>
    <w:rsid w:val="00CB355C"/>
    <w:rsid w:val="00CB3C6A"/>
    <w:rsid w:val="00CB4A08"/>
    <w:rsid w:val="00CB599A"/>
    <w:rsid w:val="00CB6992"/>
    <w:rsid w:val="00CB69F9"/>
    <w:rsid w:val="00CB6CBE"/>
    <w:rsid w:val="00CB7108"/>
    <w:rsid w:val="00CC070D"/>
    <w:rsid w:val="00CC08E3"/>
    <w:rsid w:val="00CC1068"/>
    <w:rsid w:val="00CC12BB"/>
    <w:rsid w:val="00CC2E8E"/>
    <w:rsid w:val="00CC3EEE"/>
    <w:rsid w:val="00CC46CC"/>
    <w:rsid w:val="00CC49E8"/>
    <w:rsid w:val="00CC4D0A"/>
    <w:rsid w:val="00CC51B0"/>
    <w:rsid w:val="00CC6CDD"/>
    <w:rsid w:val="00CC6E32"/>
    <w:rsid w:val="00CC71FC"/>
    <w:rsid w:val="00CD0885"/>
    <w:rsid w:val="00CD1361"/>
    <w:rsid w:val="00CD157A"/>
    <w:rsid w:val="00CD19A4"/>
    <w:rsid w:val="00CD1F5B"/>
    <w:rsid w:val="00CD2700"/>
    <w:rsid w:val="00CD2A08"/>
    <w:rsid w:val="00CD37A1"/>
    <w:rsid w:val="00CD38FE"/>
    <w:rsid w:val="00CD3CAC"/>
    <w:rsid w:val="00CD41EB"/>
    <w:rsid w:val="00CD4400"/>
    <w:rsid w:val="00CD4DB3"/>
    <w:rsid w:val="00CD5456"/>
    <w:rsid w:val="00CD572B"/>
    <w:rsid w:val="00CD7224"/>
    <w:rsid w:val="00CD7D3F"/>
    <w:rsid w:val="00CE058E"/>
    <w:rsid w:val="00CE0837"/>
    <w:rsid w:val="00CE119F"/>
    <w:rsid w:val="00CE179A"/>
    <w:rsid w:val="00CE1C92"/>
    <w:rsid w:val="00CE2004"/>
    <w:rsid w:val="00CE2965"/>
    <w:rsid w:val="00CE299E"/>
    <w:rsid w:val="00CE2ADE"/>
    <w:rsid w:val="00CE2BBE"/>
    <w:rsid w:val="00CE44DF"/>
    <w:rsid w:val="00CE4D86"/>
    <w:rsid w:val="00CE5496"/>
    <w:rsid w:val="00CE72F7"/>
    <w:rsid w:val="00CF0CF8"/>
    <w:rsid w:val="00CF10B7"/>
    <w:rsid w:val="00CF11B9"/>
    <w:rsid w:val="00CF1567"/>
    <w:rsid w:val="00CF1D74"/>
    <w:rsid w:val="00CF1DC6"/>
    <w:rsid w:val="00CF1E41"/>
    <w:rsid w:val="00CF24F8"/>
    <w:rsid w:val="00CF2F42"/>
    <w:rsid w:val="00CF39EC"/>
    <w:rsid w:val="00CF3B90"/>
    <w:rsid w:val="00CF47E9"/>
    <w:rsid w:val="00CF4BA7"/>
    <w:rsid w:val="00CF4FA9"/>
    <w:rsid w:val="00CF5115"/>
    <w:rsid w:val="00CF51EB"/>
    <w:rsid w:val="00CF5A0A"/>
    <w:rsid w:val="00CF5A70"/>
    <w:rsid w:val="00CF5DF7"/>
    <w:rsid w:val="00CF6824"/>
    <w:rsid w:val="00CF6D22"/>
    <w:rsid w:val="00CF753B"/>
    <w:rsid w:val="00CF79AA"/>
    <w:rsid w:val="00CF7A18"/>
    <w:rsid w:val="00CF7D62"/>
    <w:rsid w:val="00D00750"/>
    <w:rsid w:val="00D00853"/>
    <w:rsid w:val="00D008B2"/>
    <w:rsid w:val="00D011F2"/>
    <w:rsid w:val="00D02298"/>
    <w:rsid w:val="00D022F0"/>
    <w:rsid w:val="00D02A16"/>
    <w:rsid w:val="00D0353C"/>
    <w:rsid w:val="00D03CB9"/>
    <w:rsid w:val="00D04C56"/>
    <w:rsid w:val="00D05222"/>
    <w:rsid w:val="00D05291"/>
    <w:rsid w:val="00D05FA3"/>
    <w:rsid w:val="00D07969"/>
    <w:rsid w:val="00D07A02"/>
    <w:rsid w:val="00D07DEC"/>
    <w:rsid w:val="00D10324"/>
    <w:rsid w:val="00D1040C"/>
    <w:rsid w:val="00D107CE"/>
    <w:rsid w:val="00D10999"/>
    <w:rsid w:val="00D10ABA"/>
    <w:rsid w:val="00D12223"/>
    <w:rsid w:val="00D12564"/>
    <w:rsid w:val="00D12659"/>
    <w:rsid w:val="00D134A3"/>
    <w:rsid w:val="00D134E5"/>
    <w:rsid w:val="00D1361B"/>
    <w:rsid w:val="00D139E7"/>
    <w:rsid w:val="00D141AD"/>
    <w:rsid w:val="00D145EB"/>
    <w:rsid w:val="00D14E5C"/>
    <w:rsid w:val="00D16BE8"/>
    <w:rsid w:val="00D16E02"/>
    <w:rsid w:val="00D17219"/>
    <w:rsid w:val="00D202ED"/>
    <w:rsid w:val="00D20860"/>
    <w:rsid w:val="00D21A1E"/>
    <w:rsid w:val="00D21DC8"/>
    <w:rsid w:val="00D2274E"/>
    <w:rsid w:val="00D22BA8"/>
    <w:rsid w:val="00D234B7"/>
    <w:rsid w:val="00D23B18"/>
    <w:rsid w:val="00D24283"/>
    <w:rsid w:val="00D2597A"/>
    <w:rsid w:val="00D25BF0"/>
    <w:rsid w:val="00D25EB8"/>
    <w:rsid w:val="00D26168"/>
    <w:rsid w:val="00D26C9F"/>
    <w:rsid w:val="00D2795D"/>
    <w:rsid w:val="00D30DA1"/>
    <w:rsid w:val="00D31602"/>
    <w:rsid w:val="00D32016"/>
    <w:rsid w:val="00D344C0"/>
    <w:rsid w:val="00D35BC5"/>
    <w:rsid w:val="00D362BA"/>
    <w:rsid w:val="00D3729D"/>
    <w:rsid w:val="00D37AA4"/>
    <w:rsid w:val="00D37C6E"/>
    <w:rsid w:val="00D37F09"/>
    <w:rsid w:val="00D401D7"/>
    <w:rsid w:val="00D40364"/>
    <w:rsid w:val="00D40607"/>
    <w:rsid w:val="00D40CAD"/>
    <w:rsid w:val="00D40CF5"/>
    <w:rsid w:val="00D42700"/>
    <w:rsid w:val="00D42E82"/>
    <w:rsid w:val="00D4411F"/>
    <w:rsid w:val="00D45545"/>
    <w:rsid w:val="00D457C3"/>
    <w:rsid w:val="00D45B25"/>
    <w:rsid w:val="00D45BB9"/>
    <w:rsid w:val="00D47602"/>
    <w:rsid w:val="00D50367"/>
    <w:rsid w:val="00D503A8"/>
    <w:rsid w:val="00D5098C"/>
    <w:rsid w:val="00D50EC5"/>
    <w:rsid w:val="00D51CAE"/>
    <w:rsid w:val="00D5246E"/>
    <w:rsid w:val="00D52CC9"/>
    <w:rsid w:val="00D5386E"/>
    <w:rsid w:val="00D547CF"/>
    <w:rsid w:val="00D54816"/>
    <w:rsid w:val="00D558E4"/>
    <w:rsid w:val="00D55B89"/>
    <w:rsid w:val="00D56185"/>
    <w:rsid w:val="00D56B0D"/>
    <w:rsid w:val="00D56EDA"/>
    <w:rsid w:val="00D57E9F"/>
    <w:rsid w:val="00D57EEB"/>
    <w:rsid w:val="00D6054E"/>
    <w:rsid w:val="00D60883"/>
    <w:rsid w:val="00D61CBE"/>
    <w:rsid w:val="00D62313"/>
    <w:rsid w:val="00D63E6F"/>
    <w:rsid w:val="00D644BE"/>
    <w:rsid w:val="00D649E2"/>
    <w:rsid w:val="00D6501A"/>
    <w:rsid w:val="00D65E39"/>
    <w:rsid w:val="00D663CB"/>
    <w:rsid w:val="00D66436"/>
    <w:rsid w:val="00D66615"/>
    <w:rsid w:val="00D6756D"/>
    <w:rsid w:val="00D67C44"/>
    <w:rsid w:val="00D71398"/>
    <w:rsid w:val="00D7157A"/>
    <w:rsid w:val="00D715FB"/>
    <w:rsid w:val="00D7160E"/>
    <w:rsid w:val="00D71EAF"/>
    <w:rsid w:val="00D71F60"/>
    <w:rsid w:val="00D72854"/>
    <w:rsid w:val="00D72BFE"/>
    <w:rsid w:val="00D73AD0"/>
    <w:rsid w:val="00D74041"/>
    <w:rsid w:val="00D749ED"/>
    <w:rsid w:val="00D753D7"/>
    <w:rsid w:val="00D75A33"/>
    <w:rsid w:val="00D80621"/>
    <w:rsid w:val="00D8180C"/>
    <w:rsid w:val="00D82E4D"/>
    <w:rsid w:val="00D83C77"/>
    <w:rsid w:val="00D841C1"/>
    <w:rsid w:val="00D84BA1"/>
    <w:rsid w:val="00D85E6F"/>
    <w:rsid w:val="00D87361"/>
    <w:rsid w:val="00D875B0"/>
    <w:rsid w:val="00D87811"/>
    <w:rsid w:val="00D90726"/>
    <w:rsid w:val="00D909AB"/>
    <w:rsid w:val="00D911FD"/>
    <w:rsid w:val="00D91763"/>
    <w:rsid w:val="00D91B53"/>
    <w:rsid w:val="00D92791"/>
    <w:rsid w:val="00D92FF9"/>
    <w:rsid w:val="00D93E3C"/>
    <w:rsid w:val="00D942F7"/>
    <w:rsid w:val="00D94E5B"/>
    <w:rsid w:val="00D955D3"/>
    <w:rsid w:val="00D968BC"/>
    <w:rsid w:val="00D97AD3"/>
    <w:rsid w:val="00DA0030"/>
    <w:rsid w:val="00DA05D1"/>
    <w:rsid w:val="00DA0D05"/>
    <w:rsid w:val="00DA1888"/>
    <w:rsid w:val="00DA1CF4"/>
    <w:rsid w:val="00DA1ED1"/>
    <w:rsid w:val="00DA2054"/>
    <w:rsid w:val="00DA2141"/>
    <w:rsid w:val="00DA2335"/>
    <w:rsid w:val="00DA2561"/>
    <w:rsid w:val="00DA2ABD"/>
    <w:rsid w:val="00DA3DA7"/>
    <w:rsid w:val="00DA5058"/>
    <w:rsid w:val="00DA52EA"/>
    <w:rsid w:val="00DA55A7"/>
    <w:rsid w:val="00DA58CC"/>
    <w:rsid w:val="00DA5966"/>
    <w:rsid w:val="00DA60D1"/>
    <w:rsid w:val="00DA6D12"/>
    <w:rsid w:val="00DA6DB6"/>
    <w:rsid w:val="00DB2DE8"/>
    <w:rsid w:val="00DB4DF9"/>
    <w:rsid w:val="00DB4F7E"/>
    <w:rsid w:val="00DB4F84"/>
    <w:rsid w:val="00DB58B5"/>
    <w:rsid w:val="00DB5EB1"/>
    <w:rsid w:val="00DB625D"/>
    <w:rsid w:val="00DB64FF"/>
    <w:rsid w:val="00DB6E52"/>
    <w:rsid w:val="00DB7842"/>
    <w:rsid w:val="00DB7A7D"/>
    <w:rsid w:val="00DC01CE"/>
    <w:rsid w:val="00DC0403"/>
    <w:rsid w:val="00DC0491"/>
    <w:rsid w:val="00DC0C50"/>
    <w:rsid w:val="00DC1B46"/>
    <w:rsid w:val="00DC1FC2"/>
    <w:rsid w:val="00DC3049"/>
    <w:rsid w:val="00DC4471"/>
    <w:rsid w:val="00DC58CA"/>
    <w:rsid w:val="00DC633C"/>
    <w:rsid w:val="00DC694F"/>
    <w:rsid w:val="00DC71E4"/>
    <w:rsid w:val="00DD164A"/>
    <w:rsid w:val="00DD1ABF"/>
    <w:rsid w:val="00DD1CC1"/>
    <w:rsid w:val="00DD1F61"/>
    <w:rsid w:val="00DD305E"/>
    <w:rsid w:val="00DD3956"/>
    <w:rsid w:val="00DD407B"/>
    <w:rsid w:val="00DD4F79"/>
    <w:rsid w:val="00DD55BB"/>
    <w:rsid w:val="00DD577E"/>
    <w:rsid w:val="00DD69CF"/>
    <w:rsid w:val="00DD7174"/>
    <w:rsid w:val="00DE1559"/>
    <w:rsid w:val="00DE1952"/>
    <w:rsid w:val="00DE1A95"/>
    <w:rsid w:val="00DE1BC1"/>
    <w:rsid w:val="00DE2187"/>
    <w:rsid w:val="00DE218E"/>
    <w:rsid w:val="00DE2221"/>
    <w:rsid w:val="00DE2B8B"/>
    <w:rsid w:val="00DE3032"/>
    <w:rsid w:val="00DE479F"/>
    <w:rsid w:val="00DE4E57"/>
    <w:rsid w:val="00DE52BB"/>
    <w:rsid w:val="00DE53B9"/>
    <w:rsid w:val="00DE56F0"/>
    <w:rsid w:val="00DE6279"/>
    <w:rsid w:val="00DE7704"/>
    <w:rsid w:val="00DE7879"/>
    <w:rsid w:val="00DF077E"/>
    <w:rsid w:val="00DF16A4"/>
    <w:rsid w:val="00DF1D23"/>
    <w:rsid w:val="00DF35CB"/>
    <w:rsid w:val="00DF3FCC"/>
    <w:rsid w:val="00DF45F5"/>
    <w:rsid w:val="00DF5F5E"/>
    <w:rsid w:val="00DF6758"/>
    <w:rsid w:val="00DF6C2B"/>
    <w:rsid w:val="00DF7E35"/>
    <w:rsid w:val="00E00399"/>
    <w:rsid w:val="00E00952"/>
    <w:rsid w:val="00E00AD3"/>
    <w:rsid w:val="00E02079"/>
    <w:rsid w:val="00E03399"/>
    <w:rsid w:val="00E04F4F"/>
    <w:rsid w:val="00E05342"/>
    <w:rsid w:val="00E0638C"/>
    <w:rsid w:val="00E0666D"/>
    <w:rsid w:val="00E07080"/>
    <w:rsid w:val="00E1055B"/>
    <w:rsid w:val="00E106F2"/>
    <w:rsid w:val="00E11305"/>
    <w:rsid w:val="00E120E2"/>
    <w:rsid w:val="00E1246F"/>
    <w:rsid w:val="00E15282"/>
    <w:rsid w:val="00E1629B"/>
    <w:rsid w:val="00E20CAA"/>
    <w:rsid w:val="00E20CDF"/>
    <w:rsid w:val="00E210DC"/>
    <w:rsid w:val="00E21818"/>
    <w:rsid w:val="00E22579"/>
    <w:rsid w:val="00E231EE"/>
    <w:rsid w:val="00E2342D"/>
    <w:rsid w:val="00E27B7C"/>
    <w:rsid w:val="00E27EC3"/>
    <w:rsid w:val="00E30C08"/>
    <w:rsid w:val="00E316DE"/>
    <w:rsid w:val="00E31E8D"/>
    <w:rsid w:val="00E34BED"/>
    <w:rsid w:val="00E35FA1"/>
    <w:rsid w:val="00E36AFC"/>
    <w:rsid w:val="00E401A5"/>
    <w:rsid w:val="00E40C56"/>
    <w:rsid w:val="00E40E11"/>
    <w:rsid w:val="00E43E1E"/>
    <w:rsid w:val="00E43FDD"/>
    <w:rsid w:val="00E44855"/>
    <w:rsid w:val="00E455EA"/>
    <w:rsid w:val="00E45B95"/>
    <w:rsid w:val="00E506E3"/>
    <w:rsid w:val="00E50CD8"/>
    <w:rsid w:val="00E51120"/>
    <w:rsid w:val="00E511DB"/>
    <w:rsid w:val="00E514A8"/>
    <w:rsid w:val="00E51BE0"/>
    <w:rsid w:val="00E51C9D"/>
    <w:rsid w:val="00E51F72"/>
    <w:rsid w:val="00E531DD"/>
    <w:rsid w:val="00E532A4"/>
    <w:rsid w:val="00E53637"/>
    <w:rsid w:val="00E53C35"/>
    <w:rsid w:val="00E55575"/>
    <w:rsid w:val="00E5560A"/>
    <w:rsid w:val="00E55C2B"/>
    <w:rsid w:val="00E5639B"/>
    <w:rsid w:val="00E5712E"/>
    <w:rsid w:val="00E575ED"/>
    <w:rsid w:val="00E60138"/>
    <w:rsid w:val="00E60842"/>
    <w:rsid w:val="00E60B47"/>
    <w:rsid w:val="00E6174F"/>
    <w:rsid w:val="00E61847"/>
    <w:rsid w:val="00E6212A"/>
    <w:rsid w:val="00E62297"/>
    <w:rsid w:val="00E6267D"/>
    <w:rsid w:val="00E62D43"/>
    <w:rsid w:val="00E6311D"/>
    <w:rsid w:val="00E659C2"/>
    <w:rsid w:val="00E65C3D"/>
    <w:rsid w:val="00E65C6B"/>
    <w:rsid w:val="00E65D8F"/>
    <w:rsid w:val="00E66095"/>
    <w:rsid w:val="00E66F47"/>
    <w:rsid w:val="00E67A80"/>
    <w:rsid w:val="00E702CE"/>
    <w:rsid w:val="00E70EE4"/>
    <w:rsid w:val="00E71B0B"/>
    <w:rsid w:val="00E722D3"/>
    <w:rsid w:val="00E72D95"/>
    <w:rsid w:val="00E72EB8"/>
    <w:rsid w:val="00E73432"/>
    <w:rsid w:val="00E73C21"/>
    <w:rsid w:val="00E74312"/>
    <w:rsid w:val="00E744B9"/>
    <w:rsid w:val="00E744D8"/>
    <w:rsid w:val="00E7565F"/>
    <w:rsid w:val="00E7600E"/>
    <w:rsid w:val="00E76B04"/>
    <w:rsid w:val="00E76DD8"/>
    <w:rsid w:val="00E7731A"/>
    <w:rsid w:val="00E8108D"/>
    <w:rsid w:val="00E810BC"/>
    <w:rsid w:val="00E82611"/>
    <w:rsid w:val="00E82A73"/>
    <w:rsid w:val="00E8418C"/>
    <w:rsid w:val="00E84211"/>
    <w:rsid w:val="00E846A3"/>
    <w:rsid w:val="00E84CBE"/>
    <w:rsid w:val="00E8503D"/>
    <w:rsid w:val="00E85087"/>
    <w:rsid w:val="00E85160"/>
    <w:rsid w:val="00E85561"/>
    <w:rsid w:val="00E85AA9"/>
    <w:rsid w:val="00E85C0F"/>
    <w:rsid w:val="00E86258"/>
    <w:rsid w:val="00E865D1"/>
    <w:rsid w:val="00E867FA"/>
    <w:rsid w:val="00E86C9F"/>
    <w:rsid w:val="00E903A4"/>
    <w:rsid w:val="00E90B28"/>
    <w:rsid w:val="00E90F61"/>
    <w:rsid w:val="00E91ECE"/>
    <w:rsid w:val="00E91F8E"/>
    <w:rsid w:val="00E923F6"/>
    <w:rsid w:val="00E926FD"/>
    <w:rsid w:val="00E929DF"/>
    <w:rsid w:val="00E93226"/>
    <w:rsid w:val="00E933DE"/>
    <w:rsid w:val="00E93765"/>
    <w:rsid w:val="00E93851"/>
    <w:rsid w:val="00E93F94"/>
    <w:rsid w:val="00E955AB"/>
    <w:rsid w:val="00E958AB"/>
    <w:rsid w:val="00E958EC"/>
    <w:rsid w:val="00E95A1C"/>
    <w:rsid w:val="00E95BB5"/>
    <w:rsid w:val="00E9657C"/>
    <w:rsid w:val="00E970DB"/>
    <w:rsid w:val="00E9752C"/>
    <w:rsid w:val="00EA0D25"/>
    <w:rsid w:val="00EA0E04"/>
    <w:rsid w:val="00EA13B3"/>
    <w:rsid w:val="00EA164C"/>
    <w:rsid w:val="00EA25B8"/>
    <w:rsid w:val="00EA2844"/>
    <w:rsid w:val="00EA4897"/>
    <w:rsid w:val="00EA4C37"/>
    <w:rsid w:val="00EA574B"/>
    <w:rsid w:val="00EB212F"/>
    <w:rsid w:val="00EB3595"/>
    <w:rsid w:val="00EB45C1"/>
    <w:rsid w:val="00EB48C1"/>
    <w:rsid w:val="00EB5E82"/>
    <w:rsid w:val="00EB60E5"/>
    <w:rsid w:val="00EB6B88"/>
    <w:rsid w:val="00EB6E9A"/>
    <w:rsid w:val="00EB6F81"/>
    <w:rsid w:val="00EB6FC0"/>
    <w:rsid w:val="00EB704D"/>
    <w:rsid w:val="00EB75FE"/>
    <w:rsid w:val="00EC0032"/>
    <w:rsid w:val="00EC030A"/>
    <w:rsid w:val="00EC0501"/>
    <w:rsid w:val="00EC0747"/>
    <w:rsid w:val="00EC0D0C"/>
    <w:rsid w:val="00EC1407"/>
    <w:rsid w:val="00EC1DE4"/>
    <w:rsid w:val="00EC20CC"/>
    <w:rsid w:val="00EC2AEA"/>
    <w:rsid w:val="00EC332C"/>
    <w:rsid w:val="00EC595C"/>
    <w:rsid w:val="00EC74E5"/>
    <w:rsid w:val="00EC760B"/>
    <w:rsid w:val="00EC7BC4"/>
    <w:rsid w:val="00ED0B56"/>
    <w:rsid w:val="00ED0E9B"/>
    <w:rsid w:val="00ED13F2"/>
    <w:rsid w:val="00ED155B"/>
    <w:rsid w:val="00ED22D4"/>
    <w:rsid w:val="00ED331F"/>
    <w:rsid w:val="00ED3600"/>
    <w:rsid w:val="00ED411C"/>
    <w:rsid w:val="00ED48AD"/>
    <w:rsid w:val="00ED49AE"/>
    <w:rsid w:val="00ED4BDF"/>
    <w:rsid w:val="00ED6177"/>
    <w:rsid w:val="00ED6318"/>
    <w:rsid w:val="00ED6550"/>
    <w:rsid w:val="00ED66AD"/>
    <w:rsid w:val="00ED67F9"/>
    <w:rsid w:val="00ED721E"/>
    <w:rsid w:val="00ED752B"/>
    <w:rsid w:val="00EE0224"/>
    <w:rsid w:val="00EE1562"/>
    <w:rsid w:val="00EE1A89"/>
    <w:rsid w:val="00EE235F"/>
    <w:rsid w:val="00EE25DA"/>
    <w:rsid w:val="00EE4138"/>
    <w:rsid w:val="00EE531C"/>
    <w:rsid w:val="00EE56F0"/>
    <w:rsid w:val="00EE67C1"/>
    <w:rsid w:val="00EE735D"/>
    <w:rsid w:val="00EE7A99"/>
    <w:rsid w:val="00EF0463"/>
    <w:rsid w:val="00EF08C6"/>
    <w:rsid w:val="00EF0C9E"/>
    <w:rsid w:val="00EF1BA9"/>
    <w:rsid w:val="00EF1C13"/>
    <w:rsid w:val="00EF2D1B"/>
    <w:rsid w:val="00EF2F3E"/>
    <w:rsid w:val="00EF3026"/>
    <w:rsid w:val="00EF313D"/>
    <w:rsid w:val="00EF328D"/>
    <w:rsid w:val="00EF3453"/>
    <w:rsid w:val="00EF3A2D"/>
    <w:rsid w:val="00EF3B55"/>
    <w:rsid w:val="00EF7395"/>
    <w:rsid w:val="00EF7C58"/>
    <w:rsid w:val="00EF7DBD"/>
    <w:rsid w:val="00EF7E70"/>
    <w:rsid w:val="00F0035C"/>
    <w:rsid w:val="00F026DD"/>
    <w:rsid w:val="00F02EDA"/>
    <w:rsid w:val="00F03741"/>
    <w:rsid w:val="00F03EB9"/>
    <w:rsid w:val="00F03FD4"/>
    <w:rsid w:val="00F04ACA"/>
    <w:rsid w:val="00F053ED"/>
    <w:rsid w:val="00F05829"/>
    <w:rsid w:val="00F0587F"/>
    <w:rsid w:val="00F0671A"/>
    <w:rsid w:val="00F067F9"/>
    <w:rsid w:val="00F06956"/>
    <w:rsid w:val="00F06DA2"/>
    <w:rsid w:val="00F071A2"/>
    <w:rsid w:val="00F07B84"/>
    <w:rsid w:val="00F07E19"/>
    <w:rsid w:val="00F1097A"/>
    <w:rsid w:val="00F10FCD"/>
    <w:rsid w:val="00F1187D"/>
    <w:rsid w:val="00F12A2D"/>
    <w:rsid w:val="00F12E2A"/>
    <w:rsid w:val="00F132D0"/>
    <w:rsid w:val="00F13DE4"/>
    <w:rsid w:val="00F15074"/>
    <w:rsid w:val="00F1594F"/>
    <w:rsid w:val="00F17AE8"/>
    <w:rsid w:val="00F20CFD"/>
    <w:rsid w:val="00F21012"/>
    <w:rsid w:val="00F217D7"/>
    <w:rsid w:val="00F21DF2"/>
    <w:rsid w:val="00F22641"/>
    <w:rsid w:val="00F2273F"/>
    <w:rsid w:val="00F23379"/>
    <w:rsid w:val="00F235F4"/>
    <w:rsid w:val="00F236A8"/>
    <w:rsid w:val="00F238E7"/>
    <w:rsid w:val="00F247DF"/>
    <w:rsid w:val="00F253BE"/>
    <w:rsid w:val="00F260CD"/>
    <w:rsid w:val="00F26A04"/>
    <w:rsid w:val="00F26FD5"/>
    <w:rsid w:val="00F277FD"/>
    <w:rsid w:val="00F30640"/>
    <w:rsid w:val="00F309B2"/>
    <w:rsid w:val="00F30AAD"/>
    <w:rsid w:val="00F30BDD"/>
    <w:rsid w:val="00F311B5"/>
    <w:rsid w:val="00F31F27"/>
    <w:rsid w:val="00F32AA1"/>
    <w:rsid w:val="00F33DCE"/>
    <w:rsid w:val="00F33DEF"/>
    <w:rsid w:val="00F3497B"/>
    <w:rsid w:val="00F34ACC"/>
    <w:rsid w:val="00F3576A"/>
    <w:rsid w:val="00F35C73"/>
    <w:rsid w:val="00F36299"/>
    <w:rsid w:val="00F36712"/>
    <w:rsid w:val="00F37053"/>
    <w:rsid w:val="00F37189"/>
    <w:rsid w:val="00F3733B"/>
    <w:rsid w:val="00F406D0"/>
    <w:rsid w:val="00F42F62"/>
    <w:rsid w:val="00F44151"/>
    <w:rsid w:val="00F44591"/>
    <w:rsid w:val="00F44F2B"/>
    <w:rsid w:val="00F455AC"/>
    <w:rsid w:val="00F45CA4"/>
    <w:rsid w:val="00F462D7"/>
    <w:rsid w:val="00F51488"/>
    <w:rsid w:val="00F51958"/>
    <w:rsid w:val="00F51D71"/>
    <w:rsid w:val="00F5260D"/>
    <w:rsid w:val="00F5440E"/>
    <w:rsid w:val="00F54D89"/>
    <w:rsid w:val="00F55425"/>
    <w:rsid w:val="00F55991"/>
    <w:rsid w:val="00F55EEA"/>
    <w:rsid w:val="00F563B6"/>
    <w:rsid w:val="00F5679B"/>
    <w:rsid w:val="00F57EFE"/>
    <w:rsid w:val="00F60BDE"/>
    <w:rsid w:val="00F60C2A"/>
    <w:rsid w:val="00F62BA2"/>
    <w:rsid w:val="00F63662"/>
    <w:rsid w:val="00F64EA9"/>
    <w:rsid w:val="00F664CE"/>
    <w:rsid w:val="00F67186"/>
    <w:rsid w:val="00F67A12"/>
    <w:rsid w:val="00F67BD2"/>
    <w:rsid w:val="00F7026A"/>
    <w:rsid w:val="00F70FDC"/>
    <w:rsid w:val="00F7125E"/>
    <w:rsid w:val="00F71268"/>
    <w:rsid w:val="00F716C6"/>
    <w:rsid w:val="00F71C7D"/>
    <w:rsid w:val="00F71D44"/>
    <w:rsid w:val="00F72E31"/>
    <w:rsid w:val="00F72E4A"/>
    <w:rsid w:val="00F73FC8"/>
    <w:rsid w:val="00F741F1"/>
    <w:rsid w:val="00F74CD6"/>
    <w:rsid w:val="00F75A69"/>
    <w:rsid w:val="00F75BB6"/>
    <w:rsid w:val="00F76454"/>
    <w:rsid w:val="00F76A75"/>
    <w:rsid w:val="00F76B1C"/>
    <w:rsid w:val="00F76C93"/>
    <w:rsid w:val="00F77A18"/>
    <w:rsid w:val="00F80AAD"/>
    <w:rsid w:val="00F81BF6"/>
    <w:rsid w:val="00F828A2"/>
    <w:rsid w:val="00F82E5E"/>
    <w:rsid w:val="00F84C80"/>
    <w:rsid w:val="00F84EDB"/>
    <w:rsid w:val="00F854AA"/>
    <w:rsid w:val="00F85675"/>
    <w:rsid w:val="00F85ADF"/>
    <w:rsid w:val="00F85DEE"/>
    <w:rsid w:val="00F86C7C"/>
    <w:rsid w:val="00F8774D"/>
    <w:rsid w:val="00F91EC9"/>
    <w:rsid w:val="00F92D95"/>
    <w:rsid w:val="00F93020"/>
    <w:rsid w:val="00F931A3"/>
    <w:rsid w:val="00F933D3"/>
    <w:rsid w:val="00F93458"/>
    <w:rsid w:val="00F93EDC"/>
    <w:rsid w:val="00F94318"/>
    <w:rsid w:val="00F9432E"/>
    <w:rsid w:val="00F9521D"/>
    <w:rsid w:val="00F9529C"/>
    <w:rsid w:val="00F95442"/>
    <w:rsid w:val="00F96027"/>
    <w:rsid w:val="00F960B9"/>
    <w:rsid w:val="00F969C8"/>
    <w:rsid w:val="00F96B17"/>
    <w:rsid w:val="00F97EB8"/>
    <w:rsid w:val="00FA02A1"/>
    <w:rsid w:val="00FA1AE7"/>
    <w:rsid w:val="00FA239B"/>
    <w:rsid w:val="00FA326F"/>
    <w:rsid w:val="00FA32BB"/>
    <w:rsid w:val="00FA38B0"/>
    <w:rsid w:val="00FA39E5"/>
    <w:rsid w:val="00FA422B"/>
    <w:rsid w:val="00FA5FA0"/>
    <w:rsid w:val="00FA64B5"/>
    <w:rsid w:val="00FA6F7D"/>
    <w:rsid w:val="00FB0835"/>
    <w:rsid w:val="00FB0DFF"/>
    <w:rsid w:val="00FB1062"/>
    <w:rsid w:val="00FB1868"/>
    <w:rsid w:val="00FB2E2D"/>
    <w:rsid w:val="00FB324C"/>
    <w:rsid w:val="00FB330C"/>
    <w:rsid w:val="00FB35CE"/>
    <w:rsid w:val="00FB37A7"/>
    <w:rsid w:val="00FB3B9D"/>
    <w:rsid w:val="00FB4478"/>
    <w:rsid w:val="00FB4675"/>
    <w:rsid w:val="00FB4F3C"/>
    <w:rsid w:val="00FB5FC0"/>
    <w:rsid w:val="00FB64CC"/>
    <w:rsid w:val="00FC0291"/>
    <w:rsid w:val="00FC0BD4"/>
    <w:rsid w:val="00FC0D3A"/>
    <w:rsid w:val="00FC1D1B"/>
    <w:rsid w:val="00FC1E96"/>
    <w:rsid w:val="00FC4221"/>
    <w:rsid w:val="00FC4B4E"/>
    <w:rsid w:val="00FC4FF0"/>
    <w:rsid w:val="00FC5962"/>
    <w:rsid w:val="00FC7A18"/>
    <w:rsid w:val="00FC7B1E"/>
    <w:rsid w:val="00FC7B44"/>
    <w:rsid w:val="00FD0992"/>
    <w:rsid w:val="00FD0B85"/>
    <w:rsid w:val="00FD0BAB"/>
    <w:rsid w:val="00FD1A24"/>
    <w:rsid w:val="00FD1FA5"/>
    <w:rsid w:val="00FD2192"/>
    <w:rsid w:val="00FD25C3"/>
    <w:rsid w:val="00FD2A65"/>
    <w:rsid w:val="00FD30A9"/>
    <w:rsid w:val="00FD5932"/>
    <w:rsid w:val="00FD5C98"/>
    <w:rsid w:val="00FD735E"/>
    <w:rsid w:val="00FD7923"/>
    <w:rsid w:val="00FE138F"/>
    <w:rsid w:val="00FE249F"/>
    <w:rsid w:val="00FE27C7"/>
    <w:rsid w:val="00FE287C"/>
    <w:rsid w:val="00FE36A8"/>
    <w:rsid w:val="00FE3BB0"/>
    <w:rsid w:val="00FE3C86"/>
    <w:rsid w:val="00FE49F4"/>
    <w:rsid w:val="00FE5A5A"/>
    <w:rsid w:val="00FE5D61"/>
    <w:rsid w:val="00FE661F"/>
    <w:rsid w:val="00FE70A6"/>
    <w:rsid w:val="00FF05C6"/>
    <w:rsid w:val="00FF077B"/>
    <w:rsid w:val="00FF29D7"/>
    <w:rsid w:val="00FF307B"/>
    <w:rsid w:val="00FF33B8"/>
    <w:rsid w:val="00FF3402"/>
    <w:rsid w:val="00FF38AD"/>
    <w:rsid w:val="00FF3BE0"/>
    <w:rsid w:val="00FF40A3"/>
    <w:rsid w:val="00FF5586"/>
    <w:rsid w:val="00FF5A72"/>
    <w:rsid w:val="00FF60A4"/>
    <w:rsid w:val="00FF6778"/>
    <w:rsid w:val="00FF6B9B"/>
    <w:rsid w:val="00FF74C2"/>
    <w:rsid w:val="00FF768D"/>
    <w:rsid w:val="00FF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4451CE"/>
  <w15:docId w15:val="{665A5510-BB03-43E0-B45D-451332CB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A1173C"/>
    <w:pPr>
      <w:widowControl w:val="0"/>
      <w:spacing w:line="360" w:lineRule="auto"/>
      <w:jc w:val="both"/>
    </w:pPr>
    <w:rPr>
      <w:noProof/>
      <w:kern w:val="2"/>
      <w:sz w:val="24"/>
      <w:szCs w:val="24"/>
    </w:rPr>
  </w:style>
  <w:style w:type="paragraph" w:styleId="10">
    <w:name w:val="heading 1"/>
    <w:basedOn w:val="a0"/>
    <w:next w:val="a0"/>
    <w:qFormat/>
    <w:rsid w:val="00E95BB5"/>
    <w:pPr>
      <w:keepNext/>
      <w:keepLines/>
      <w:pageBreakBefore/>
      <w:numPr>
        <w:numId w:val="2"/>
      </w:numPr>
      <w:spacing w:before="300" w:line="240" w:lineRule="auto"/>
      <w:outlineLvl w:val="0"/>
    </w:pPr>
    <w:rPr>
      <w:rFonts w:ascii="宋体" w:hAnsi="Arial" w:cs="Arial"/>
      <w:b/>
      <w:noProof w:val="0"/>
      <w:kern w:val="0"/>
      <w:sz w:val="36"/>
      <w:szCs w:val="44"/>
    </w:rPr>
  </w:style>
  <w:style w:type="paragraph" w:styleId="20">
    <w:name w:val="heading 2"/>
    <w:basedOn w:val="a0"/>
    <w:next w:val="a0"/>
    <w:qFormat/>
    <w:rsid w:val="00E95BB5"/>
    <w:pPr>
      <w:keepNext/>
      <w:keepLines/>
      <w:numPr>
        <w:ilvl w:val="1"/>
        <w:numId w:val="3"/>
      </w:numPr>
      <w:spacing w:before="200" w:line="240" w:lineRule="auto"/>
      <w:outlineLvl w:val="1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30">
    <w:name w:val="heading 3"/>
    <w:basedOn w:val="a0"/>
    <w:next w:val="a0"/>
    <w:qFormat/>
    <w:rsid w:val="00BC14E5"/>
    <w:pPr>
      <w:keepNext/>
      <w:keepLines/>
      <w:numPr>
        <w:ilvl w:val="2"/>
        <w:numId w:val="4"/>
      </w:numPr>
      <w:spacing w:before="60" w:line="240" w:lineRule="auto"/>
      <w:outlineLvl w:val="2"/>
    </w:pPr>
    <w:rPr>
      <w:rFonts w:ascii="宋体" w:hAnsi="Arial" w:cs="Arial"/>
      <w:b/>
      <w:noProof w:val="0"/>
      <w:kern w:val="0"/>
      <w:sz w:val="32"/>
      <w:szCs w:val="32"/>
    </w:rPr>
  </w:style>
  <w:style w:type="paragraph" w:styleId="4">
    <w:name w:val="heading 4"/>
    <w:basedOn w:val="a0"/>
    <w:next w:val="a0"/>
    <w:qFormat/>
    <w:rsid w:val="00BC14E5"/>
    <w:pPr>
      <w:keepNext/>
      <w:keepLines/>
      <w:numPr>
        <w:ilvl w:val="3"/>
        <w:numId w:val="5"/>
      </w:numPr>
      <w:spacing w:before="40" w:line="240" w:lineRule="auto"/>
      <w:outlineLvl w:val="3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5">
    <w:name w:val="heading 5"/>
    <w:basedOn w:val="a0"/>
    <w:next w:val="a0"/>
    <w:qFormat/>
    <w:rsid w:val="00BC14E5"/>
    <w:pPr>
      <w:keepNext/>
      <w:keepLines/>
      <w:numPr>
        <w:ilvl w:val="4"/>
        <w:numId w:val="6"/>
      </w:numPr>
      <w:spacing w:before="40" w:line="240" w:lineRule="auto"/>
      <w:outlineLvl w:val="4"/>
    </w:pPr>
    <w:rPr>
      <w:rFonts w:ascii="宋体" w:hAnsi="Arial" w:cs="Arial"/>
      <w:b/>
      <w:noProof w:val="0"/>
      <w:kern w:val="0"/>
      <w:sz w:val="28"/>
      <w:szCs w:val="28"/>
    </w:rPr>
  </w:style>
  <w:style w:type="paragraph" w:styleId="6">
    <w:name w:val="heading 6"/>
    <w:basedOn w:val="a0"/>
    <w:next w:val="a0"/>
    <w:qFormat/>
    <w:rsid w:val="00BC14E5"/>
    <w:pPr>
      <w:keepNext/>
      <w:keepLines/>
      <w:numPr>
        <w:ilvl w:val="5"/>
        <w:numId w:val="1"/>
      </w:numPr>
      <w:tabs>
        <w:tab w:val="clear" w:pos="1152"/>
        <w:tab w:val="num" w:pos="360"/>
      </w:tabs>
      <w:spacing w:before="240" w:after="64" w:line="320" w:lineRule="auto"/>
      <w:ind w:left="0"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0"/>
    <w:next w:val="a0"/>
    <w:qFormat/>
    <w:rsid w:val="00BC14E5"/>
    <w:pPr>
      <w:keepNext/>
      <w:keepLines/>
      <w:numPr>
        <w:ilvl w:val="6"/>
        <w:numId w:val="1"/>
      </w:numPr>
      <w:tabs>
        <w:tab w:val="clear" w:pos="1296"/>
        <w:tab w:val="num" w:pos="360"/>
      </w:tabs>
      <w:spacing w:before="240" w:after="64" w:line="320" w:lineRule="auto"/>
      <w:ind w:left="0" w:firstLine="0"/>
      <w:outlineLvl w:val="6"/>
    </w:pPr>
    <w:rPr>
      <w:b/>
      <w:bCs/>
    </w:rPr>
  </w:style>
  <w:style w:type="paragraph" w:styleId="8">
    <w:name w:val="heading 8"/>
    <w:basedOn w:val="a0"/>
    <w:next w:val="a0"/>
    <w:qFormat/>
    <w:rsid w:val="00BC14E5"/>
    <w:pPr>
      <w:keepNext/>
      <w:keepLines/>
      <w:numPr>
        <w:ilvl w:val="7"/>
        <w:numId w:val="1"/>
      </w:numPr>
      <w:tabs>
        <w:tab w:val="clear" w:pos="1440"/>
        <w:tab w:val="num" w:pos="360"/>
      </w:tabs>
      <w:spacing w:before="240" w:after="64" w:line="320" w:lineRule="auto"/>
      <w:ind w:left="0" w:firstLine="0"/>
      <w:outlineLvl w:val="7"/>
    </w:pPr>
    <w:rPr>
      <w:rFonts w:ascii="Arial" w:eastAsia="黑体" w:hAnsi="Arial"/>
    </w:rPr>
  </w:style>
  <w:style w:type="paragraph" w:styleId="9">
    <w:name w:val="heading 9"/>
    <w:basedOn w:val="a0"/>
    <w:next w:val="a0"/>
    <w:qFormat/>
    <w:rsid w:val="00BC14E5"/>
    <w:pPr>
      <w:keepNext/>
      <w:keepLines/>
      <w:numPr>
        <w:ilvl w:val="8"/>
        <w:numId w:val="1"/>
      </w:numPr>
      <w:tabs>
        <w:tab w:val="clear" w:pos="1584"/>
        <w:tab w:val="num" w:pos="360"/>
      </w:tabs>
      <w:spacing w:before="240" w:after="64" w:line="320" w:lineRule="auto"/>
      <w:ind w:left="0" w:firstLine="0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模板说明"/>
    <w:basedOn w:val="21"/>
    <w:rsid w:val="00ED49AE"/>
    <w:rPr>
      <w:i/>
    </w:rPr>
  </w:style>
  <w:style w:type="paragraph" w:styleId="a5">
    <w:name w:val="header"/>
    <w:basedOn w:val="a0"/>
    <w:link w:val="a6"/>
    <w:autoRedefine/>
    <w:uiPriority w:val="99"/>
    <w:rsid w:val="00BC14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0"/>
    <w:link w:val="a8"/>
    <w:autoRedefine/>
    <w:uiPriority w:val="99"/>
    <w:rsid w:val="00BC14E5"/>
    <w:pP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21"/>
    </w:rPr>
  </w:style>
  <w:style w:type="paragraph" w:styleId="a9">
    <w:name w:val="Document Map"/>
    <w:basedOn w:val="a0"/>
    <w:semiHidden/>
    <w:rsid w:val="00BC14E5"/>
    <w:pPr>
      <w:shd w:val="clear" w:color="auto" w:fill="000080"/>
    </w:pPr>
  </w:style>
  <w:style w:type="paragraph" w:styleId="aa">
    <w:name w:val="Balloon Text"/>
    <w:basedOn w:val="a0"/>
    <w:semiHidden/>
    <w:rsid w:val="00BC14E5"/>
    <w:rPr>
      <w:sz w:val="18"/>
      <w:szCs w:val="18"/>
    </w:rPr>
  </w:style>
  <w:style w:type="paragraph" w:styleId="TOC1">
    <w:name w:val="toc 1"/>
    <w:basedOn w:val="a0"/>
    <w:next w:val="a0"/>
    <w:autoRedefine/>
    <w:uiPriority w:val="39"/>
    <w:rsid w:val="009C1FD2"/>
    <w:pPr>
      <w:tabs>
        <w:tab w:val="left" w:pos="480"/>
        <w:tab w:val="right" w:leader="dot" w:pos="8834"/>
      </w:tabs>
      <w:spacing w:before="120" w:after="120"/>
      <w:jc w:val="left"/>
    </w:pPr>
    <w:rPr>
      <w:b/>
      <w:bCs/>
      <w:caps/>
    </w:rPr>
  </w:style>
  <w:style w:type="paragraph" w:styleId="TOC2">
    <w:name w:val="toc 2"/>
    <w:basedOn w:val="a0"/>
    <w:next w:val="a0"/>
    <w:autoRedefine/>
    <w:uiPriority w:val="39"/>
    <w:rsid w:val="00BC14E5"/>
    <w:pPr>
      <w:ind w:left="240"/>
      <w:jc w:val="left"/>
    </w:pPr>
    <w:rPr>
      <w:smallCaps/>
    </w:rPr>
  </w:style>
  <w:style w:type="paragraph" w:styleId="TOC3">
    <w:name w:val="toc 3"/>
    <w:basedOn w:val="a0"/>
    <w:next w:val="a0"/>
    <w:autoRedefine/>
    <w:uiPriority w:val="39"/>
    <w:rsid w:val="00BC14E5"/>
    <w:pPr>
      <w:ind w:left="480"/>
      <w:jc w:val="left"/>
    </w:pPr>
    <w:rPr>
      <w:i/>
      <w:iCs/>
    </w:rPr>
  </w:style>
  <w:style w:type="paragraph" w:styleId="TOC4">
    <w:name w:val="toc 4"/>
    <w:basedOn w:val="a0"/>
    <w:next w:val="a0"/>
    <w:autoRedefine/>
    <w:uiPriority w:val="39"/>
    <w:rsid w:val="00BC14E5"/>
    <w:pPr>
      <w:ind w:left="720"/>
      <w:jc w:val="left"/>
    </w:pPr>
    <w:rPr>
      <w:szCs w:val="21"/>
    </w:rPr>
  </w:style>
  <w:style w:type="paragraph" w:styleId="TOC5">
    <w:name w:val="toc 5"/>
    <w:basedOn w:val="a0"/>
    <w:next w:val="a0"/>
    <w:autoRedefine/>
    <w:semiHidden/>
    <w:rsid w:val="00BC14E5"/>
    <w:pPr>
      <w:ind w:left="960"/>
      <w:jc w:val="left"/>
    </w:pPr>
    <w:rPr>
      <w:szCs w:val="21"/>
    </w:rPr>
  </w:style>
  <w:style w:type="paragraph" w:styleId="TOC6">
    <w:name w:val="toc 6"/>
    <w:basedOn w:val="a0"/>
    <w:next w:val="a0"/>
    <w:autoRedefine/>
    <w:semiHidden/>
    <w:rsid w:val="00BC14E5"/>
    <w:pPr>
      <w:ind w:left="1200"/>
      <w:jc w:val="left"/>
    </w:pPr>
    <w:rPr>
      <w:szCs w:val="21"/>
    </w:rPr>
  </w:style>
  <w:style w:type="paragraph" w:styleId="TOC7">
    <w:name w:val="toc 7"/>
    <w:basedOn w:val="a0"/>
    <w:next w:val="a0"/>
    <w:autoRedefine/>
    <w:semiHidden/>
    <w:rsid w:val="00BC14E5"/>
    <w:pPr>
      <w:ind w:left="1440"/>
      <w:jc w:val="left"/>
    </w:pPr>
    <w:rPr>
      <w:szCs w:val="21"/>
    </w:rPr>
  </w:style>
  <w:style w:type="paragraph" w:styleId="TOC8">
    <w:name w:val="toc 8"/>
    <w:basedOn w:val="a0"/>
    <w:next w:val="a0"/>
    <w:autoRedefine/>
    <w:semiHidden/>
    <w:rsid w:val="00BC14E5"/>
    <w:pPr>
      <w:ind w:left="1680"/>
      <w:jc w:val="left"/>
    </w:pPr>
    <w:rPr>
      <w:szCs w:val="21"/>
    </w:rPr>
  </w:style>
  <w:style w:type="paragraph" w:styleId="TOC9">
    <w:name w:val="toc 9"/>
    <w:basedOn w:val="a0"/>
    <w:next w:val="a0"/>
    <w:autoRedefine/>
    <w:semiHidden/>
    <w:rsid w:val="00BC14E5"/>
    <w:pPr>
      <w:ind w:left="1920"/>
      <w:jc w:val="left"/>
    </w:pPr>
    <w:rPr>
      <w:szCs w:val="21"/>
    </w:rPr>
  </w:style>
  <w:style w:type="character" w:styleId="ab">
    <w:name w:val="Hyperlink"/>
    <w:basedOn w:val="a1"/>
    <w:uiPriority w:val="99"/>
    <w:rsid w:val="00C3407D"/>
    <w:rPr>
      <w:color w:val="0000FF"/>
      <w:u w:val="single"/>
    </w:rPr>
  </w:style>
  <w:style w:type="paragraph" w:customStyle="1" w:styleId="ac">
    <w:name w:val="文档信息表格正文"/>
    <w:basedOn w:val="a0"/>
    <w:rsid w:val="00BC14E5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ad">
    <w:name w:val="文档信息表格表头"/>
    <w:basedOn w:val="a0"/>
    <w:rsid w:val="004401CB"/>
    <w:pPr>
      <w:keepNext/>
      <w:keepLines/>
      <w:widowControl/>
      <w:spacing w:before="60" w:after="40" w:line="240" w:lineRule="auto"/>
      <w:jc w:val="center"/>
    </w:pPr>
    <w:rPr>
      <w:rFonts w:ascii="PMingLiU" w:hAnsi="PMingLiU"/>
      <w:b/>
      <w:noProof w:val="0"/>
      <w:kern w:val="0"/>
      <w:sz w:val="16"/>
      <w:szCs w:val="20"/>
    </w:rPr>
  </w:style>
  <w:style w:type="paragraph" w:customStyle="1" w:styleId="3">
    <w:name w:val="正文编号3级"/>
    <w:basedOn w:val="a0"/>
    <w:rsid w:val="004401CB"/>
    <w:pPr>
      <w:numPr>
        <w:ilvl w:val="2"/>
        <w:numId w:val="7"/>
      </w:numPr>
    </w:pPr>
  </w:style>
  <w:style w:type="paragraph" w:customStyle="1" w:styleId="1">
    <w:name w:val="正文编号1级"/>
    <w:basedOn w:val="a0"/>
    <w:rsid w:val="0027639D"/>
    <w:pPr>
      <w:numPr>
        <w:numId w:val="7"/>
      </w:numPr>
    </w:pPr>
  </w:style>
  <w:style w:type="paragraph" w:customStyle="1" w:styleId="2">
    <w:name w:val="正文编号2级"/>
    <w:basedOn w:val="a0"/>
    <w:rsid w:val="004401CB"/>
    <w:pPr>
      <w:numPr>
        <w:ilvl w:val="1"/>
        <w:numId w:val="7"/>
      </w:numPr>
    </w:pPr>
  </w:style>
  <w:style w:type="character" w:styleId="ae">
    <w:name w:val="annotation reference"/>
    <w:basedOn w:val="a1"/>
    <w:semiHidden/>
    <w:rsid w:val="00BC14E5"/>
    <w:rPr>
      <w:sz w:val="21"/>
      <w:szCs w:val="21"/>
    </w:rPr>
  </w:style>
  <w:style w:type="paragraph" w:styleId="af">
    <w:name w:val="annotation text"/>
    <w:basedOn w:val="a0"/>
    <w:semiHidden/>
    <w:rsid w:val="00BC14E5"/>
    <w:pPr>
      <w:jc w:val="left"/>
    </w:pPr>
  </w:style>
  <w:style w:type="paragraph" w:styleId="af0">
    <w:name w:val="annotation subject"/>
    <w:basedOn w:val="af"/>
    <w:next w:val="af"/>
    <w:semiHidden/>
    <w:rsid w:val="00BC14E5"/>
    <w:rPr>
      <w:b/>
      <w:bCs/>
    </w:rPr>
  </w:style>
  <w:style w:type="character" w:styleId="af1">
    <w:name w:val="page number"/>
    <w:basedOn w:val="a1"/>
    <w:rsid w:val="00BC14E5"/>
  </w:style>
  <w:style w:type="table" w:styleId="af2">
    <w:name w:val="Table Grid"/>
    <w:basedOn w:val="a2"/>
    <w:rsid w:val="00557D6C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文档编号"/>
    <w:basedOn w:val="a1"/>
    <w:rsid w:val="00C826FC"/>
    <w:rPr>
      <w:rFonts w:eastAsia="隶书"/>
      <w:sz w:val="44"/>
    </w:rPr>
  </w:style>
  <w:style w:type="paragraph" w:styleId="11">
    <w:name w:val="index 1"/>
    <w:basedOn w:val="a0"/>
    <w:next w:val="a0"/>
    <w:autoRedefine/>
    <w:semiHidden/>
    <w:rsid w:val="00B03968"/>
    <w:pPr>
      <w:keepNext/>
      <w:spacing w:line="240" w:lineRule="auto"/>
    </w:pPr>
    <w:rPr>
      <w:noProof w:val="0"/>
      <w:sz w:val="21"/>
    </w:rPr>
  </w:style>
  <w:style w:type="paragraph" w:customStyle="1" w:styleId="af4">
    <w:name w:val="表格正文"/>
    <w:basedOn w:val="a0"/>
    <w:rsid w:val="00C826FC"/>
    <w:pPr>
      <w:spacing w:line="240" w:lineRule="auto"/>
    </w:pPr>
    <w:rPr>
      <w:sz w:val="21"/>
      <w:szCs w:val="21"/>
    </w:rPr>
  </w:style>
  <w:style w:type="paragraph" w:customStyle="1" w:styleId="af5">
    <w:name w:val="表格标题"/>
    <w:basedOn w:val="a0"/>
    <w:rsid w:val="00C826FC"/>
    <w:pPr>
      <w:spacing w:line="240" w:lineRule="auto"/>
      <w:jc w:val="center"/>
    </w:pPr>
    <w:rPr>
      <w:b/>
      <w:sz w:val="20"/>
      <w:szCs w:val="20"/>
    </w:rPr>
  </w:style>
  <w:style w:type="paragraph" w:customStyle="1" w:styleId="af6">
    <w:name w:val="目录"/>
    <w:basedOn w:val="a0"/>
    <w:rsid w:val="00C826FC"/>
    <w:pPr>
      <w:jc w:val="center"/>
    </w:pPr>
    <w:rPr>
      <w:rFonts w:ascii="Arial" w:hAnsi="Arial" w:cs="Arial"/>
      <w:b/>
      <w:bCs/>
      <w:sz w:val="32"/>
    </w:rPr>
  </w:style>
  <w:style w:type="paragraph" w:customStyle="1" w:styleId="af7">
    <w:name w:val="文档信息标题"/>
    <w:basedOn w:val="a0"/>
    <w:rsid w:val="00C3407D"/>
    <w:pPr>
      <w:keepNext/>
      <w:keepLines/>
      <w:widowControl/>
      <w:spacing w:before="640" w:after="60" w:line="240" w:lineRule="auto"/>
    </w:pPr>
    <w:rPr>
      <w:rFonts w:ascii="PMingLiU" w:hAnsi="PMingLiU"/>
      <w:b/>
      <w:noProof w:val="0"/>
      <w:kern w:val="0"/>
      <w:sz w:val="18"/>
      <w:szCs w:val="20"/>
    </w:rPr>
  </w:style>
  <w:style w:type="paragraph" w:styleId="af8">
    <w:name w:val="Title"/>
    <w:basedOn w:val="a0"/>
    <w:qFormat/>
    <w:rsid w:val="00C826FC"/>
    <w:pPr>
      <w:jc w:val="center"/>
    </w:pPr>
    <w:rPr>
      <w:rFonts w:ascii="Arial" w:eastAsia="仿宋_GB2312" w:hAnsi="Arial" w:cs="Arial"/>
      <w:b/>
      <w:bCs/>
      <w:sz w:val="52"/>
    </w:rPr>
  </w:style>
  <w:style w:type="paragraph" w:customStyle="1" w:styleId="a">
    <w:name w:val="正文符号"/>
    <w:basedOn w:val="21"/>
    <w:rsid w:val="00E95BB5"/>
    <w:pPr>
      <w:numPr>
        <w:numId w:val="8"/>
      </w:numPr>
      <w:ind w:firstLineChars="0" w:firstLine="0"/>
    </w:pPr>
  </w:style>
  <w:style w:type="paragraph" w:customStyle="1" w:styleId="af9">
    <w:name w:val="公司名词"/>
    <w:basedOn w:val="a0"/>
    <w:rsid w:val="00C826FC"/>
    <w:pPr>
      <w:jc w:val="center"/>
    </w:pPr>
    <w:rPr>
      <w:rFonts w:ascii="隶书" w:eastAsia="隶书"/>
      <w:sz w:val="44"/>
      <w:szCs w:val="44"/>
    </w:rPr>
  </w:style>
  <w:style w:type="paragraph" w:customStyle="1" w:styleId="21">
    <w:name w:val="正文首行缩进2字符"/>
    <w:basedOn w:val="a0"/>
    <w:rsid w:val="00E95BB5"/>
    <w:pPr>
      <w:ind w:firstLineChars="200" w:firstLine="480"/>
    </w:pPr>
  </w:style>
  <w:style w:type="paragraph" w:customStyle="1" w:styleId="afa">
    <w:name w:val="正文居中"/>
    <w:basedOn w:val="a0"/>
    <w:rsid w:val="00C3407D"/>
    <w:pPr>
      <w:jc w:val="center"/>
    </w:pPr>
  </w:style>
  <w:style w:type="paragraph" w:customStyle="1" w:styleId="CharChar7CharChar1CharCharCharCharCharCharCharCharCharCharCharCharCharCharCharCharCharCharCharCharCharCharCharChar1">
    <w:name w:val="Char Char7 Char Char1 Char Char Char Char Char Char Char Char Char Char Char Char Char Char Char Char Char Char Char Char Char Char Char Char1"/>
    <w:basedOn w:val="a0"/>
    <w:autoRedefine/>
    <w:rsid w:val="00ED49AE"/>
    <w:rPr>
      <w:rFonts w:ascii="宋体" w:hAnsi="宋体"/>
      <w:noProof w:val="0"/>
      <w:sz w:val="22"/>
    </w:rPr>
  </w:style>
  <w:style w:type="paragraph" w:customStyle="1" w:styleId="Table-Text">
    <w:name w:val="Table - Text"/>
    <w:basedOn w:val="a0"/>
    <w:rsid w:val="008A3FFD"/>
    <w:pPr>
      <w:widowControl/>
      <w:spacing w:before="60" w:after="60" w:line="240" w:lineRule="auto"/>
      <w:jc w:val="left"/>
    </w:pPr>
    <w:rPr>
      <w:noProof w:val="0"/>
      <w:kern w:val="0"/>
      <w:sz w:val="20"/>
      <w:szCs w:val="20"/>
      <w:lang w:eastAsia="en-US"/>
    </w:rPr>
  </w:style>
  <w:style w:type="paragraph" w:customStyle="1" w:styleId="TableMedium">
    <w:name w:val="Table_Medium"/>
    <w:basedOn w:val="a0"/>
    <w:rsid w:val="008A3FFD"/>
    <w:pPr>
      <w:widowControl/>
      <w:spacing w:before="40" w:after="40" w:line="240" w:lineRule="auto"/>
      <w:jc w:val="left"/>
    </w:pPr>
    <w:rPr>
      <w:rFonts w:ascii="Arial" w:hAnsi="Arial"/>
      <w:noProof w:val="0"/>
      <w:kern w:val="0"/>
      <w:sz w:val="18"/>
      <w:szCs w:val="20"/>
      <w:lang w:eastAsia="en-US"/>
    </w:rPr>
  </w:style>
  <w:style w:type="paragraph" w:styleId="afb">
    <w:name w:val="List Paragraph"/>
    <w:basedOn w:val="a0"/>
    <w:uiPriority w:val="34"/>
    <w:qFormat/>
    <w:rsid w:val="00207AB4"/>
    <w:pPr>
      <w:ind w:firstLineChars="200" w:firstLine="420"/>
    </w:pPr>
  </w:style>
  <w:style w:type="paragraph" w:customStyle="1" w:styleId="Comment">
    <w:name w:val="Comment"/>
    <w:basedOn w:val="a0"/>
    <w:rsid w:val="007A45F6"/>
    <w:pPr>
      <w:widowControl/>
      <w:spacing w:after="120" w:line="240" w:lineRule="auto"/>
    </w:pPr>
    <w:rPr>
      <w:i/>
      <w:noProof w:val="0"/>
      <w:color w:val="000080"/>
      <w:kern w:val="0"/>
      <w:sz w:val="22"/>
      <w:szCs w:val="20"/>
      <w:lang w:eastAsia="en-US"/>
    </w:rPr>
  </w:style>
  <w:style w:type="character" w:customStyle="1" w:styleId="a6">
    <w:name w:val="页眉 字符"/>
    <w:basedOn w:val="a1"/>
    <w:link w:val="a5"/>
    <w:uiPriority w:val="99"/>
    <w:rsid w:val="001F6DEF"/>
    <w:rPr>
      <w:noProof/>
      <w:kern w:val="2"/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1F6DEF"/>
    <w:rPr>
      <w:noProof/>
      <w:sz w:val="18"/>
      <w:szCs w:val="21"/>
    </w:rPr>
  </w:style>
  <w:style w:type="paragraph" w:styleId="afc">
    <w:name w:val="Normal Indent"/>
    <w:aliases w:val="表正文,正文非缩进,特点,ALT+Z,正文（首行缩进两字）"/>
    <w:basedOn w:val="a0"/>
    <w:rsid w:val="00A5793F"/>
    <w:pPr>
      <w:spacing w:line="240" w:lineRule="auto"/>
      <w:ind w:firstLineChars="200" w:firstLine="420"/>
    </w:pPr>
    <w:rPr>
      <w:noProof w:val="0"/>
      <w:sz w:val="21"/>
    </w:rPr>
  </w:style>
  <w:style w:type="paragraph" w:styleId="afd">
    <w:name w:val="Body Text Indent"/>
    <w:basedOn w:val="a0"/>
    <w:link w:val="afe"/>
    <w:uiPriority w:val="99"/>
    <w:unhideWhenUsed/>
    <w:rsid w:val="00333EAF"/>
    <w:pPr>
      <w:spacing w:after="120" w:line="240" w:lineRule="auto"/>
      <w:ind w:leftChars="200" w:left="420"/>
    </w:pPr>
    <w:rPr>
      <w:noProof w:val="0"/>
      <w:sz w:val="21"/>
    </w:rPr>
  </w:style>
  <w:style w:type="character" w:customStyle="1" w:styleId="afe">
    <w:name w:val="正文文本缩进 字符"/>
    <w:basedOn w:val="a1"/>
    <w:link w:val="afd"/>
    <w:uiPriority w:val="99"/>
    <w:rsid w:val="00333EAF"/>
    <w:rPr>
      <w:kern w:val="2"/>
      <w:sz w:val="21"/>
      <w:szCs w:val="24"/>
    </w:rPr>
  </w:style>
  <w:style w:type="character" w:styleId="aff">
    <w:name w:val="Subtle Emphasis"/>
    <w:basedOn w:val="a1"/>
    <w:uiPriority w:val="19"/>
    <w:qFormat/>
    <w:rsid w:val="003930E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56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669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494361">
                              <w:blockQuote w:val="1"/>
                              <w:marLeft w:val="75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single" w:sz="12" w:space="4" w:color="00000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36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3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8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9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.vsd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WG\AppData\Roaming\Microsoft\Templates\XX&#31995;&#32479;&#25913;&#36896;&#35774;&#35745;&#26041;&#26696;&#65288;&#26085;&#24120;&#38656;&#27714;&#65289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7B729-B75A-4900-8E90-FF040DB77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XX系统改造设计方案（日常需求）.dotx</Template>
  <TotalTime>1244</TotalTime>
  <Pages>13</Pages>
  <Words>1230</Words>
  <Characters>7016</Characters>
  <Application>Microsoft Office Word</Application>
  <DocSecurity>0</DocSecurity>
  <Lines>58</Lines>
  <Paragraphs>16</Paragraphs>
  <ScaleCrop>false</ScaleCrop>
  <Company>linkage</Company>
  <LinksUpToDate>false</LinksUpToDate>
  <CharactersWithSpaces>8230</CharactersWithSpaces>
  <SharedDoc>false</SharedDoc>
  <HLinks>
    <vt:vector size="204" baseType="variant">
      <vt:variant>
        <vt:i4>1179701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_Toc271812787</vt:lpwstr>
      </vt:variant>
      <vt:variant>
        <vt:i4>1179701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_Toc271812786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_Toc271812785</vt:lpwstr>
      </vt:variant>
      <vt:variant>
        <vt:i4>1179701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_Toc271812784</vt:lpwstr>
      </vt:variant>
      <vt:variant>
        <vt:i4>1179701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_Toc271812783</vt:lpwstr>
      </vt:variant>
      <vt:variant>
        <vt:i4>1179701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_Toc271812782</vt:lpwstr>
      </vt:variant>
      <vt:variant>
        <vt:i4>1179701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_Toc271812781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_Toc271812780</vt:lpwstr>
      </vt:variant>
      <vt:variant>
        <vt:i4>1900597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_Toc271812779</vt:lpwstr>
      </vt:variant>
      <vt:variant>
        <vt:i4>1900597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_Toc271812778</vt:lpwstr>
      </vt:variant>
      <vt:variant>
        <vt:i4>1900597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_Toc271812777</vt:lpwstr>
      </vt:variant>
      <vt:variant>
        <vt:i4>1900597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_Toc271812776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_Toc271812775</vt:lpwstr>
      </vt:variant>
      <vt:variant>
        <vt:i4>1900597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_Toc271812774</vt:lpwstr>
      </vt:variant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_Toc271812773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_Toc271812772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_Toc271812771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_Toc271812770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_Toc271812769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_Toc271812768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_Toc271812767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_Toc271812766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_Toc271812765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_Toc271812764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_Toc271812763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_Toc271812762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_Toc271812761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_Toc271812760</vt:lpwstr>
      </vt:variant>
      <vt:variant>
        <vt:i4>2031669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_Toc271812759</vt:lpwstr>
      </vt:variant>
      <vt:variant>
        <vt:i4>2031669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_Toc271812758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_Toc271812757</vt:lpwstr>
      </vt:variant>
      <vt:variant>
        <vt:i4>2031669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_Toc271812756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_Toc271812755</vt:lpwstr>
      </vt:variant>
      <vt:variant>
        <vt:i4>2031669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_Toc271812754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 ：LC-XXBOSS-ONLINE REPORT</dc:title>
  <dc:subject>XX项目(系统)</dc:subject>
  <dc:creator>WANGWG</dc:creator>
  <cp:keywords/>
  <cp:lastModifiedBy>瑞 王</cp:lastModifiedBy>
  <cp:revision>1546</cp:revision>
  <cp:lastPrinted>2011-05-16T03:27:00Z</cp:lastPrinted>
  <dcterms:created xsi:type="dcterms:W3CDTF">2018-05-09T08:59:00Z</dcterms:created>
  <dcterms:modified xsi:type="dcterms:W3CDTF">2019-04-16T15:29:00Z</dcterms:modified>
</cp:coreProperties>
</file>